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35" w:rsidRPr="002D0C85" w:rsidRDefault="00755B35" w:rsidP="006A686F">
      <w:pPr>
        <w:pStyle w:val="GELParrafo"/>
        <w:rPr>
          <w:color w:val="FF0000"/>
        </w:rPr>
      </w:pPr>
    </w:p>
    <w:p w:rsidR="00A72BDC" w:rsidRDefault="00A72BDC" w:rsidP="006A686F">
      <w:pPr>
        <w:pStyle w:val="GELParrafo"/>
      </w:pPr>
    </w:p>
    <w:p w:rsidR="00A72BDC" w:rsidRDefault="00A72BDC" w:rsidP="006A686F">
      <w:pPr>
        <w:pStyle w:val="GELParrafo"/>
      </w:pPr>
    </w:p>
    <w:p w:rsidR="00A72BDC" w:rsidRDefault="00D60C3F" w:rsidP="006A686F">
      <w:pPr>
        <w:pStyle w:val="GELParrafo"/>
      </w:pPr>
      <w:r w:rsidRPr="00951275">
        <w:rPr>
          <w:noProof/>
          <w:szCs w:val="16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D3377FE" wp14:editId="2A8F0A4A">
            <wp:simplePos x="0" y="0"/>
            <wp:positionH relativeFrom="column">
              <wp:posOffset>3453765</wp:posOffset>
            </wp:positionH>
            <wp:positionV relativeFrom="paragraph">
              <wp:posOffset>218440</wp:posOffset>
            </wp:positionV>
            <wp:extent cx="2628900" cy="657225"/>
            <wp:effectExtent l="0" t="0" r="0" b="9525"/>
            <wp:wrapNone/>
            <wp:docPr id="10" name="Imagen 10" descr="vive digital logo 20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 digital logo 2012-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inline distT="0" distB="0" distL="0" distR="0" wp14:anchorId="16E22DDE" wp14:editId="7E06614E">
            <wp:extent cx="2974975" cy="7867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2BDC" w:rsidRDefault="00A72BDC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605CAC" w:rsidRDefault="00605CAC"/>
    <w:p w:rsidR="00123661" w:rsidRDefault="00123661"/>
    <w:p w:rsidR="00123661" w:rsidRDefault="00123661"/>
    <w:p w:rsidR="00605CAC" w:rsidRDefault="00605CAC"/>
    <w:p w:rsidR="00EB173D" w:rsidRDefault="00EB173D"/>
    <w:p w:rsidR="00AE713D" w:rsidRDefault="00107410" w:rsidP="00AE713D">
      <w:pPr>
        <w:pStyle w:val="GELPortadacontenido"/>
        <w:jc w:val="left"/>
      </w:pPr>
      <w:r>
        <w:rPr>
          <w:rFonts w:cs="Arial"/>
          <w:noProof/>
          <w:lang w:val="es-CO" w:eastAsia="es-CO"/>
        </w:rPr>
        <w:t xml:space="preserve">       </w:t>
      </w:r>
      <w:r w:rsidR="00936EF4">
        <w:rPr>
          <w:rFonts w:cs="Arial"/>
          <w:noProof/>
          <w:lang w:val="es-CO" w:eastAsia="es-CO"/>
        </w:rPr>
        <w:t xml:space="preserve"> </w:t>
      </w:r>
      <w:r>
        <w:rPr>
          <w:rFonts w:cs="Arial"/>
          <w:noProof/>
          <w:lang w:val="es-CO" w:eastAsia="es-CO"/>
        </w:rPr>
        <w:t xml:space="preserve">  </w:t>
      </w:r>
      <w:r w:rsidR="00E50D40">
        <w:rPr>
          <w:rFonts w:cs="Arial"/>
          <w:noProof/>
          <w:lang w:val="es-CO" w:eastAsia="es-CO"/>
        </w:rPr>
        <w:drawing>
          <wp:inline distT="0" distB="0" distL="0" distR="0" wp14:anchorId="2EC2EF07" wp14:editId="0758B8F0">
            <wp:extent cx="690880" cy="34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t xml:space="preserve">           </w:t>
      </w:r>
      <w:r w:rsidR="00E50D40">
        <w:rPr>
          <w:rFonts w:cs="Arial"/>
          <w:noProof/>
          <w:lang w:val="es-CO" w:eastAsia="es-CO"/>
        </w:rPr>
        <w:drawing>
          <wp:inline distT="0" distB="0" distL="0" distR="0" wp14:anchorId="71BB770C" wp14:editId="3FD2F97A">
            <wp:extent cx="999490" cy="34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t xml:space="preserve">          </w:t>
      </w:r>
      <w:r w:rsidR="00E50D40">
        <w:rPr>
          <w:rFonts w:cs="Arial"/>
          <w:noProof/>
          <w:lang w:val="es-CO" w:eastAsia="es-CO"/>
        </w:rPr>
        <w:drawing>
          <wp:inline distT="0" distB="0" distL="0" distR="0" wp14:anchorId="1BB98960" wp14:editId="37D7E95D">
            <wp:extent cx="935355" cy="266065"/>
            <wp:effectExtent l="0" t="0" r="0" b="635"/>
            <wp:docPr id="3" name="Imagen 3" descr="Logo ubiqu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biquand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EF4">
        <w:rPr>
          <w:rFonts w:cs="Arial"/>
          <w:noProof/>
          <w:lang w:val="es-CO" w:eastAsia="es-CO"/>
        </w:rPr>
        <w:t xml:space="preserve">        </w:t>
      </w:r>
    </w:p>
    <w:p w:rsidR="002939F4" w:rsidRDefault="002939F4" w:rsidP="002939F4">
      <w:pPr>
        <w:pStyle w:val="GELPortadacontenido"/>
        <w:rPr>
          <w:lang w:val="pt-BR"/>
        </w:rPr>
      </w:pPr>
      <w:r w:rsidRPr="00B00B94">
        <w:rPr>
          <w:lang w:val="pt-BR"/>
        </w:rPr>
        <w:t xml:space="preserve">INFORME </w:t>
      </w:r>
      <w:r>
        <w:rPr>
          <w:lang w:val="pt-BR"/>
        </w:rPr>
        <w:t>MENSUAL DE GESTIÓN</w:t>
      </w:r>
      <w:r w:rsidRPr="00B00B94">
        <w:rPr>
          <w:lang w:val="pt-BR"/>
        </w:rPr>
        <w:t xml:space="preserve"> CONTRATO Nº.</w:t>
      </w:r>
      <w:r>
        <w:rPr>
          <w:lang w:val="pt-BR"/>
        </w:rPr>
        <w:t xml:space="preserve"> 000532</w:t>
      </w:r>
    </w:p>
    <w:p w:rsidR="002939F4" w:rsidRPr="00B00B94" w:rsidRDefault="002939F4" w:rsidP="002939F4">
      <w:pPr>
        <w:pStyle w:val="GELPortadacontenido"/>
        <w:rPr>
          <w:lang w:val="pt-BR"/>
        </w:rPr>
      </w:pPr>
      <w:r>
        <w:t>SOLUCIONES MOVILES 4</w:t>
      </w:r>
    </w:p>
    <w:p w:rsidR="002939F4" w:rsidRDefault="002939F4" w:rsidP="002939F4">
      <w:pPr>
        <w:pStyle w:val="GELPortadacontenido"/>
      </w:pPr>
      <w:r w:rsidRPr="00E71CB3">
        <w:t xml:space="preserve">CORRESPONDIENTE </w:t>
      </w:r>
      <w:proofErr w:type="gramStart"/>
      <w:r>
        <w:t>A</w:t>
      </w:r>
      <w:proofErr w:type="gramEnd"/>
    </w:p>
    <w:p w:rsidR="002939F4" w:rsidRPr="00E71CB3" w:rsidRDefault="002939F4" w:rsidP="002939F4">
      <w:pPr>
        <w:pStyle w:val="GELPortadatitulo"/>
        <w:ind w:left="-426"/>
      </w:pPr>
      <w:r>
        <w:t>NOVIEMBRE</w:t>
      </w:r>
      <w:r w:rsidRPr="0008359C">
        <w:t xml:space="preserve"> </w:t>
      </w:r>
      <w:r>
        <w:t>DE 2013</w:t>
      </w:r>
      <w:r w:rsidRPr="00A972B1">
        <w:rPr>
          <w:color w:val="365F91" w:themeColor="accent1" w:themeShade="BF"/>
        </w:rPr>
        <w:t xml:space="preserve"> </w:t>
      </w:r>
    </w:p>
    <w:p w:rsidR="002939F4" w:rsidRPr="00321D08" w:rsidRDefault="002939F4" w:rsidP="002939F4">
      <w:pPr>
        <w:pStyle w:val="GELPortadacontenido"/>
      </w:pPr>
      <w:r>
        <w:t>S</w:t>
      </w:r>
      <w:r w:rsidRPr="00321D08">
        <w:t>oluciones</w:t>
      </w:r>
      <w:r>
        <w:t xml:space="preserve"> y Servicios</w:t>
      </w:r>
      <w:r w:rsidRPr="00321D08">
        <w:t xml:space="preserve"> </w:t>
      </w:r>
      <w:r>
        <w:t>T</w:t>
      </w:r>
      <w:r w:rsidRPr="00321D08">
        <w:t>ecnológic</w:t>
      </w:r>
      <w:r>
        <w:t>o</w:t>
      </w:r>
      <w:r w:rsidRPr="00321D08">
        <w:t>s</w:t>
      </w:r>
    </w:p>
    <w:p w:rsidR="002939F4" w:rsidRPr="00321D08" w:rsidRDefault="002939F4" w:rsidP="002939F4">
      <w:pPr>
        <w:pStyle w:val="GELPortadacontenido"/>
      </w:pPr>
      <w:r w:rsidRPr="00321D08">
        <w:t xml:space="preserve">Dirección </w:t>
      </w:r>
      <w:r>
        <w:t>de G</w:t>
      </w:r>
      <w:r w:rsidRPr="00321D08">
        <w:t xml:space="preserve">obierno en </w:t>
      </w:r>
      <w:r>
        <w:t>l</w:t>
      </w:r>
      <w:r w:rsidRPr="00321D08">
        <w:t>ínea</w:t>
      </w:r>
    </w:p>
    <w:p w:rsidR="002939F4" w:rsidRDefault="002939F4" w:rsidP="002939F4">
      <w:pPr>
        <w:pStyle w:val="GELPortadacontenido"/>
        <w:rPr>
          <w:sz w:val="22"/>
        </w:rPr>
      </w:pPr>
      <w:r w:rsidRPr="006E3188">
        <w:rPr>
          <w:sz w:val="22"/>
        </w:rPr>
        <w:t>@República de Colombia – Derechos Reservados</w:t>
      </w:r>
    </w:p>
    <w:p w:rsidR="00CA334C" w:rsidRDefault="00CA334C" w:rsidP="00605CAC">
      <w:pPr>
        <w:pStyle w:val="GELPortadacontenido"/>
        <w:rPr>
          <w:sz w:val="22"/>
        </w:rPr>
      </w:pPr>
    </w:p>
    <w:p w:rsidR="00CA334C" w:rsidRDefault="00CA334C" w:rsidP="00CA334C"/>
    <w:p w:rsidR="0085186F" w:rsidRDefault="0085186F"/>
    <w:p w:rsidR="0085186F" w:rsidRPr="0085186F" w:rsidRDefault="0085186F" w:rsidP="0085186F"/>
    <w:p w:rsidR="0085186F" w:rsidRPr="0085186F" w:rsidRDefault="0085186F" w:rsidP="0085186F"/>
    <w:p w:rsidR="0085186F" w:rsidRPr="0085186F" w:rsidRDefault="0085186F" w:rsidP="0085186F"/>
    <w:p w:rsidR="0085186F" w:rsidRPr="0085186F" w:rsidRDefault="0085186F" w:rsidP="0085186F"/>
    <w:p w:rsidR="0085186F" w:rsidRPr="0085186F" w:rsidRDefault="0085186F" w:rsidP="0085186F"/>
    <w:p w:rsidR="0085186F" w:rsidRPr="0085186F" w:rsidRDefault="0085186F" w:rsidP="0085186F"/>
    <w:p w:rsidR="0085186F" w:rsidRPr="0085186F" w:rsidRDefault="0085186F" w:rsidP="0085186F"/>
    <w:p w:rsidR="0085186F" w:rsidRDefault="0085186F"/>
    <w:p w:rsidR="002939F4" w:rsidRDefault="002939F4"/>
    <w:p w:rsidR="002939F4" w:rsidRDefault="00FF05F9" w:rsidP="002939F4">
      <w:pPr>
        <w:pStyle w:val="GELParrafo"/>
        <w:spacing w:before="0"/>
        <w:jc w:val="center"/>
        <w:rPr>
          <w:sz w:val="20"/>
          <w:szCs w:val="20"/>
        </w:rPr>
      </w:pPr>
      <w:r w:rsidRPr="00D60C3F">
        <w:rPr>
          <w:sz w:val="20"/>
          <w:szCs w:val="20"/>
        </w:rPr>
        <w:t>Bogotá</w:t>
      </w:r>
      <w:r w:rsidR="0085186F" w:rsidRPr="00D60C3F">
        <w:rPr>
          <w:sz w:val="20"/>
          <w:szCs w:val="20"/>
        </w:rPr>
        <w:t xml:space="preserve"> DC, </w:t>
      </w:r>
      <w:r w:rsidR="002939F4">
        <w:rPr>
          <w:sz w:val="20"/>
          <w:szCs w:val="20"/>
        </w:rPr>
        <w:t>diciembre</w:t>
      </w:r>
      <w:r w:rsidRPr="00D60C3F">
        <w:rPr>
          <w:color w:val="365F91" w:themeColor="accent1" w:themeShade="BF"/>
          <w:sz w:val="20"/>
          <w:szCs w:val="20"/>
        </w:rPr>
        <w:t xml:space="preserve"> </w:t>
      </w:r>
      <w:r w:rsidR="0085186F" w:rsidRPr="00D60C3F">
        <w:rPr>
          <w:color w:val="365F91" w:themeColor="accent1" w:themeShade="BF"/>
          <w:sz w:val="20"/>
          <w:szCs w:val="20"/>
        </w:rPr>
        <w:t xml:space="preserve"> </w:t>
      </w:r>
      <w:r w:rsidRPr="00D60C3F">
        <w:rPr>
          <w:sz w:val="20"/>
          <w:szCs w:val="20"/>
        </w:rPr>
        <w:t>de</w:t>
      </w:r>
      <w:r w:rsidR="0085186F" w:rsidRPr="00D60C3F">
        <w:rPr>
          <w:sz w:val="20"/>
          <w:szCs w:val="20"/>
        </w:rPr>
        <w:t xml:space="preserve"> </w:t>
      </w:r>
      <w:r w:rsidR="00F4657A" w:rsidRPr="00D60C3F">
        <w:rPr>
          <w:color w:val="365F91" w:themeColor="accent1" w:themeShade="BF"/>
          <w:sz w:val="20"/>
          <w:szCs w:val="20"/>
        </w:rPr>
        <w:t xml:space="preserve"> </w:t>
      </w:r>
      <w:r w:rsidR="001907B9" w:rsidRPr="00D60C3F">
        <w:rPr>
          <w:sz w:val="20"/>
          <w:szCs w:val="20"/>
        </w:rPr>
        <w:t>2013</w:t>
      </w:r>
    </w:p>
    <w:p w:rsidR="004F18CC" w:rsidRPr="00D965F5" w:rsidRDefault="00D60C3F" w:rsidP="002939F4">
      <w:pPr>
        <w:pStyle w:val="GELParrafo"/>
        <w:spacing w:before="0"/>
        <w:jc w:val="center"/>
        <w:rPr>
          <w:rFonts w:ascii="Tahoma" w:hAnsi="Tahoma" w:cs="Tahoma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67A1B03D" wp14:editId="40F2FE2F">
            <wp:extent cx="1802130" cy="581332"/>
            <wp:effectExtent l="0" t="0" r="7620" b="9525"/>
            <wp:docPr id="21" name="Imagen 21" descr="Descripción: Manual mintic PROSPERIDAD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: Manual mintic PROSPERIDAD-2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58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8CC" w:rsidRPr="00D965F5">
        <w:rPr>
          <w:rFonts w:ascii="Tahoma" w:hAnsi="Tahoma" w:cs="Tahoma"/>
          <w:sz w:val="20"/>
          <w:szCs w:val="20"/>
        </w:rPr>
        <w:br w:type="page"/>
      </w:r>
    </w:p>
    <w:p w:rsidR="00F41DF6" w:rsidRDefault="00F41DF6" w:rsidP="006F72F9">
      <w:pPr>
        <w:pStyle w:val="GELTtulogen"/>
      </w:pPr>
      <w:r w:rsidRPr="00936EF4">
        <w:lastRenderedPageBreak/>
        <w:t xml:space="preserve">FORMATO </w:t>
      </w:r>
      <w:r w:rsidRPr="006F72F9">
        <w:t>PRELIMINAR</w:t>
      </w:r>
      <w:r w:rsidRPr="00936EF4">
        <w:t xml:space="preserve"> AL DOCUMENTO</w:t>
      </w:r>
    </w:p>
    <w:tbl>
      <w:tblPr>
        <w:tblW w:w="9972" w:type="dxa"/>
        <w:jc w:val="center"/>
        <w:tblInd w:w="-1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5"/>
        <w:gridCol w:w="1320"/>
        <w:gridCol w:w="1134"/>
        <w:gridCol w:w="1417"/>
        <w:gridCol w:w="44"/>
        <w:gridCol w:w="808"/>
        <w:gridCol w:w="558"/>
        <w:gridCol w:w="2326"/>
      </w:tblGrid>
      <w:tr w:rsidR="008622C8" w:rsidRPr="009A1135" w:rsidTr="008622C8">
        <w:trPr>
          <w:jc w:val="center"/>
        </w:trPr>
        <w:tc>
          <w:tcPr>
            <w:tcW w:w="2365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8622C8" w:rsidRPr="00003366" w:rsidRDefault="003E1410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Título:</w:t>
            </w:r>
          </w:p>
        </w:tc>
        <w:tc>
          <w:tcPr>
            <w:tcW w:w="7607" w:type="dxa"/>
            <w:gridSpan w:val="7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8622C8" w:rsidRPr="00D965F5" w:rsidRDefault="003E1410" w:rsidP="008A076D">
            <w:pPr>
              <w:spacing w:before="60"/>
              <w:ind w:right="204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D965F5">
              <w:rPr>
                <w:rFonts w:ascii="Arial" w:hAnsi="Arial" w:cs="Arial"/>
                <w:sz w:val="19"/>
                <w:szCs w:val="19"/>
              </w:rPr>
              <w:t xml:space="preserve">INFORME MENSUAL DE GESTIÓN </w:t>
            </w:r>
            <w:r w:rsidR="003576ED">
              <w:rPr>
                <w:rFonts w:ascii="Arial" w:hAnsi="Arial" w:cs="Arial"/>
                <w:sz w:val="19"/>
                <w:szCs w:val="19"/>
              </w:rPr>
              <w:t>SOLUCIÓ</w:t>
            </w:r>
            <w:r w:rsidR="00F4657A">
              <w:rPr>
                <w:rFonts w:ascii="Arial" w:hAnsi="Arial" w:cs="Arial"/>
                <w:sz w:val="19"/>
                <w:szCs w:val="19"/>
              </w:rPr>
              <w:t xml:space="preserve">N </w:t>
            </w:r>
            <w:r w:rsidR="00D60C3F">
              <w:rPr>
                <w:rFonts w:ascii="Arial" w:hAnsi="Arial" w:cs="Arial"/>
                <w:sz w:val="19"/>
                <w:szCs w:val="19"/>
              </w:rPr>
              <w:t>SOLUCIONES MOVILES 4</w:t>
            </w:r>
            <w:r w:rsidR="008A076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D965F5">
              <w:rPr>
                <w:rFonts w:ascii="Arial" w:hAnsi="Arial" w:cs="Arial"/>
                <w:sz w:val="19"/>
                <w:szCs w:val="19"/>
              </w:rPr>
              <w:t>CONTRATO Nº 000532 DE 2011</w:t>
            </w:r>
            <w:r w:rsidR="008A076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D965F5">
              <w:rPr>
                <w:rFonts w:ascii="Arial" w:hAnsi="Arial" w:cs="Arial"/>
                <w:sz w:val="19"/>
                <w:szCs w:val="19"/>
              </w:rPr>
              <w:t>CORRESPONDIENTE</w:t>
            </w:r>
            <w:r w:rsidR="008A076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901189">
              <w:rPr>
                <w:rFonts w:ascii="Arial" w:hAnsi="Arial" w:cs="Arial"/>
                <w:sz w:val="19"/>
                <w:szCs w:val="19"/>
              </w:rPr>
              <w:t>A</w:t>
            </w:r>
            <w:r w:rsidR="008A076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C425F">
              <w:rPr>
                <w:rFonts w:ascii="Arial" w:hAnsi="Arial" w:cs="Arial"/>
                <w:sz w:val="19"/>
                <w:szCs w:val="19"/>
              </w:rPr>
              <w:t>NOVIEMBRE</w:t>
            </w:r>
            <w:r w:rsidR="00894DBD" w:rsidRPr="00A972B1">
              <w:rPr>
                <w:rFonts w:ascii="Arial" w:hAnsi="Arial" w:cs="Arial"/>
                <w:color w:val="365F91" w:themeColor="accent1" w:themeShade="BF"/>
                <w:sz w:val="19"/>
                <w:szCs w:val="19"/>
              </w:rPr>
              <w:t xml:space="preserve"> </w:t>
            </w:r>
            <w:r w:rsidR="00894DBD" w:rsidRPr="00D965F5">
              <w:rPr>
                <w:rFonts w:ascii="Arial" w:hAnsi="Arial" w:cs="Arial"/>
                <w:sz w:val="19"/>
                <w:szCs w:val="19"/>
              </w:rPr>
              <w:t xml:space="preserve">DE </w:t>
            </w:r>
            <w:r w:rsidR="00FC425F" w:rsidRPr="00FC425F">
              <w:rPr>
                <w:rFonts w:ascii="Arial" w:hAnsi="Arial" w:cs="Arial"/>
                <w:sz w:val="19"/>
                <w:szCs w:val="19"/>
              </w:rPr>
              <w:t>2013</w:t>
            </w:r>
          </w:p>
        </w:tc>
      </w:tr>
      <w:tr w:rsidR="008622C8" w:rsidRPr="009A1135" w:rsidTr="00FF05F9">
        <w:trPr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8622C8" w:rsidRPr="00003366" w:rsidRDefault="003E1410" w:rsidP="0090118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Fecha: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8622C8" w:rsidRPr="00D965F5" w:rsidRDefault="00FC425F" w:rsidP="00FC425F">
            <w:pPr>
              <w:tabs>
                <w:tab w:val="left" w:pos="2880"/>
              </w:tabs>
              <w:ind w:left="357" w:right="176" w:hanging="35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C425F">
              <w:rPr>
                <w:rFonts w:ascii="Arial" w:hAnsi="Arial" w:cs="Arial"/>
                <w:sz w:val="19"/>
                <w:szCs w:val="19"/>
              </w:rPr>
              <w:t>2013</w:t>
            </w:r>
            <w:r w:rsidR="00901189" w:rsidRPr="00FC425F">
              <w:rPr>
                <w:rFonts w:ascii="Arial" w:hAnsi="Arial" w:cs="Arial"/>
                <w:sz w:val="19"/>
                <w:szCs w:val="19"/>
              </w:rPr>
              <w:t>-</w:t>
            </w:r>
            <w:r w:rsidR="008A076D">
              <w:rPr>
                <w:rFonts w:ascii="Arial" w:hAnsi="Arial" w:cs="Arial"/>
                <w:sz w:val="19"/>
                <w:szCs w:val="19"/>
              </w:rPr>
              <w:t>12</w:t>
            </w:r>
            <w:r w:rsidR="00901189" w:rsidRPr="00FC425F">
              <w:rPr>
                <w:rFonts w:ascii="Arial" w:hAnsi="Arial" w:cs="Arial"/>
                <w:sz w:val="19"/>
                <w:szCs w:val="19"/>
              </w:rPr>
              <w:t>-</w:t>
            </w:r>
            <w:r w:rsidR="008A076D">
              <w:rPr>
                <w:rFonts w:ascii="Arial" w:hAnsi="Arial" w:cs="Arial"/>
                <w:sz w:val="19"/>
                <w:szCs w:val="19"/>
              </w:rPr>
              <w:t>02</w:t>
            </w:r>
          </w:p>
        </w:tc>
      </w:tr>
      <w:tr w:rsidR="008622C8" w:rsidRPr="009A1135" w:rsidTr="00C40C3E">
        <w:trPr>
          <w:trHeight w:val="529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8622C8" w:rsidRPr="00003366" w:rsidRDefault="008D295C" w:rsidP="00C40C3E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Sumario: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901189" w:rsidRPr="00D965F5" w:rsidRDefault="00B75B06" w:rsidP="00510862">
            <w:pPr>
              <w:spacing w:before="60" w:after="60"/>
              <w:ind w:right="204"/>
              <w:rPr>
                <w:rFonts w:ascii="Arial" w:hAnsi="Arial" w:cs="Arial"/>
                <w:sz w:val="19"/>
                <w:szCs w:val="19"/>
                <w:lang w:val="es-VE"/>
              </w:rPr>
            </w:pPr>
            <w:r w:rsidRPr="00582FEB">
              <w:rPr>
                <w:rFonts w:ascii="Arial" w:hAnsi="Arial" w:cs="Arial"/>
                <w:sz w:val="18"/>
                <w:szCs w:val="18"/>
              </w:rPr>
              <w:t xml:space="preserve">Informe de gestión mensual para </w:t>
            </w:r>
            <w:r w:rsidR="00510862">
              <w:rPr>
                <w:rFonts w:ascii="Arial" w:hAnsi="Arial" w:cs="Arial"/>
                <w:sz w:val="18"/>
                <w:szCs w:val="18"/>
              </w:rPr>
              <w:t xml:space="preserve">el proyecto </w:t>
            </w:r>
            <w:r w:rsidRPr="00582FE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Soluciones Móviles 4</w:t>
            </w:r>
            <w:r w:rsidRPr="00582FEB">
              <w:rPr>
                <w:rFonts w:ascii="Arial" w:hAnsi="Arial" w:cs="Arial"/>
                <w:sz w:val="18"/>
                <w:szCs w:val="18"/>
              </w:rPr>
              <w:t>, correspondiente a</w:t>
            </w:r>
            <w:r w:rsidR="008A076D">
              <w:rPr>
                <w:rFonts w:ascii="Arial" w:hAnsi="Arial" w:cs="Arial"/>
                <w:sz w:val="18"/>
                <w:szCs w:val="18"/>
              </w:rPr>
              <w:t xml:space="preserve"> noviembre</w:t>
            </w:r>
            <w:r w:rsidRPr="00582FEB">
              <w:rPr>
                <w:rFonts w:ascii="Arial" w:hAnsi="Arial" w:cs="Arial"/>
                <w:sz w:val="18"/>
                <w:szCs w:val="18"/>
              </w:rPr>
              <w:t xml:space="preserve"> de 2013</w:t>
            </w:r>
            <w:r w:rsidR="008A076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8622C8" w:rsidRPr="009A1135" w:rsidTr="00864924">
        <w:trPr>
          <w:trHeight w:val="231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8622C8" w:rsidRPr="00003366" w:rsidRDefault="003E1410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Palabras Claves: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8622C8" w:rsidRPr="00D965F5" w:rsidRDefault="00816AA8" w:rsidP="00535495">
            <w:pPr>
              <w:tabs>
                <w:tab w:val="left" w:pos="2880"/>
              </w:tabs>
              <w:ind w:left="357" w:right="176" w:hanging="35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Informe, Gestión</w:t>
            </w:r>
          </w:p>
        </w:tc>
      </w:tr>
      <w:tr w:rsidR="008622C8" w:rsidRPr="009A1135" w:rsidTr="00A972B1">
        <w:trPr>
          <w:trHeight w:val="388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8622C8" w:rsidRPr="00003366" w:rsidRDefault="003E1410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Formato:</w:t>
            </w:r>
          </w:p>
        </w:tc>
        <w:tc>
          <w:tcPr>
            <w:tcW w:w="245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D965F5" w:rsidRDefault="003E1410" w:rsidP="00FF05F9">
            <w:pPr>
              <w:tabs>
                <w:tab w:val="left" w:pos="2880"/>
              </w:tabs>
              <w:ind w:left="357" w:right="178" w:hanging="357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D965F5">
              <w:rPr>
                <w:rFonts w:ascii="Arial" w:hAnsi="Arial" w:cs="Arial"/>
                <w:color w:val="000000"/>
                <w:sz w:val="19"/>
                <w:szCs w:val="19"/>
              </w:rPr>
              <w:t>Doc</w:t>
            </w:r>
            <w:proofErr w:type="spellEnd"/>
          </w:p>
        </w:tc>
        <w:tc>
          <w:tcPr>
            <w:tcW w:w="2827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D965F5" w:rsidRDefault="003E1410" w:rsidP="00FF05F9">
            <w:pPr>
              <w:tabs>
                <w:tab w:val="left" w:pos="2880"/>
              </w:tabs>
              <w:ind w:left="357" w:right="178" w:hanging="357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D965F5">
              <w:rPr>
                <w:rFonts w:ascii="Arial" w:hAnsi="Arial" w:cs="Arial"/>
                <w:color w:val="000000"/>
                <w:sz w:val="19"/>
                <w:szCs w:val="19"/>
              </w:rPr>
              <w:t>Lenguaje:</w:t>
            </w:r>
          </w:p>
        </w:tc>
        <w:tc>
          <w:tcPr>
            <w:tcW w:w="23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D965F5" w:rsidRDefault="003E1410">
            <w:pPr>
              <w:tabs>
                <w:tab w:val="left" w:pos="2074"/>
              </w:tabs>
              <w:ind w:right="-28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D965F5">
              <w:rPr>
                <w:rFonts w:ascii="Arial" w:hAnsi="Arial" w:cs="Arial"/>
                <w:color w:val="000000"/>
                <w:sz w:val="19"/>
                <w:szCs w:val="19"/>
              </w:rPr>
              <w:t>Español</w:t>
            </w:r>
          </w:p>
        </w:tc>
      </w:tr>
      <w:tr w:rsidR="008622C8" w:rsidRPr="009A1135" w:rsidTr="00FF05F9">
        <w:trPr>
          <w:trHeight w:val="551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8622C8" w:rsidRPr="00003366" w:rsidRDefault="003E1410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Dependencia: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85186F" w:rsidRPr="00D965F5" w:rsidRDefault="00B75B06" w:rsidP="006F72F9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82FEB">
              <w:rPr>
                <w:rFonts w:ascii="Arial" w:hAnsi="Arial" w:cs="Arial"/>
                <w:sz w:val="18"/>
                <w:szCs w:val="18"/>
              </w:rPr>
              <w:t>Ministerio de Tecnologías de la Información y las Comunicaciones: Dirección de Gobierno en línea – Soluciones y Servicios Tecnológicos.</w:t>
            </w:r>
          </w:p>
        </w:tc>
      </w:tr>
      <w:tr w:rsidR="008622C8" w:rsidRPr="009A1135" w:rsidTr="00A972B1">
        <w:trPr>
          <w:trHeight w:val="350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8622C8" w:rsidRPr="00003366" w:rsidRDefault="003E1410" w:rsidP="00615BE8">
            <w:pPr>
              <w:tabs>
                <w:tab w:val="left" w:pos="2880"/>
              </w:tabs>
              <w:ind w:left="357" w:right="176" w:hanging="357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Código:</w:t>
            </w:r>
          </w:p>
        </w:tc>
        <w:tc>
          <w:tcPr>
            <w:tcW w:w="13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8622C8" w:rsidRPr="00D965F5" w:rsidRDefault="00B75B06" w:rsidP="00B75B06">
            <w:pPr>
              <w:tabs>
                <w:tab w:val="left" w:pos="945"/>
              </w:tabs>
              <w:spacing w:before="60" w:after="60"/>
              <w:ind w:right="176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82FEB">
              <w:rPr>
                <w:rFonts w:ascii="Arial" w:hAnsi="Arial" w:cs="Arial"/>
                <w:sz w:val="18"/>
                <w:szCs w:val="18"/>
                <w:lang w:val="es-MX"/>
              </w:rPr>
              <w:t>GLFS2-SM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  <w:r w:rsidRPr="00582FEB">
              <w:rPr>
                <w:rFonts w:ascii="Arial" w:hAnsi="Arial" w:cs="Arial"/>
                <w:sz w:val="18"/>
                <w:szCs w:val="18"/>
                <w:lang w:val="es-MX"/>
              </w:rPr>
              <w:t>-INF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8622C8" w:rsidRPr="00D965F5" w:rsidRDefault="003E1410" w:rsidP="00615BE8">
            <w:pPr>
              <w:tabs>
                <w:tab w:val="left" w:pos="2880"/>
              </w:tabs>
              <w:ind w:left="357" w:right="176" w:hanging="357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D965F5">
              <w:rPr>
                <w:rFonts w:ascii="Arial" w:hAnsi="Arial" w:cs="Arial"/>
                <w:color w:val="000000"/>
                <w:sz w:val="19"/>
                <w:szCs w:val="19"/>
              </w:rPr>
              <w:t>Versión:</w:t>
            </w:r>
          </w:p>
        </w:tc>
        <w:tc>
          <w:tcPr>
            <w:tcW w:w="14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D53735" w:rsidRDefault="008C0E54" w:rsidP="00B75B06">
            <w:pPr>
              <w:tabs>
                <w:tab w:val="left" w:pos="945"/>
              </w:tabs>
              <w:spacing w:before="60" w:after="60"/>
              <w:ind w:right="176"/>
              <w:rPr>
                <w:rFonts w:ascii="Arial" w:hAnsi="Arial" w:cs="Arial"/>
                <w:color w:val="365F91" w:themeColor="accent1" w:themeShade="BF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19"/>
                <w:szCs w:val="19"/>
                <w:lang w:val="es-MX"/>
              </w:rPr>
              <w:t xml:space="preserve"> </w:t>
            </w:r>
            <w:r w:rsidR="008A076D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  <w:r w:rsidRPr="00B75B06">
              <w:rPr>
                <w:rFonts w:ascii="Arial" w:hAnsi="Arial" w:cs="Arial"/>
                <w:sz w:val="19"/>
                <w:szCs w:val="19"/>
                <w:lang w:val="es-MX"/>
              </w:rPr>
              <w:t>.0</w:t>
            </w:r>
          </w:p>
        </w:tc>
        <w:tc>
          <w:tcPr>
            <w:tcW w:w="136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D965F5" w:rsidRDefault="003E1410" w:rsidP="00615BE8">
            <w:pPr>
              <w:tabs>
                <w:tab w:val="left" w:pos="945"/>
              </w:tabs>
              <w:ind w:left="357" w:right="176" w:hanging="357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D965F5">
              <w:rPr>
                <w:rFonts w:ascii="Arial" w:hAnsi="Arial" w:cs="Arial"/>
                <w:color w:val="000000"/>
                <w:sz w:val="19"/>
                <w:szCs w:val="19"/>
              </w:rPr>
              <w:t>Estado:</w:t>
            </w:r>
          </w:p>
        </w:tc>
        <w:tc>
          <w:tcPr>
            <w:tcW w:w="23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B75B06" w:rsidRDefault="008A076D" w:rsidP="008A076D">
            <w:pPr>
              <w:tabs>
                <w:tab w:val="left" w:pos="945"/>
              </w:tabs>
              <w:spacing w:before="60" w:after="60"/>
              <w:ind w:right="176"/>
              <w:rPr>
                <w:rFonts w:ascii="Arial" w:hAnsi="Arial" w:cs="Arial"/>
                <w:color w:val="000000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Aprobado</w:t>
            </w:r>
          </w:p>
        </w:tc>
      </w:tr>
      <w:tr w:rsidR="008622C8" w:rsidRPr="009A1135" w:rsidTr="00B036E1">
        <w:trPr>
          <w:trHeight w:val="326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8622C8" w:rsidRPr="00003366" w:rsidRDefault="003E1410" w:rsidP="00615BE8">
            <w:pPr>
              <w:tabs>
                <w:tab w:val="left" w:pos="2880"/>
              </w:tabs>
              <w:ind w:right="176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Categoría: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8622C8" w:rsidRPr="00D965F5" w:rsidRDefault="008622C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52230" w:rsidRPr="008D295C" w:rsidTr="0010362C">
        <w:trPr>
          <w:trHeight w:val="826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152230" w:rsidRPr="00003366" w:rsidRDefault="003E1410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Autor (es):</w:t>
            </w:r>
          </w:p>
        </w:tc>
        <w:tc>
          <w:tcPr>
            <w:tcW w:w="3871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3A6EFC" w:rsidRPr="00B75B06" w:rsidRDefault="00B75B06" w:rsidP="00B84BEF">
            <w:pPr>
              <w:rPr>
                <w:rFonts w:ascii="Arial" w:hAnsi="Arial" w:cs="Arial"/>
                <w:sz w:val="19"/>
                <w:szCs w:val="19"/>
                <w:lang w:val="es-CO"/>
              </w:rPr>
            </w:pPr>
            <w:r w:rsidRPr="00B75B06">
              <w:rPr>
                <w:rFonts w:ascii="Arial" w:hAnsi="Arial" w:cs="Arial"/>
                <w:sz w:val="19"/>
                <w:szCs w:val="19"/>
                <w:lang w:val="es-CO"/>
              </w:rPr>
              <w:t xml:space="preserve">Cristina Cortes </w:t>
            </w:r>
            <w:proofErr w:type="spellStart"/>
            <w:r w:rsidRPr="00B75B06">
              <w:rPr>
                <w:rFonts w:ascii="Arial" w:hAnsi="Arial" w:cs="Arial"/>
                <w:sz w:val="19"/>
                <w:szCs w:val="19"/>
                <w:lang w:val="es-CO"/>
              </w:rPr>
              <w:t>Albadan</w:t>
            </w:r>
            <w:proofErr w:type="spellEnd"/>
          </w:p>
          <w:p w:rsidR="00152230" w:rsidRPr="00B10378" w:rsidRDefault="00B75B06" w:rsidP="00C367BC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Líder Técnico</w:t>
            </w:r>
          </w:p>
          <w:p w:rsidR="00152230" w:rsidRPr="00B10378" w:rsidRDefault="003E1410" w:rsidP="00C367BC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10378">
              <w:rPr>
                <w:rFonts w:ascii="Arial" w:hAnsi="Arial" w:cs="Arial"/>
                <w:sz w:val="19"/>
                <w:szCs w:val="19"/>
                <w:lang w:val="es-MX"/>
              </w:rPr>
              <w:t>UT Software Works</w:t>
            </w:r>
          </w:p>
        </w:tc>
        <w:tc>
          <w:tcPr>
            <w:tcW w:w="852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152230" w:rsidRPr="00B10378" w:rsidRDefault="00152230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9"/>
                <w:szCs w:val="19"/>
                <w:lang w:val="es-MX"/>
              </w:rPr>
            </w:pPr>
          </w:p>
        </w:tc>
        <w:tc>
          <w:tcPr>
            <w:tcW w:w="288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152230" w:rsidRPr="00B10378" w:rsidRDefault="00152230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9"/>
                <w:szCs w:val="19"/>
                <w:lang w:val="es-MX"/>
              </w:rPr>
            </w:pPr>
          </w:p>
        </w:tc>
      </w:tr>
      <w:tr w:rsidR="00152230" w:rsidRPr="009A1135" w:rsidTr="00AE713D">
        <w:trPr>
          <w:trHeight w:val="565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152230" w:rsidRPr="00003366" w:rsidRDefault="003E1410" w:rsidP="00615BE8">
            <w:pPr>
              <w:tabs>
                <w:tab w:val="left" w:pos="2880"/>
              </w:tabs>
              <w:ind w:left="357" w:right="176" w:hanging="357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Revisó:</w:t>
            </w:r>
          </w:p>
        </w:tc>
        <w:tc>
          <w:tcPr>
            <w:tcW w:w="3871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3A6EFC" w:rsidRPr="00816AA8" w:rsidRDefault="00B84BEF" w:rsidP="005116B7">
            <w:pPr>
              <w:spacing w:before="60"/>
              <w:rPr>
                <w:rFonts w:ascii="Arial" w:hAnsi="Arial" w:cs="Arial"/>
                <w:sz w:val="19"/>
                <w:szCs w:val="19"/>
                <w:lang w:val="es-CO"/>
              </w:rPr>
            </w:pPr>
            <w:r w:rsidRPr="00816AA8">
              <w:rPr>
                <w:rFonts w:ascii="Arial" w:hAnsi="Arial" w:cs="Arial"/>
                <w:sz w:val="19"/>
                <w:szCs w:val="19"/>
                <w:lang w:val="es-CO"/>
              </w:rPr>
              <w:t>Mónica Monroy</w:t>
            </w:r>
          </w:p>
          <w:p w:rsidR="00BC0EA8" w:rsidRDefault="00BC6595" w:rsidP="0085186F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9"/>
                <w:szCs w:val="19"/>
              </w:rPr>
            </w:pPr>
            <w:r w:rsidRPr="00BC6595">
              <w:rPr>
                <w:rFonts w:ascii="Arial" w:hAnsi="Arial" w:cs="Arial"/>
                <w:sz w:val="19"/>
                <w:szCs w:val="19"/>
              </w:rPr>
              <w:t>Consultor Procedimientos y herramientas de Interventoría</w:t>
            </w:r>
          </w:p>
          <w:p w:rsidR="008C0E54" w:rsidRPr="00B84BEF" w:rsidRDefault="00B84BEF" w:rsidP="00615BE8">
            <w:pPr>
              <w:tabs>
                <w:tab w:val="left" w:pos="2880"/>
              </w:tabs>
              <w:spacing w:after="60"/>
              <w:ind w:right="176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Consorcio S&amp;M</w:t>
            </w:r>
          </w:p>
        </w:tc>
        <w:tc>
          <w:tcPr>
            <w:tcW w:w="85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152230" w:rsidRPr="00D965F5" w:rsidRDefault="0015223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88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152230" w:rsidRPr="00D965F5" w:rsidRDefault="00152230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52230" w:rsidRPr="009A1135" w:rsidTr="00AE713D">
        <w:trPr>
          <w:trHeight w:val="345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152230" w:rsidRPr="00003366" w:rsidRDefault="003E1410" w:rsidP="00381A56">
            <w:pPr>
              <w:tabs>
                <w:tab w:val="left" w:pos="2880"/>
              </w:tabs>
              <w:ind w:left="357" w:right="176" w:hanging="357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Aprobó:</w:t>
            </w:r>
          </w:p>
        </w:tc>
        <w:tc>
          <w:tcPr>
            <w:tcW w:w="3871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3A6EFC" w:rsidRPr="00816AA8" w:rsidRDefault="00B84BEF" w:rsidP="00615BE8">
            <w:pPr>
              <w:spacing w:before="60"/>
              <w:rPr>
                <w:rFonts w:ascii="Arial" w:hAnsi="Arial" w:cs="Arial"/>
                <w:sz w:val="19"/>
                <w:szCs w:val="19"/>
                <w:lang w:val="es-CO"/>
              </w:rPr>
            </w:pPr>
            <w:r w:rsidRPr="00816AA8">
              <w:rPr>
                <w:rFonts w:ascii="Arial" w:hAnsi="Arial" w:cs="Arial"/>
                <w:sz w:val="19"/>
                <w:szCs w:val="19"/>
                <w:lang w:val="es-CO"/>
              </w:rPr>
              <w:t>Claudia Jiménez</w:t>
            </w:r>
          </w:p>
          <w:p w:rsidR="0085186F" w:rsidRPr="00D965F5" w:rsidRDefault="0085186F" w:rsidP="0085186F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9"/>
                <w:szCs w:val="19"/>
              </w:rPr>
            </w:pPr>
            <w:r w:rsidRPr="00D965F5">
              <w:rPr>
                <w:rFonts w:ascii="Arial" w:hAnsi="Arial" w:cs="Arial"/>
                <w:sz w:val="19"/>
                <w:szCs w:val="19"/>
              </w:rPr>
              <w:t>Gerente de Proyecto Interventoría</w:t>
            </w:r>
          </w:p>
          <w:p w:rsidR="00816AA8" w:rsidRPr="00B84BEF" w:rsidRDefault="0085186F" w:rsidP="00615BE8">
            <w:pPr>
              <w:tabs>
                <w:tab w:val="left" w:pos="2880"/>
              </w:tabs>
              <w:spacing w:after="60"/>
              <w:ind w:right="176"/>
              <w:rPr>
                <w:rFonts w:ascii="Arial" w:hAnsi="Arial" w:cs="Arial"/>
                <w:sz w:val="19"/>
                <w:szCs w:val="19"/>
              </w:rPr>
            </w:pPr>
            <w:r w:rsidRPr="00D965F5">
              <w:rPr>
                <w:rFonts w:ascii="Arial" w:hAnsi="Arial" w:cs="Arial"/>
                <w:sz w:val="19"/>
                <w:szCs w:val="19"/>
              </w:rPr>
              <w:t>Consorcio S&amp;M</w:t>
            </w:r>
          </w:p>
        </w:tc>
        <w:tc>
          <w:tcPr>
            <w:tcW w:w="85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152230" w:rsidRPr="00D965F5" w:rsidRDefault="0015223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88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152230" w:rsidRPr="00D965F5" w:rsidRDefault="00152230">
            <w:pPr>
              <w:tabs>
                <w:tab w:val="left" w:pos="2880"/>
              </w:tabs>
              <w:ind w:right="176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52230" w:rsidRPr="009A1135" w:rsidTr="001907B9">
        <w:trPr>
          <w:trHeight w:val="364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152230" w:rsidRPr="00003366" w:rsidRDefault="003E1410" w:rsidP="00615BE8">
            <w:pPr>
              <w:tabs>
                <w:tab w:val="left" w:pos="2880"/>
              </w:tabs>
              <w:ind w:left="357" w:right="176" w:hanging="357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Información Adicional: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8E7A99" w:rsidRPr="00D965F5" w:rsidRDefault="0085186F" w:rsidP="001907B9">
            <w:pPr>
              <w:tabs>
                <w:tab w:val="left" w:pos="2880"/>
              </w:tabs>
              <w:ind w:right="176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D965F5">
              <w:rPr>
                <w:rFonts w:ascii="Arial" w:hAnsi="Arial" w:cs="Arial"/>
                <w:sz w:val="19"/>
                <w:szCs w:val="19"/>
              </w:rPr>
              <w:t>No Aplica</w:t>
            </w:r>
          </w:p>
        </w:tc>
      </w:tr>
      <w:tr w:rsidR="00152230" w:rsidRPr="009A1135" w:rsidTr="006F72F9">
        <w:trPr>
          <w:trHeight w:val="287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152230" w:rsidRPr="00003366" w:rsidRDefault="003E1410" w:rsidP="000C11A7">
            <w:pPr>
              <w:tabs>
                <w:tab w:val="left" w:pos="2880"/>
              </w:tabs>
              <w:ind w:right="176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Ubicación: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E62EE4" w:rsidRPr="009A1135" w:rsidRDefault="00B75B06" w:rsidP="00B75B06">
            <w:pPr>
              <w:spacing w:before="60" w:after="60"/>
              <w:rPr>
                <w:rFonts w:ascii="Arial" w:hAnsi="Arial" w:cs="Arial"/>
                <w:sz w:val="19"/>
                <w:szCs w:val="19"/>
              </w:rPr>
            </w:pPr>
            <w:r w:rsidRPr="00582FEB">
              <w:rPr>
                <w:rStyle w:val="EstiloArial"/>
                <w:rFonts w:cs="Arial"/>
                <w:sz w:val="18"/>
                <w:szCs w:val="18"/>
                <w:lang w:val="es-CO"/>
              </w:rPr>
              <w:t xml:space="preserve">El archivo magnético asociado al documento está localizado en el repositorio de la solución  </w:t>
            </w:r>
            <w:r>
              <w:rPr>
                <w:rStyle w:val="EstiloArial"/>
                <w:rFonts w:cs="Arial"/>
                <w:sz w:val="18"/>
                <w:szCs w:val="18"/>
                <w:lang w:val="es-CO"/>
              </w:rPr>
              <w:t>24</w:t>
            </w:r>
            <w:r w:rsidRPr="00582FEB">
              <w:rPr>
                <w:rStyle w:val="EstiloArial"/>
                <w:rFonts w:cs="Arial"/>
                <w:sz w:val="18"/>
                <w:szCs w:val="18"/>
                <w:lang w:val="es-CO"/>
              </w:rPr>
              <w:t xml:space="preserve"> SOLUCIONES MOVILES </w:t>
            </w:r>
            <w:r>
              <w:rPr>
                <w:rStyle w:val="EstiloArial"/>
                <w:rFonts w:cs="Arial"/>
                <w:sz w:val="18"/>
                <w:szCs w:val="18"/>
                <w:lang w:val="es-CO"/>
              </w:rPr>
              <w:t>4</w:t>
            </w:r>
            <w:r w:rsidRPr="00582FEB">
              <w:rPr>
                <w:rFonts w:ascii="Arial" w:hAnsi="Arial" w:cs="Arial"/>
                <w:color w:val="548DD4" w:themeColor="text2" w:themeTint="99"/>
                <w:sz w:val="18"/>
                <w:szCs w:val="18"/>
                <w:lang w:val="es-CO"/>
              </w:rPr>
              <w:t xml:space="preserve"> </w:t>
            </w:r>
            <w:r w:rsidRPr="00582FEB">
              <w:rPr>
                <w:rStyle w:val="EstiloArial"/>
                <w:rFonts w:cs="Arial"/>
                <w:sz w:val="18"/>
                <w:szCs w:val="18"/>
                <w:lang w:val="es-CO"/>
              </w:rPr>
              <w:t xml:space="preserve">en la siguiente ruta: </w:t>
            </w:r>
            <w:r w:rsidRPr="00582FEB">
              <w:rPr>
                <w:rFonts w:ascii="Arial" w:hAnsi="Arial" w:cs="Arial"/>
                <w:sz w:val="18"/>
                <w:szCs w:val="18"/>
                <w:lang w:val="es-CO"/>
              </w:rPr>
              <w:t xml:space="preserve">01. Administración y Control / 04. Informes / 01. Informes de Gestión Mensual/  </w:t>
            </w:r>
            <w:hyperlink r:id="rId16" w:history="1">
              <w:r w:rsidRPr="00582FEB">
                <w:rPr>
                  <w:rFonts w:ascii="Arial" w:hAnsi="Arial" w:cs="Arial"/>
                  <w:sz w:val="18"/>
                  <w:szCs w:val="18"/>
                  <w:lang w:val="es-CO"/>
                </w:rPr>
                <w:t xml:space="preserve">2013 01. </w:t>
              </w:r>
              <w:r>
                <w:rPr>
                  <w:rFonts w:ascii="Arial" w:hAnsi="Arial" w:cs="Arial"/>
                  <w:sz w:val="18"/>
                  <w:szCs w:val="18"/>
                  <w:lang w:val="es-CO"/>
                </w:rPr>
                <w:t>Noviembre</w:t>
              </w:r>
            </w:hyperlink>
          </w:p>
        </w:tc>
      </w:tr>
    </w:tbl>
    <w:p w:rsidR="00F41DF6" w:rsidRDefault="005D2841" w:rsidP="006F72F9">
      <w:pPr>
        <w:pStyle w:val="GELTtulogen"/>
      </w:pPr>
      <w:r w:rsidRPr="00940749">
        <w:lastRenderedPageBreak/>
        <w:t>HISTORIA</w:t>
      </w:r>
    </w:p>
    <w:p w:rsidR="00B90EE3" w:rsidRDefault="00B90EE3">
      <w:pPr>
        <w:pStyle w:val="GELtabla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"/>
        <w:gridCol w:w="1552"/>
        <w:gridCol w:w="6074"/>
      </w:tblGrid>
      <w:tr w:rsidR="005D2841" w:rsidRPr="00402C08" w:rsidTr="000D0839">
        <w:tc>
          <w:tcPr>
            <w:tcW w:w="754" w:type="pct"/>
            <w:shd w:val="clear" w:color="auto" w:fill="BFBFBF" w:themeFill="background1" w:themeFillShade="BF"/>
            <w:vAlign w:val="center"/>
          </w:tcPr>
          <w:p w:rsidR="005D2841" w:rsidRPr="00621AF7" w:rsidRDefault="005D2841" w:rsidP="00D03B54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621AF7">
              <w:rPr>
                <w:rFonts w:ascii="Tahoma" w:hAnsi="Tahoma" w:cs="Tahoma"/>
                <w:b/>
                <w:sz w:val="18"/>
                <w:szCs w:val="18"/>
                <w:lang w:val="es-VE"/>
              </w:rPr>
              <w:t>VERSIÓN</w:t>
            </w:r>
          </w:p>
        </w:tc>
        <w:tc>
          <w:tcPr>
            <w:tcW w:w="864" w:type="pct"/>
            <w:shd w:val="clear" w:color="auto" w:fill="BFBFBF" w:themeFill="background1" w:themeFillShade="BF"/>
            <w:vAlign w:val="center"/>
          </w:tcPr>
          <w:p w:rsidR="005D2841" w:rsidRPr="00621AF7" w:rsidRDefault="005D2841" w:rsidP="00BC0EA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621AF7">
              <w:rPr>
                <w:rFonts w:ascii="Tahoma" w:hAnsi="Tahoma" w:cs="Tahoma"/>
                <w:b/>
                <w:sz w:val="18"/>
                <w:szCs w:val="18"/>
                <w:lang w:val="es-VE"/>
              </w:rPr>
              <w:t>FECHA</w:t>
            </w:r>
          </w:p>
        </w:tc>
        <w:tc>
          <w:tcPr>
            <w:tcW w:w="3382" w:type="pct"/>
            <w:shd w:val="clear" w:color="auto" w:fill="BFBFBF" w:themeFill="background1" w:themeFillShade="BF"/>
            <w:vAlign w:val="center"/>
          </w:tcPr>
          <w:p w:rsidR="005D2841" w:rsidRPr="00621AF7" w:rsidRDefault="005D2841" w:rsidP="00D03B54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621AF7">
              <w:rPr>
                <w:rFonts w:ascii="Tahoma" w:hAnsi="Tahoma" w:cs="Tahoma"/>
                <w:b/>
                <w:sz w:val="18"/>
                <w:szCs w:val="18"/>
                <w:lang w:val="es-VE"/>
              </w:rPr>
              <w:t>CAMBIOS INTRODUCIDOS</w:t>
            </w:r>
          </w:p>
        </w:tc>
      </w:tr>
      <w:tr w:rsidR="00846852" w:rsidRPr="00E71CB3" w:rsidTr="006F4A38">
        <w:tc>
          <w:tcPr>
            <w:tcW w:w="754" w:type="pct"/>
            <w:vAlign w:val="center"/>
          </w:tcPr>
          <w:p w:rsidR="00846852" w:rsidRPr="00621AF7" w:rsidRDefault="00846852" w:rsidP="00A94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090A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864" w:type="pct"/>
            <w:vAlign w:val="center"/>
          </w:tcPr>
          <w:p w:rsidR="00846852" w:rsidRPr="00621AF7" w:rsidRDefault="00A74522" w:rsidP="0084685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2013-12</w:t>
            </w:r>
            <w:r w:rsidR="00846852" w:rsidRPr="00B04FF8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  <w:tc>
          <w:tcPr>
            <w:tcW w:w="3382" w:type="pct"/>
            <w:vAlign w:val="center"/>
          </w:tcPr>
          <w:p w:rsidR="00846852" w:rsidRPr="00621AF7" w:rsidRDefault="00846852" w:rsidP="00A947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04FF8">
              <w:rPr>
                <w:rFonts w:ascii="Arial" w:hAnsi="Arial" w:cs="Arial"/>
                <w:sz w:val="16"/>
                <w:szCs w:val="16"/>
              </w:rPr>
              <w:t>Creación del documento</w:t>
            </w:r>
          </w:p>
        </w:tc>
      </w:tr>
      <w:tr w:rsidR="00DC0089" w:rsidRPr="00E71CB3" w:rsidTr="006F4A38">
        <w:tc>
          <w:tcPr>
            <w:tcW w:w="754" w:type="pct"/>
            <w:vAlign w:val="center"/>
          </w:tcPr>
          <w:p w:rsidR="00DC0089" w:rsidRPr="00F7090A" w:rsidRDefault="00DC0089" w:rsidP="00A947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864" w:type="pct"/>
            <w:vAlign w:val="center"/>
          </w:tcPr>
          <w:p w:rsidR="00DC0089" w:rsidRDefault="00DC0089" w:rsidP="008468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2013-12-03</w:t>
            </w:r>
          </w:p>
        </w:tc>
        <w:tc>
          <w:tcPr>
            <w:tcW w:w="3382" w:type="pct"/>
            <w:vAlign w:val="center"/>
          </w:tcPr>
          <w:p w:rsidR="00DC0089" w:rsidRPr="00B04FF8" w:rsidRDefault="00DC0089" w:rsidP="00A9479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</w:t>
            </w:r>
          </w:p>
        </w:tc>
      </w:tr>
      <w:tr w:rsidR="00DC0089" w:rsidRPr="00E71CB3" w:rsidTr="006F4A38">
        <w:tc>
          <w:tcPr>
            <w:tcW w:w="754" w:type="pct"/>
            <w:vAlign w:val="center"/>
          </w:tcPr>
          <w:p w:rsidR="00DC0089" w:rsidRDefault="00DC0089" w:rsidP="00A947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864" w:type="pct"/>
            <w:vAlign w:val="center"/>
          </w:tcPr>
          <w:p w:rsidR="00DC0089" w:rsidRDefault="00DC0089" w:rsidP="008468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2013-12-04</w:t>
            </w:r>
          </w:p>
        </w:tc>
        <w:tc>
          <w:tcPr>
            <w:tcW w:w="3382" w:type="pct"/>
            <w:vAlign w:val="center"/>
          </w:tcPr>
          <w:p w:rsidR="00DC0089" w:rsidRDefault="00DC0089" w:rsidP="00A9479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</w:t>
            </w:r>
          </w:p>
        </w:tc>
      </w:tr>
      <w:tr w:rsidR="003140DA" w:rsidRPr="00E71CB3" w:rsidTr="006F4A38">
        <w:tc>
          <w:tcPr>
            <w:tcW w:w="754" w:type="pct"/>
            <w:vAlign w:val="center"/>
          </w:tcPr>
          <w:p w:rsidR="003140DA" w:rsidRDefault="003140DA" w:rsidP="00A947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864" w:type="pct"/>
            <w:vAlign w:val="center"/>
          </w:tcPr>
          <w:p w:rsidR="003140DA" w:rsidRDefault="003140DA" w:rsidP="008468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2013-12-05</w:t>
            </w:r>
          </w:p>
        </w:tc>
        <w:tc>
          <w:tcPr>
            <w:tcW w:w="3382" w:type="pct"/>
            <w:vAlign w:val="center"/>
          </w:tcPr>
          <w:p w:rsidR="003140DA" w:rsidRDefault="003140DA" w:rsidP="00A9479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</w:t>
            </w:r>
          </w:p>
        </w:tc>
      </w:tr>
      <w:tr w:rsidR="00A74522" w:rsidRPr="00E71CB3" w:rsidTr="006F4A38">
        <w:tc>
          <w:tcPr>
            <w:tcW w:w="754" w:type="pct"/>
            <w:vAlign w:val="center"/>
          </w:tcPr>
          <w:p w:rsidR="00A74522" w:rsidRPr="00621AF7" w:rsidRDefault="00631541" w:rsidP="006315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A74522" w:rsidRPr="00F7090A">
              <w:rPr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864" w:type="pct"/>
            <w:vAlign w:val="center"/>
          </w:tcPr>
          <w:p w:rsidR="00A74522" w:rsidRPr="00621AF7" w:rsidRDefault="00A74522" w:rsidP="00A745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2013-12</w:t>
            </w:r>
            <w:r w:rsidRPr="00B04FF8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3382" w:type="pct"/>
            <w:vAlign w:val="center"/>
          </w:tcPr>
          <w:p w:rsidR="00A74522" w:rsidRPr="00621AF7" w:rsidRDefault="00A74522" w:rsidP="00A745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Aprobación </w:t>
            </w:r>
            <w:r w:rsidRPr="00B04FF8">
              <w:rPr>
                <w:rFonts w:ascii="Arial" w:hAnsi="Arial" w:cs="Arial"/>
                <w:sz w:val="16"/>
                <w:szCs w:val="16"/>
              </w:rPr>
              <w:t>del documento</w:t>
            </w:r>
          </w:p>
        </w:tc>
      </w:tr>
    </w:tbl>
    <w:p w:rsidR="00B90EE3" w:rsidRDefault="00B90EE3">
      <w:pPr>
        <w:pStyle w:val="GELtabla"/>
      </w:pPr>
    </w:p>
    <w:p w:rsidR="00B90EE3" w:rsidRDefault="00B90EE3">
      <w:pPr>
        <w:rPr>
          <w:rFonts w:ascii="Arial" w:hAnsi="Arial"/>
          <w:sz w:val="24"/>
          <w:lang w:val="es-VE"/>
        </w:rPr>
      </w:pPr>
      <w:r>
        <w:br w:type="page"/>
      </w:r>
    </w:p>
    <w:p w:rsidR="00C46706" w:rsidRDefault="00C46706" w:rsidP="006F72F9">
      <w:pPr>
        <w:pStyle w:val="GELtabla"/>
        <w:jc w:val="center"/>
        <w:rPr>
          <w:b/>
        </w:rPr>
      </w:pPr>
    </w:p>
    <w:p w:rsidR="00F41DF6" w:rsidRDefault="00F41DF6" w:rsidP="006F72F9">
      <w:pPr>
        <w:pStyle w:val="GELtabla"/>
        <w:jc w:val="center"/>
        <w:rPr>
          <w:b/>
        </w:rPr>
      </w:pPr>
      <w:r w:rsidRPr="006F72F9">
        <w:rPr>
          <w:b/>
        </w:rPr>
        <w:t>TABLA DE CONTENIDO</w:t>
      </w:r>
    </w:p>
    <w:p w:rsidR="009A1135" w:rsidRPr="006F72F9" w:rsidRDefault="009A1135" w:rsidP="00DC4AAA">
      <w:pPr>
        <w:pStyle w:val="GELtabla"/>
        <w:tabs>
          <w:tab w:val="left" w:pos="426"/>
        </w:tabs>
        <w:ind w:left="-142" w:firstLine="142"/>
        <w:jc w:val="center"/>
        <w:rPr>
          <w:b/>
        </w:rPr>
      </w:pPr>
    </w:p>
    <w:p w:rsidR="00852E52" w:rsidRDefault="000B640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833810" w:history="1">
        <w:r w:rsidR="00852E52" w:rsidRPr="0059654C">
          <w:rPr>
            <w:rStyle w:val="Hipervnculo"/>
          </w:rPr>
          <w:t>1. INTRODUCCIÓN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_Toc375833810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6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11" w:history="1">
        <w:r w:rsidR="00852E52" w:rsidRPr="0059654C">
          <w:rPr>
            <w:rStyle w:val="Hipervnculo"/>
          </w:rPr>
          <w:t>2. INFORMACIÓN CONTRACTUAL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_Toc375833811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7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12" w:history="1">
        <w:r w:rsidR="00852E52" w:rsidRPr="0059654C">
          <w:rPr>
            <w:rStyle w:val="Hipervnculo"/>
          </w:rPr>
          <w:t>3. SEGUIMIENTO A CRONOGRAMA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_Toc375833812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8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2"/>
        <w:rPr>
          <w:rFonts w:asciiTheme="minorHAnsi" w:hAnsiTheme="minorHAnsi"/>
          <w:sz w:val="22"/>
        </w:rPr>
      </w:pPr>
      <w:hyperlink w:anchor="_Toc375833813" w:history="1">
        <w:r w:rsidR="00852E52" w:rsidRPr="0059654C">
          <w:rPr>
            <w:rStyle w:val="Hipervnculo"/>
          </w:rPr>
          <w:t>3.1</w:t>
        </w:r>
        <w:r w:rsidR="00852E52">
          <w:rPr>
            <w:rFonts w:asciiTheme="minorHAnsi" w:hAnsiTheme="minorHAnsi"/>
            <w:sz w:val="22"/>
          </w:rPr>
          <w:tab/>
        </w:r>
        <w:r w:rsidR="00852E52" w:rsidRPr="0059654C">
          <w:rPr>
            <w:rStyle w:val="Hipervnculo"/>
          </w:rPr>
          <w:t>AVANCE DE CRONOGRAMA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_Toc375833813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8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2"/>
        <w:rPr>
          <w:rFonts w:asciiTheme="minorHAnsi" w:hAnsiTheme="minorHAnsi"/>
          <w:sz w:val="22"/>
        </w:rPr>
      </w:pPr>
      <w:hyperlink w:anchor="_Toc375833814" w:history="1">
        <w:r w:rsidR="00852E52" w:rsidRPr="0059654C">
          <w:rPr>
            <w:rStyle w:val="Hipervnculo"/>
          </w:rPr>
          <w:t>3.2</w:t>
        </w:r>
        <w:r w:rsidR="00852E52">
          <w:rPr>
            <w:rFonts w:asciiTheme="minorHAnsi" w:hAnsiTheme="minorHAnsi"/>
            <w:sz w:val="22"/>
          </w:rPr>
          <w:tab/>
        </w:r>
        <w:r w:rsidR="00852E52" w:rsidRPr="0059654C">
          <w:rPr>
            <w:rStyle w:val="Hipervnculo"/>
          </w:rPr>
          <w:t>AVANCE DETALLADO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_Toc375833814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10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15" w:history="1">
        <w:r w:rsidR="00852E52" w:rsidRPr="0059654C">
          <w:rPr>
            <w:rStyle w:val="Hipervnculo"/>
          </w:rPr>
          <w:t>4. ESTADO DE ENTREGABLES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_Toc375833815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16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16" w:history="1">
        <w:r w:rsidR="00852E52" w:rsidRPr="0059654C">
          <w:rPr>
            <w:rStyle w:val="Hipervnculo"/>
          </w:rPr>
          <w:t>5. ACTIVIDADES REALIZADAS EN EL PERIODO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_Toc375833816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17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17" w:history="1">
        <w:r w:rsidR="00852E52" w:rsidRPr="0059654C">
          <w:rPr>
            <w:rStyle w:val="Hipervnculo"/>
          </w:rPr>
          <w:t>6. RIESGOS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_Toc375833817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20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18" w:history="1">
        <w:r w:rsidR="00852E52" w:rsidRPr="0059654C">
          <w:rPr>
            <w:rStyle w:val="Hipervnculo"/>
          </w:rPr>
          <w:t>7. SITUACIONES PRESENTADAS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_Toc375833818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26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19" w:history="1">
        <w:r w:rsidR="00852E52" w:rsidRPr="0059654C">
          <w:rPr>
            <w:rStyle w:val="Hipervnculo"/>
          </w:rPr>
          <w:t>8. ACUERDO DE NIVELES DE SERVICIO (ANSs)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_Toc375833819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27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2"/>
        <w:rPr>
          <w:rFonts w:asciiTheme="minorHAnsi" w:hAnsiTheme="minorHAnsi"/>
          <w:sz w:val="22"/>
        </w:rPr>
      </w:pPr>
      <w:hyperlink w:anchor="_Toc375833820" w:history="1">
        <w:r w:rsidR="00852E52" w:rsidRPr="0059654C">
          <w:rPr>
            <w:rStyle w:val="Hipervnculo"/>
          </w:rPr>
          <w:t>8.1</w:t>
        </w:r>
        <w:r w:rsidR="00852E52">
          <w:rPr>
            <w:rFonts w:asciiTheme="minorHAnsi" w:hAnsiTheme="minorHAnsi"/>
            <w:sz w:val="22"/>
          </w:rPr>
          <w:tab/>
        </w:r>
        <w:r w:rsidR="00852E52" w:rsidRPr="0059654C">
          <w:rPr>
            <w:rStyle w:val="Hipervnculo"/>
          </w:rPr>
          <w:t>ANS 1 – NIVEL DE CUMPLIMIENTO EN LAS ENTREGAS AL CLIENTE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_Toc375833820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27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2"/>
        <w:rPr>
          <w:rFonts w:asciiTheme="minorHAnsi" w:hAnsiTheme="minorHAnsi"/>
          <w:sz w:val="22"/>
        </w:rPr>
      </w:pPr>
      <w:hyperlink w:anchor="_Toc375833821" w:history="1">
        <w:r w:rsidR="00852E52" w:rsidRPr="0059654C">
          <w:rPr>
            <w:rStyle w:val="Hipervnculo"/>
            <w:rFonts w:eastAsiaTheme="minorHAnsi" w:cs="Arial"/>
            <w:lang w:val="es-ES"/>
          </w:rPr>
          <w:t>8.2</w:t>
        </w:r>
        <w:r w:rsidR="00852E52">
          <w:rPr>
            <w:rFonts w:asciiTheme="minorHAnsi" w:hAnsiTheme="minorHAnsi"/>
            <w:sz w:val="22"/>
          </w:rPr>
          <w:tab/>
        </w:r>
        <w:r w:rsidR="00852E52" w:rsidRPr="0059654C">
          <w:rPr>
            <w:rStyle w:val="Hipervnculo"/>
          </w:rPr>
          <w:t xml:space="preserve">ANS 2 - </w:t>
        </w:r>
        <w:r w:rsidR="00852E52" w:rsidRPr="0059654C">
          <w:rPr>
            <w:rStyle w:val="Hipervnculo"/>
            <w:rFonts w:eastAsiaTheme="minorHAnsi" w:cs="Arial"/>
            <w:lang w:val="es-ES"/>
          </w:rPr>
          <w:t>ÍNDICE DE RENDIMIENTO DE PROGRAMACIÓN BASADO EN TIEMPOS.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_Toc375833821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27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2"/>
        <w:rPr>
          <w:rFonts w:asciiTheme="minorHAnsi" w:hAnsiTheme="minorHAnsi"/>
          <w:sz w:val="22"/>
        </w:rPr>
      </w:pPr>
      <w:hyperlink w:anchor="_Toc375833822" w:history="1">
        <w:r w:rsidR="00852E52" w:rsidRPr="0059654C">
          <w:rPr>
            <w:rStyle w:val="Hipervnculo"/>
          </w:rPr>
          <w:t>8.3</w:t>
        </w:r>
        <w:r w:rsidR="00852E52">
          <w:rPr>
            <w:rFonts w:asciiTheme="minorHAnsi" w:hAnsiTheme="minorHAnsi"/>
            <w:sz w:val="22"/>
          </w:rPr>
          <w:tab/>
        </w:r>
        <w:r w:rsidR="00852E52" w:rsidRPr="0059654C">
          <w:rPr>
            <w:rStyle w:val="Hipervnculo"/>
          </w:rPr>
          <w:t>ANS 3 - REVISIÓN DE ENTREGABLES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_Toc375833822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28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23" w:history="1">
        <w:r w:rsidR="00852E52" w:rsidRPr="0059654C">
          <w:rPr>
            <w:rStyle w:val="Hipervnculo"/>
          </w:rPr>
          <w:t>9. DETALLE INCIDENCIAS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_Toc375833823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30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24" w:history="1">
        <w:r w:rsidR="00852E52" w:rsidRPr="0059654C">
          <w:rPr>
            <w:rStyle w:val="Hipervnculo"/>
          </w:rPr>
          <w:t>10. CONTROL DE CAMBIOS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_Toc375833824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31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25" w:history="1">
        <w:r w:rsidR="00852E52" w:rsidRPr="0059654C">
          <w:rPr>
            <w:rStyle w:val="Hipervnculo"/>
          </w:rPr>
          <w:t>11. RECURSO HUMANO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_Toc375833825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32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26" w:history="1">
        <w:r w:rsidR="00852E52" w:rsidRPr="0059654C">
          <w:rPr>
            <w:rStyle w:val="Hipervnculo"/>
          </w:rPr>
          <w:t>12. ADQUISICIONES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_Toc375833826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33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27" w:history="1">
        <w:r w:rsidR="00852E52" w:rsidRPr="0059654C">
          <w:rPr>
            <w:rStyle w:val="Hipervnculo"/>
          </w:rPr>
          <w:t>13. LECCIONES APRENDIDAS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_Toc375833827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34</w:t>
        </w:r>
        <w:r w:rsidR="00852E52">
          <w:rPr>
            <w:webHidden/>
          </w:rPr>
          <w:fldChar w:fldCharType="end"/>
        </w:r>
      </w:hyperlink>
    </w:p>
    <w:p w:rsidR="00852E52" w:rsidRDefault="00AA0408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75833828" w:history="1">
        <w:r w:rsidR="00852E52" w:rsidRPr="0059654C">
          <w:rPr>
            <w:rStyle w:val="Hipervnculo"/>
          </w:rPr>
          <w:t>14. CONCLUSIONES</w:t>
        </w:r>
        <w:r w:rsidR="00852E52">
          <w:rPr>
            <w:webHidden/>
          </w:rPr>
          <w:tab/>
        </w:r>
        <w:r w:rsidR="00852E52">
          <w:rPr>
            <w:webHidden/>
          </w:rPr>
          <w:fldChar w:fldCharType="begin"/>
        </w:r>
        <w:r w:rsidR="00852E52">
          <w:rPr>
            <w:webHidden/>
          </w:rPr>
          <w:instrText xml:space="preserve"> PAGEREF _Toc375833828 \h </w:instrText>
        </w:r>
        <w:r w:rsidR="00852E52">
          <w:rPr>
            <w:webHidden/>
          </w:rPr>
        </w:r>
        <w:r w:rsidR="00852E52">
          <w:rPr>
            <w:webHidden/>
          </w:rPr>
          <w:fldChar w:fldCharType="separate"/>
        </w:r>
        <w:r w:rsidR="00284ABF">
          <w:rPr>
            <w:webHidden/>
          </w:rPr>
          <w:t>35</w:t>
        </w:r>
        <w:r w:rsidR="00852E52">
          <w:rPr>
            <w:webHidden/>
          </w:rPr>
          <w:fldChar w:fldCharType="end"/>
        </w:r>
      </w:hyperlink>
    </w:p>
    <w:p w:rsidR="00993C26" w:rsidRDefault="000B6406" w:rsidP="00DC4AAA">
      <w:pPr>
        <w:pStyle w:val="GELParrafo"/>
        <w:tabs>
          <w:tab w:val="left" w:pos="426"/>
        </w:tabs>
      </w:pPr>
      <w:r>
        <w:fldChar w:fldCharType="end"/>
      </w:r>
    </w:p>
    <w:p w:rsidR="00993C26" w:rsidRDefault="00993C26" w:rsidP="00ED537F">
      <w:pPr>
        <w:pStyle w:val="GELParrafo"/>
      </w:pPr>
    </w:p>
    <w:p w:rsidR="00993C26" w:rsidRDefault="00993C26" w:rsidP="00ED537F">
      <w:pPr>
        <w:pStyle w:val="GELParrafo"/>
      </w:pPr>
    </w:p>
    <w:p w:rsidR="00993C26" w:rsidRDefault="00993C26" w:rsidP="00ED537F">
      <w:pPr>
        <w:pStyle w:val="GELParrafo"/>
      </w:pPr>
    </w:p>
    <w:p w:rsidR="00993C26" w:rsidRDefault="00993C26" w:rsidP="00ED537F">
      <w:pPr>
        <w:pStyle w:val="GELParrafo"/>
      </w:pPr>
    </w:p>
    <w:p w:rsidR="00993C26" w:rsidRDefault="00993C26" w:rsidP="00ED537F">
      <w:pPr>
        <w:pStyle w:val="GELParrafo"/>
      </w:pPr>
    </w:p>
    <w:p w:rsidR="00993C26" w:rsidRDefault="00993C26" w:rsidP="00ED537F">
      <w:pPr>
        <w:pStyle w:val="GELParrafo"/>
      </w:pPr>
    </w:p>
    <w:p w:rsidR="00993C26" w:rsidRDefault="00993C26" w:rsidP="00ED537F">
      <w:pPr>
        <w:pStyle w:val="GELParrafo"/>
      </w:pPr>
    </w:p>
    <w:p w:rsidR="00993C26" w:rsidRDefault="00993C26" w:rsidP="00ED537F">
      <w:pPr>
        <w:pStyle w:val="GELParrafo"/>
      </w:pPr>
    </w:p>
    <w:p w:rsidR="00993C26" w:rsidRDefault="00993C26" w:rsidP="00ED537F">
      <w:pPr>
        <w:pStyle w:val="GELParrafo"/>
      </w:pPr>
    </w:p>
    <w:p w:rsidR="00993C26" w:rsidRDefault="00993C26" w:rsidP="00165B53">
      <w:pPr>
        <w:pStyle w:val="GELParrafo"/>
        <w:jc w:val="center"/>
        <w:rPr>
          <w:b/>
        </w:rPr>
      </w:pPr>
      <w:r w:rsidRPr="00003566">
        <w:rPr>
          <w:b/>
        </w:rPr>
        <w:t>LISTA DE FIGURAS</w:t>
      </w:r>
    </w:p>
    <w:p w:rsidR="00083D41" w:rsidRDefault="00083D41" w:rsidP="00165B53">
      <w:pPr>
        <w:pStyle w:val="GELParrafo"/>
        <w:jc w:val="center"/>
        <w:rPr>
          <w:b/>
        </w:rPr>
      </w:pPr>
    </w:p>
    <w:p w:rsidR="003A77D3" w:rsidRDefault="003A77D3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5834559" w:history="1">
        <w:r w:rsidRPr="009F681F">
          <w:rPr>
            <w:rStyle w:val="Hipervnculo"/>
            <w:noProof/>
          </w:rPr>
          <w:t>Figura 1. Cronograma (figura de avances de la plantilla Excel)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_Toc375834559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60" w:history="1">
        <w:r w:rsidR="003A77D3" w:rsidRPr="009F681F">
          <w:rPr>
            <w:rStyle w:val="Hipervnculo"/>
            <w:noProof/>
          </w:rPr>
          <w:t>Figura 2. Estado de entregables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_Toc375834560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16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61" w:history="1">
        <w:r w:rsidR="003A77D3" w:rsidRPr="009F681F">
          <w:rPr>
            <w:rStyle w:val="Hipervnculo"/>
            <w:noProof/>
          </w:rPr>
          <w:t>Figura 3. Estado de actas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_Toc375834561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16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62" w:history="1">
        <w:r w:rsidR="003A77D3" w:rsidRPr="009F681F">
          <w:rPr>
            <w:rStyle w:val="Hipervnculo"/>
            <w:noProof/>
          </w:rPr>
          <w:t>Figura 4. ANS1 – Primeras entregas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_Toc375834562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27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63" w:history="1">
        <w:r w:rsidR="003A77D3" w:rsidRPr="009F681F">
          <w:rPr>
            <w:rStyle w:val="Hipervnculo"/>
            <w:noProof/>
          </w:rPr>
          <w:t>Figura 5. ANS3 – Revisión entregables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_Toc375834563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29</w:t>
        </w:r>
        <w:r w:rsidR="003A77D3">
          <w:rPr>
            <w:noProof/>
            <w:webHidden/>
          </w:rPr>
          <w:fldChar w:fldCharType="end"/>
        </w:r>
      </w:hyperlink>
    </w:p>
    <w:p w:rsidR="00993C26" w:rsidRDefault="003A77D3" w:rsidP="00ED537F">
      <w:pPr>
        <w:pStyle w:val="GELParrafo"/>
      </w:pPr>
      <w:r>
        <w:fldChar w:fldCharType="end"/>
      </w:r>
    </w:p>
    <w:p w:rsidR="00993C26" w:rsidRDefault="00993C26" w:rsidP="00165B53">
      <w:pPr>
        <w:pStyle w:val="GELParrafo"/>
        <w:jc w:val="center"/>
        <w:rPr>
          <w:b/>
        </w:rPr>
      </w:pPr>
      <w:r w:rsidRPr="00ED537F">
        <w:rPr>
          <w:b/>
        </w:rPr>
        <w:t>LISTA DE TABLAS</w:t>
      </w:r>
    </w:p>
    <w:p w:rsidR="003A77D3" w:rsidRDefault="003A77D3" w:rsidP="00165B53">
      <w:pPr>
        <w:pStyle w:val="GELParrafo"/>
        <w:jc w:val="center"/>
        <w:rPr>
          <w:b/>
        </w:rPr>
      </w:pPr>
    </w:p>
    <w:p w:rsidR="003A77D3" w:rsidRDefault="003A77D3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r>
        <w:rPr>
          <w:b/>
        </w:rPr>
        <w:fldChar w:fldCharType="begin"/>
      </w:r>
      <w:r>
        <w:rPr>
          <w:b/>
        </w:rPr>
        <w:instrText xml:space="preserve"> TOC \h \z \c "Tabla" </w:instrText>
      </w:r>
      <w:r>
        <w:rPr>
          <w:b/>
        </w:rPr>
        <w:fldChar w:fldCharType="separate"/>
      </w:r>
      <w:hyperlink w:anchor="_Toc375834579" w:history="1">
        <w:r w:rsidRPr="000546F0">
          <w:rPr>
            <w:rStyle w:val="Hipervnculo"/>
            <w:noProof/>
          </w:rPr>
          <w:t>Tabla 1. Avance detallado Sprint 0 Elefantes Blancos Móvil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_Toc375834579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80" w:history="1">
        <w:r w:rsidR="003A77D3" w:rsidRPr="000546F0">
          <w:rPr>
            <w:rStyle w:val="Hipervnculo"/>
            <w:noProof/>
          </w:rPr>
          <w:t>Tabla 2. Avance detallado Sprint 0 Elefantes Blancos Web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_Toc375834580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10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81" w:history="1">
        <w:r w:rsidR="003A77D3" w:rsidRPr="000546F0">
          <w:rPr>
            <w:rStyle w:val="Hipervnculo"/>
            <w:noProof/>
          </w:rPr>
          <w:t>Tabla 3. Avance detallado Sprint 1 Elefantes Blancos Móvil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_Toc375834581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11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82" w:history="1">
        <w:r w:rsidR="003A77D3" w:rsidRPr="000546F0">
          <w:rPr>
            <w:rStyle w:val="Hipervnculo"/>
            <w:noProof/>
          </w:rPr>
          <w:t>Tabla 4. Avance detallado Sprint 1 Elefantes Blancos Web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_Toc375834582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13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83" w:history="1">
        <w:r w:rsidR="003A77D3" w:rsidRPr="000546F0">
          <w:rPr>
            <w:rStyle w:val="Hipervnculo"/>
            <w:noProof/>
          </w:rPr>
          <w:t>Tabla 5. Avance detallado Sprint 2 Elefantes Blancos Web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_Toc375834583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14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84" w:history="1">
        <w:r w:rsidR="003A77D3" w:rsidRPr="000546F0">
          <w:rPr>
            <w:rStyle w:val="Hipervnculo"/>
            <w:noProof/>
          </w:rPr>
          <w:t>Tabla 6. Horas ejecutadas por fase y recurs</w:t>
        </w:r>
        <w:bookmarkStart w:id="0" w:name="_GoBack"/>
        <w:bookmarkEnd w:id="0"/>
        <w:r w:rsidR="003A77D3" w:rsidRPr="000546F0">
          <w:rPr>
            <w:rStyle w:val="Hipervnculo"/>
            <w:noProof/>
          </w:rPr>
          <w:t>o humano de Sprint 0 Elefantes Blancos Móvil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_Toc375834584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17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85" w:history="1">
        <w:r w:rsidR="003A77D3" w:rsidRPr="000546F0">
          <w:rPr>
            <w:rStyle w:val="Hipervnculo"/>
            <w:noProof/>
          </w:rPr>
          <w:t>Tabla 7. Horas ejecutadas por fase y recurso humano de Sprint 0 Elefantes Blancos Web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_Toc375834585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17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86" w:history="1">
        <w:r w:rsidR="003A77D3" w:rsidRPr="000546F0">
          <w:rPr>
            <w:rStyle w:val="Hipervnculo"/>
            <w:noProof/>
          </w:rPr>
          <w:t>Tabla 8. Horas ejecutadas por fase y recurso humano de Sprint 1 Elefantes Blancos Móvil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_Toc375834586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18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87" w:history="1">
        <w:r w:rsidR="003A77D3" w:rsidRPr="000546F0">
          <w:rPr>
            <w:rStyle w:val="Hipervnculo"/>
            <w:noProof/>
          </w:rPr>
          <w:t>Tabla 9. Horas ejecutadas por fase y recurso humano de Sprint 1 Elefantes Blancos Web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_Toc375834587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18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88" w:history="1">
        <w:r w:rsidR="003A77D3" w:rsidRPr="000546F0">
          <w:rPr>
            <w:rStyle w:val="Hipervnculo"/>
            <w:noProof/>
          </w:rPr>
          <w:t>Tabla 10. Horas ejecutadas por fase y recurso humano de Sprint 2 Elefantes Blancos Web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_Toc375834588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18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89" w:history="1">
        <w:r w:rsidR="003A77D3" w:rsidRPr="000546F0">
          <w:rPr>
            <w:rStyle w:val="Hipervnculo"/>
            <w:noProof/>
          </w:rPr>
          <w:t>Tabla 5. Relación de actas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_Toc375834589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19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90" w:history="1">
        <w:r w:rsidR="003A77D3" w:rsidRPr="000546F0">
          <w:rPr>
            <w:rStyle w:val="Hipervnculo"/>
            <w:noProof/>
          </w:rPr>
          <w:t>Tabla 6. Riesgos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_Toc375834590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20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91" w:history="1">
        <w:r w:rsidR="003A77D3" w:rsidRPr="000546F0">
          <w:rPr>
            <w:rStyle w:val="Hipervnculo"/>
            <w:noProof/>
          </w:rPr>
          <w:t>Tabla 10. Estado de horas trabajadas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_Toc375834591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32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8D5B9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i w:val="0"/>
          <w:noProof/>
          <w:sz w:val="22"/>
          <w:lang w:val="es-CO" w:eastAsia="es-CO"/>
        </w:rPr>
      </w:pPr>
      <w:hyperlink w:anchor="_Toc375834592" w:history="1">
        <w:r w:rsidR="003A77D3" w:rsidRPr="000546F0">
          <w:rPr>
            <w:rStyle w:val="Hipervnculo"/>
            <w:noProof/>
          </w:rPr>
          <w:t>Tabla 11. Lecciones Aprendidas</w:t>
        </w:r>
        <w:r w:rsidR="003A77D3">
          <w:rPr>
            <w:noProof/>
            <w:webHidden/>
          </w:rPr>
          <w:tab/>
        </w:r>
        <w:r w:rsidR="003A77D3">
          <w:rPr>
            <w:noProof/>
            <w:webHidden/>
          </w:rPr>
          <w:fldChar w:fldCharType="begin"/>
        </w:r>
        <w:r w:rsidR="003A77D3">
          <w:rPr>
            <w:noProof/>
            <w:webHidden/>
          </w:rPr>
          <w:instrText xml:space="preserve"> PAGEREF _Toc375834592 \h </w:instrText>
        </w:r>
        <w:r w:rsidR="003A77D3">
          <w:rPr>
            <w:noProof/>
            <w:webHidden/>
          </w:rPr>
        </w:r>
        <w:r w:rsidR="003A77D3">
          <w:rPr>
            <w:noProof/>
            <w:webHidden/>
          </w:rPr>
          <w:fldChar w:fldCharType="separate"/>
        </w:r>
        <w:r w:rsidR="00284ABF">
          <w:rPr>
            <w:noProof/>
            <w:webHidden/>
          </w:rPr>
          <w:t>34</w:t>
        </w:r>
        <w:r w:rsidR="003A77D3">
          <w:rPr>
            <w:noProof/>
            <w:webHidden/>
          </w:rPr>
          <w:fldChar w:fldCharType="end"/>
        </w:r>
      </w:hyperlink>
    </w:p>
    <w:p w:rsidR="003A77D3" w:rsidRDefault="003A77D3" w:rsidP="00165B53">
      <w:pPr>
        <w:pStyle w:val="GELParrafo"/>
        <w:jc w:val="center"/>
        <w:rPr>
          <w:b/>
        </w:rPr>
      </w:pPr>
      <w:r>
        <w:rPr>
          <w:b/>
        </w:rPr>
        <w:fldChar w:fldCharType="end"/>
      </w:r>
    </w:p>
    <w:p w:rsidR="00402C08" w:rsidRPr="00DB0845" w:rsidRDefault="00C26206" w:rsidP="00DB0845">
      <w:pPr>
        <w:pStyle w:val="GELTtulo1"/>
        <w:ind w:left="714" w:hanging="357"/>
        <w:rPr>
          <w:caps w:val="0"/>
          <w:color w:val="000000" w:themeColor="text1"/>
        </w:rPr>
      </w:pPr>
      <w:bookmarkStart w:id="1" w:name="_Toc375833810"/>
      <w:r w:rsidRPr="00DB0845">
        <w:rPr>
          <w:caps w:val="0"/>
          <w:color w:val="000000" w:themeColor="text1"/>
        </w:rPr>
        <w:lastRenderedPageBreak/>
        <w:t>INTRODUCCIÓN</w:t>
      </w:r>
      <w:bookmarkEnd w:id="1"/>
    </w:p>
    <w:p w:rsidR="00A72F8C" w:rsidRDefault="003E1410" w:rsidP="00A72F8C">
      <w:pPr>
        <w:pStyle w:val="GELParrafo"/>
        <w:rPr>
          <w:lang w:val="es-MX"/>
        </w:rPr>
      </w:pPr>
      <w:r w:rsidRPr="003E1410">
        <w:rPr>
          <w:lang w:val="es-MX"/>
        </w:rPr>
        <w:t xml:space="preserve">El presente documento tiene como objetivo presentar el conjunto de actividades ejecutadas dentro del marco del contrato que se identifica a continuación, durante el </w:t>
      </w:r>
      <w:r w:rsidR="00F16485">
        <w:rPr>
          <w:lang w:val="es-MX"/>
        </w:rPr>
        <w:t>mes de N</w:t>
      </w:r>
      <w:r w:rsidR="00510862">
        <w:rPr>
          <w:lang w:val="es-MX"/>
        </w:rPr>
        <w:t xml:space="preserve">oviembre </w:t>
      </w:r>
      <w:r w:rsidR="00F16485">
        <w:rPr>
          <w:lang w:val="es-MX"/>
        </w:rPr>
        <w:t>de</w:t>
      </w:r>
      <w:r w:rsidR="009E20C1">
        <w:rPr>
          <w:lang w:val="es-MX"/>
        </w:rPr>
        <w:t xml:space="preserve"> 2013</w:t>
      </w:r>
      <w:r w:rsidR="000D0839">
        <w:rPr>
          <w:lang w:val="es-MX"/>
        </w:rPr>
        <w:t>.</w:t>
      </w:r>
    </w:p>
    <w:p w:rsidR="000D0839" w:rsidRPr="00C26206" w:rsidRDefault="000D0839" w:rsidP="00A72F8C">
      <w:pPr>
        <w:pStyle w:val="GELParrafo"/>
        <w:rPr>
          <w:rFonts w:ascii="Tahoma" w:hAnsi="Tahoma" w:cs="Tahoma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75"/>
        <w:gridCol w:w="6281"/>
      </w:tblGrid>
      <w:tr w:rsidR="00A72F8C" w:rsidRPr="00D803FD" w:rsidTr="000D0839">
        <w:tc>
          <w:tcPr>
            <w:tcW w:w="2943" w:type="dxa"/>
          </w:tcPr>
          <w:p w:rsidR="00A72F8C" w:rsidRPr="00FB4BDA" w:rsidRDefault="003E1410" w:rsidP="006F72F9">
            <w:pPr>
              <w:rPr>
                <w:rFonts w:ascii="Arial" w:hAnsi="Arial" w:cs="Arial"/>
                <w:b/>
                <w:highlight w:val="yellow"/>
                <w:lang w:val="es-VE"/>
              </w:rPr>
            </w:pPr>
            <w:r w:rsidRPr="00FB4BDA">
              <w:rPr>
                <w:rFonts w:ascii="Arial" w:hAnsi="Arial" w:cs="Arial"/>
                <w:b/>
                <w:sz w:val="24"/>
                <w:lang w:val="es-VE"/>
              </w:rPr>
              <w:t>CONTRATO Nº:</w:t>
            </w:r>
            <w:r w:rsidRPr="00FB4BDA">
              <w:rPr>
                <w:rFonts w:ascii="Arial" w:hAnsi="Arial" w:cs="Arial"/>
                <w:b/>
                <w:sz w:val="24"/>
                <w:lang w:val="es-VE"/>
              </w:rPr>
              <w:tab/>
            </w:r>
          </w:p>
        </w:tc>
        <w:tc>
          <w:tcPr>
            <w:tcW w:w="7230" w:type="dxa"/>
          </w:tcPr>
          <w:p w:rsidR="00A72F8C" w:rsidRPr="00FB4BDA" w:rsidRDefault="003E1410" w:rsidP="006F72F9">
            <w:pPr>
              <w:rPr>
                <w:rFonts w:ascii="Arial" w:hAnsi="Arial" w:cs="Arial"/>
                <w:lang w:val="es-VE"/>
              </w:rPr>
            </w:pPr>
            <w:r w:rsidRPr="00FB4BDA">
              <w:rPr>
                <w:rFonts w:ascii="Arial" w:hAnsi="Arial" w:cs="Arial"/>
                <w:sz w:val="24"/>
                <w:lang w:val="es-VE"/>
              </w:rPr>
              <w:t>000532 de 2011</w:t>
            </w:r>
          </w:p>
          <w:p w:rsidR="00A72F8C" w:rsidRPr="00FB4BDA" w:rsidRDefault="00A72F8C" w:rsidP="006F72F9">
            <w:pPr>
              <w:rPr>
                <w:rFonts w:ascii="Arial" w:hAnsi="Arial" w:cs="Arial"/>
                <w:lang w:val="es-VE"/>
              </w:rPr>
            </w:pPr>
          </w:p>
        </w:tc>
      </w:tr>
      <w:tr w:rsidR="00A72F8C" w:rsidRPr="00D803FD" w:rsidTr="000D0839">
        <w:tc>
          <w:tcPr>
            <w:tcW w:w="2943" w:type="dxa"/>
          </w:tcPr>
          <w:p w:rsidR="00A72F8C" w:rsidRPr="00FB4BDA" w:rsidRDefault="003E1410" w:rsidP="006F72F9">
            <w:pPr>
              <w:rPr>
                <w:rFonts w:ascii="Arial" w:hAnsi="Arial" w:cs="Arial"/>
                <w:b/>
                <w:highlight w:val="yellow"/>
                <w:lang w:val="es-VE"/>
              </w:rPr>
            </w:pPr>
            <w:r w:rsidRPr="00FB4BDA">
              <w:rPr>
                <w:rFonts w:ascii="Arial" w:hAnsi="Arial" w:cs="Arial"/>
                <w:b/>
                <w:sz w:val="24"/>
                <w:lang w:val="es-VE"/>
              </w:rPr>
              <w:t>CONTRATISTA:</w:t>
            </w:r>
          </w:p>
        </w:tc>
        <w:tc>
          <w:tcPr>
            <w:tcW w:w="7230" w:type="dxa"/>
          </w:tcPr>
          <w:p w:rsidR="00A72F8C" w:rsidRPr="00FB4BDA" w:rsidRDefault="003E1410" w:rsidP="006F72F9">
            <w:pPr>
              <w:rPr>
                <w:rFonts w:ascii="Arial" w:hAnsi="Arial" w:cs="Arial"/>
                <w:lang w:val="es-VE"/>
              </w:rPr>
            </w:pPr>
            <w:r w:rsidRPr="00FB4BDA">
              <w:rPr>
                <w:rFonts w:ascii="Arial" w:hAnsi="Arial" w:cs="Arial"/>
                <w:sz w:val="24"/>
                <w:lang w:val="es-VE"/>
              </w:rPr>
              <w:t>UT SOFTWARE WORKS</w:t>
            </w:r>
          </w:p>
          <w:p w:rsidR="00A72F8C" w:rsidRPr="00FB4BDA" w:rsidRDefault="00A72F8C" w:rsidP="006F72F9">
            <w:pPr>
              <w:rPr>
                <w:rFonts w:ascii="Arial" w:hAnsi="Arial" w:cs="Arial"/>
                <w:lang w:val="es-VE"/>
              </w:rPr>
            </w:pPr>
          </w:p>
        </w:tc>
      </w:tr>
      <w:tr w:rsidR="00A72F8C" w:rsidRPr="00D803FD" w:rsidTr="00A027B9">
        <w:tc>
          <w:tcPr>
            <w:tcW w:w="2943" w:type="dxa"/>
          </w:tcPr>
          <w:p w:rsidR="00A027B9" w:rsidRDefault="000D0839" w:rsidP="006F72F9">
            <w:pPr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NOMBRE DEL PROYECTO</w:t>
            </w:r>
            <w:r w:rsidR="003E1410" w:rsidRPr="00FB4BDA">
              <w:rPr>
                <w:rFonts w:ascii="Arial" w:hAnsi="Arial" w:cs="Arial"/>
                <w:b/>
                <w:sz w:val="24"/>
                <w:lang w:val="es-VE"/>
              </w:rPr>
              <w:t xml:space="preserve"> :</w:t>
            </w:r>
          </w:p>
          <w:p w:rsidR="00A72F8C" w:rsidRPr="00FB4BDA" w:rsidRDefault="003E1410" w:rsidP="006F72F9">
            <w:pPr>
              <w:rPr>
                <w:rFonts w:ascii="Arial" w:hAnsi="Arial" w:cs="Arial"/>
                <w:b/>
                <w:highlight w:val="yellow"/>
                <w:lang w:val="es-VE"/>
              </w:rPr>
            </w:pPr>
            <w:r w:rsidRPr="00FB4BDA">
              <w:rPr>
                <w:rFonts w:ascii="Arial" w:hAnsi="Arial" w:cs="Arial"/>
                <w:b/>
                <w:sz w:val="24"/>
                <w:lang w:val="es-VE"/>
              </w:rPr>
              <w:tab/>
            </w:r>
          </w:p>
        </w:tc>
        <w:tc>
          <w:tcPr>
            <w:tcW w:w="7230" w:type="dxa"/>
            <w:vAlign w:val="center"/>
          </w:tcPr>
          <w:p w:rsidR="00A72F8C" w:rsidRPr="00A972B1" w:rsidRDefault="00846852" w:rsidP="00846852">
            <w:pPr>
              <w:spacing w:after="200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846852">
              <w:rPr>
                <w:rFonts w:ascii="Arial" w:hAnsi="Arial" w:cs="Arial"/>
                <w:sz w:val="24"/>
                <w:szCs w:val="24"/>
                <w:lang w:val="es-VE"/>
              </w:rPr>
              <w:t>Soluciones Móviles 4</w:t>
            </w:r>
          </w:p>
        </w:tc>
      </w:tr>
      <w:tr w:rsidR="000D0839" w:rsidRPr="00D803FD" w:rsidTr="000D0839">
        <w:tc>
          <w:tcPr>
            <w:tcW w:w="2943" w:type="dxa"/>
          </w:tcPr>
          <w:p w:rsidR="000D0839" w:rsidRDefault="000D0839" w:rsidP="006F72F9">
            <w:pPr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ALCANCE:</w:t>
            </w:r>
          </w:p>
        </w:tc>
        <w:tc>
          <w:tcPr>
            <w:tcW w:w="7230" w:type="dxa"/>
          </w:tcPr>
          <w:p w:rsidR="00846852" w:rsidRDefault="0069600D" w:rsidP="00846852">
            <w:pPr>
              <w:pStyle w:val="GELParrafo"/>
              <w:spacing w:after="240"/>
            </w:pPr>
            <w:r>
              <w:rPr>
                <w:rFonts w:cs="Arial"/>
                <w:szCs w:val="24"/>
              </w:rPr>
              <w:t>La solución Móviles 4 está</w:t>
            </w:r>
            <w:r w:rsidR="00846852">
              <w:rPr>
                <w:rFonts w:cs="Arial"/>
                <w:szCs w:val="24"/>
              </w:rPr>
              <w:t xml:space="preserve"> basad</w:t>
            </w:r>
            <w:r>
              <w:rPr>
                <w:rFonts w:cs="Arial"/>
                <w:szCs w:val="24"/>
              </w:rPr>
              <w:t>a</w:t>
            </w:r>
            <w:r w:rsidR="00846852">
              <w:rPr>
                <w:rFonts w:cs="Arial"/>
                <w:szCs w:val="24"/>
              </w:rPr>
              <w:t xml:space="preserve"> en el</w:t>
            </w:r>
            <w:r w:rsidR="00846852" w:rsidRPr="00FE0FF4">
              <w:rPr>
                <w:rFonts w:cs="Arial"/>
                <w:szCs w:val="24"/>
              </w:rPr>
              <w:t xml:space="preserve"> requerimiento</w:t>
            </w:r>
            <w:r w:rsidR="00846852">
              <w:rPr>
                <w:rFonts w:cs="Arial"/>
                <w:szCs w:val="24"/>
              </w:rPr>
              <w:t xml:space="preserve"> FS-8639 – Implementación de las Soluciones Móviles PEC y Elefantes Blancos, en las reuniones de trabajo realizadas durante la fase de recepción y validación de requerimientos </w:t>
            </w:r>
            <w:r w:rsidR="00846852" w:rsidRPr="00391A27">
              <w:t xml:space="preserve">y con la información </w:t>
            </w:r>
            <w:r w:rsidR="00846852">
              <w:t xml:space="preserve">resultante del proyecto de diseño Soluciones móviles 2 para la aplicación PEC y Elefantes Blancos, </w:t>
            </w:r>
            <w:r w:rsidR="00846852" w:rsidRPr="00391A27">
              <w:t>cuy</w:t>
            </w:r>
            <w:r w:rsidR="00846852">
              <w:t>os</w:t>
            </w:r>
            <w:r w:rsidR="00846852" w:rsidRPr="00391A27">
              <w:t xml:space="preserve"> </w:t>
            </w:r>
            <w:r w:rsidR="00846852">
              <w:t>artefactos</w:t>
            </w:r>
            <w:r w:rsidR="00846852" w:rsidRPr="00391A27">
              <w:t xml:space="preserve"> se encuentra</w:t>
            </w:r>
            <w:r w:rsidR="00846852">
              <w:t>n</w:t>
            </w:r>
            <w:r w:rsidR="00846852" w:rsidRPr="00391A27">
              <w:t xml:space="preserve"> </w:t>
            </w:r>
            <w:r w:rsidR="00846852">
              <w:t>almacenados en la herramienta de gestión documental Confluence,</w:t>
            </w:r>
            <w:r w:rsidR="00846852" w:rsidRPr="00391A27">
              <w:t xml:space="preserve"> </w:t>
            </w:r>
            <w:r w:rsidR="00846852" w:rsidRPr="00B02FED">
              <w:t xml:space="preserve">en el repositorio </w:t>
            </w:r>
            <w:r w:rsidR="00846852">
              <w:t>13</w:t>
            </w:r>
            <w:r w:rsidR="00846852" w:rsidRPr="00B02FED">
              <w:t xml:space="preserve"> </w:t>
            </w:r>
            <w:r w:rsidR="00846852">
              <w:t>–</w:t>
            </w:r>
            <w:r w:rsidR="00846852" w:rsidRPr="00B02FED">
              <w:t xml:space="preserve"> </w:t>
            </w:r>
            <w:r w:rsidR="00846852">
              <w:t xml:space="preserve">SOLUCIONES MOVILES 2 en la ruta  03. Fase de </w:t>
            </w:r>
            <w:proofErr w:type="spellStart"/>
            <w:r w:rsidR="00846852">
              <w:t>ejecucion</w:t>
            </w:r>
            <w:proofErr w:type="spellEnd"/>
            <w:r w:rsidR="00846852">
              <w:t xml:space="preserve"> / 02. </w:t>
            </w:r>
            <w:proofErr w:type="spellStart"/>
            <w:r w:rsidR="00846852">
              <w:t>Diseno</w:t>
            </w:r>
            <w:proofErr w:type="spellEnd"/>
            <w:r w:rsidR="00846852">
              <w:t xml:space="preserve"> </w:t>
            </w:r>
          </w:p>
          <w:p w:rsidR="00846852" w:rsidRPr="00846852" w:rsidRDefault="0069600D" w:rsidP="0084685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Esta Solución</w:t>
            </w:r>
            <w:r w:rsidR="00846852" w:rsidRPr="00846852">
              <w:rPr>
                <w:rFonts w:ascii="Arial" w:eastAsia="Calibri" w:hAnsi="Arial" w:cs="Arial"/>
                <w:sz w:val="24"/>
                <w:szCs w:val="24"/>
              </w:rPr>
              <w:t xml:space="preserve"> contempla la implementación, puesta en producción y estabilización de las aplicaciones móviles PEC y Elefantes Blancos.  Adicionalmente incluye el desarrollo del sitio web de administración de la aplicación de Elefantes Blancos y los servicios web que permitirán </w:t>
            </w:r>
            <w:proofErr w:type="spellStart"/>
            <w:r w:rsidR="00846852" w:rsidRPr="00846852">
              <w:rPr>
                <w:rFonts w:ascii="Arial" w:eastAsia="Calibri" w:hAnsi="Arial" w:cs="Arial"/>
                <w:sz w:val="24"/>
                <w:szCs w:val="24"/>
              </w:rPr>
              <w:t>interoperar</w:t>
            </w:r>
            <w:proofErr w:type="spellEnd"/>
            <w:r w:rsidR="00846852" w:rsidRPr="00846852">
              <w:rPr>
                <w:rFonts w:ascii="Arial" w:eastAsia="Calibri" w:hAnsi="Arial" w:cs="Arial"/>
                <w:sz w:val="24"/>
                <w:szCs w:val="24"/>
              </w:rPr>
              <w:t xml:space="preserve"> con la aplicación móvil correspondiente.</w:t>
            </w:r>
          </w:p>
          <w:p w:rsidR="00846852" w:rsidRDefault="00846852" w:rsidP="00846852">
            <w:pPr>
              <w:pStyle w:val="GELParrafo"/>
              <w:spacing w:after="240"/>
            </w:pPr>
          </w:p>
          <w:p w:rsidR="000D0839" w:rsidRPr="00A972B1" w:rsidRDefault="000D0839" w:rsidP="00F4657A">
            <w:pPr>
              <w:spacing w:after="200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</w:tc>
      </w:tr>
    </w:tbl>
    <w:p w:rsidR="00C26206" w:rsidRPr="00DB0845" w:rsidRDefault="003E1410" w:rsidP="00DB0845">
      <w:pPr>
        <w:pStyle w:val="GELTtulo1"/>
        <w:ind w:left="714" w:hanging="357"/>
        <w:rPr>
          <w:caps w:val="0"/>
          <w:color w:val="000000" w:themeColor="text1"/>
        </w:rPr>
      </w:pPr>
      <w:bookmarkStart w:id="2" w:name="_Toc375833811"/>
      <w:r w:rsidRPr="00DB0845">
        <w:rPr>
          <w:caps w:val="0"/>
          <w:color w:val="000000" w:themeColor="text1"/>
        </w:rPr>
        <w:lastRenderedPageBreak/>
        <w:t>INFORMACIÓN CONTRACTUAL</w:t>
      </w:r>
      <w:bookmarkEnd w:id="2"/>
    </w:p>
    <w:p w:rsidR="00C26206" w:rsidRDefault="00C26206" w:rsidP="00C26206">
      <w:pPr>
        <w:rPr>
          <w:lang w:val="es-VE"/>
        </w:rPr>
      </w:pPr>
    </w:p>
    <w:tbl>
      <w:tblPr>
        <w:tblW w:w="7689" w:type="dxa"/>
        <w:jc w:val="center"/>
        <w:tblInd w:w="2420" w:type="dxa"/>
        <w:tblLook w:val="01E0" w:firstRow="1" w:lastRow="1" w:firstColumn="1" w:lastColumn="1" w:noHBand="0" w:noVBand="0"/>
      </w:tblPr>
      <w:tblGrid>
        <w:gridCol w:w="3267"/>
        <w:gridCol w:w="4422"/>
      </w:tblGrid>
      <w:tr w:rsidR="00C26206" w:rsidRPr="00FB4E95" w:rsidTr="0086197A">
        <w:trPr>
          <w:trHeight w:val="525"/>
          <w:jc w:val="center"/>
        </w:trPr>
        <w:tc>
          <w:tcPr>
            <w:tcW w:w="3267" w:type="dxa"/>
          </w:tcPr>
          <w:p w:rsidR="00C26206" w:rsidRPr="006F72F9" w:rsidRDefault="00C26206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CONTRATISTA:</w:t>
            </w:r>
          </w:p>
        </w:tc>
        <w:tc>
          <w:tcPr>
            <w:tcW w:w="4422" w:type="dxa"/>
          </w:tcPr>
          <w:p w:rsidR="00C26206" w:rsidRPr="006F72F9" w:rsidRDefault="00C26206">
            <w:pPr>
              <w:rPr>
                <w:rFonts w:ascii="Arial" w:hAnsi="Arial"/>
                <w:sz w:val="24"/>
                <w:lang w:val="es-VE"/>
              </w:rPr>
            </w:pPr>
            <w:r w:rsidRPr="006F72F9">
              <w:rPr>
                <w:rFonts w:ascii="Arial" w:hAnsi="Arial"/>
                <w:sz w:val="24"/>
                <w:lang w:val="es-VE"/>
              </w:rPr>
              <w:t>UNION TEMPORAL SOFTWARE WORKS</w:t>
            </w:r>
          </w:p>
          <w:p w:rsidR="00C26206" w:rsidRPr="006F72F9" w:rsidRDefault="00C26206">
            <w:pPr>
              <w:rPr>
                <w:rFonts w:ascii="Arial" w:hAnsi="Arial"/>
                <w:sz w:val="24"/>
                <w:lang w:val="es-VE"/>
              </w:rPr>
            </w:pPr>
          </w:p>
        </w:tc>
      </w:tr>
      <w:tr w:rsidR="00C26206" w:rsidRPr="00FB4E95" w:rsidTr="0086197A">
        <w:trPr>
          <w:trHeight w:val="262"/>
          <w:jc w:val="center"/>
        </w:trPr>
        <w:tc>
          <w:tcPr>
            <w:tcW w:w="3267" w:type="dxa"/>
          </w:tcPr>
          <w:p w:rsidR="00C26206" w:rsidRPr="006F72F9" w:rsidRDefault="00C26206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CONTRATO No.:</w:t>
            </w:r>
          </w:p>
        </w:tc>
        <w:tc>
          <w:tcPr>
            <w:tcW w:w="4422" w:type="dxa"/>
          </w:tcPr>
          <w:p w:rsidR="00C26206" w:rsidRPr="006F72F9" w:rsidRDefault="00C26206">
            <w:pPr>
              <w:rPr>
                <w:rFonts w:ascii="Arial" w:hAnsi="Arial"/>
                <w:sz w:val="24"/>
                <w:lang w:val="es-CO"/>
              </w:rPr>
            </w:pPr>
            <w:r w:rsidRPr="006F72F9">
              <w:rPr>
                <w:rFonts w:ascii="Arial" w:hAnsi="Arial"/>
                <w:sz w:val="24"/>
                <w:lang w:val="es-CO"/>
              </w:rPr>
              <w:t>000532 de 2011</w:t>
            </w:r>
          </w:p>
          <w:p w:rsidR="00C26206" w:rsidRPr="006F72F9" w:rsidRDefault="00C26206">
            <w:pPr>
              <w:rPr>
                <w:rFonts w:ascii="Arial" w:hAnsi="Arial"/>
                <w:sz w:val="24"/>
                <w:lang w:val="es-CO"/>
              </w:rPr>
            </w:pPr>
          </w:p>
        </w:tc>
      </w:tr>
      <w:tr w:rsidR="0019333E" w:rsidRPr="00FB4E95" w:rsidTr="0086197A">
        <w:trPr>
          <w:trHeight w:val="262"/>
          <w:jc w:val="center"/>
        </w:trPr>
        <w:tc>
          <w:tcPr>
            <w:tcW w:w="3267" w:type="dxa"/>
          </w:tcPr>
          <w:p w:rsidR="0019333E" w:rsidRDefault="0019333E">
            <w:pPr>
              <w:rPr>
                <w:rFonts w:ascii="Arial" w:hAnsi="Arial"/>
                <w:b/>
                <w:sz w:val="24"/>
                <w:lang w:val="es-VE"/>
              </w:rPr>
            </w:pPr>
            <w:r>
              <w:rPr>
                <w:rFonts w:ascii="Arial" w:hAnsi="Arial"/>
                <w:b/>
                <w:sz w:val="24"/>
                <w:lang w:val="es-VE"/>
              </w:rPr>
              <w:t>PROYECTO:</w:t>
            </w:r>
          </w:p>
          <w:p w:rsidR="009872A3" w:rsidRPr="006F72F9" w:rsidRDefault="009872A3">
            <w:pPr>
              <w:rPr>
                <w:rFonts w:ascii="Arial" w:hAnsi="Arial"/>
                <w:b/>
                <w:sz w:val="24"/>
                <w:lang w:val="es-VE"/>
              </w:rPr>
            </w:pPr>
          </w:p>
        </w:tc>
        <w:tc>
          <w:tcPr>
            <w:tcW w:w="4422" w:type="dxa"/>
          </w:tcPr>
          <w:p w:rsidR="0019333E" w:rsidRPr="006F72F9" w:rsidRDefault="00846852" w:rsidP="00846852">
            <w:pPr>
              <w:rPr>
                <w:rFonts w:ascii="Arial" w:hAnsi="Arial"/>
                <w:sz w:val="24"/>
                <w:lang w:val="es-VE"/>
              </w:rPr>
            </w:pPr>
            <w:r w:rsidRPr="00846852">
              <w:rPr>
                <w:rFonts w:ascii="Arial" w:hAnsi="Arial"/>
                <w:sz w:val="24"/>
                <w:lang w:val="es-VE"/>
              </w:rPr>
              <w:t>Soluciones Móviles 4</w:t>
            </w:r>
          </w:p>
        </w:tc>
      </w:tr>
      <w:tr w:rsidR="00C26206" w:rsidRPr="00FB4E95" w:rsidTr="0086197A">
        <w:trPr>
          <w:trHeight w:val="262"/>
          <w:jc w:val="center"/>
        </w:trPr>
        <w:tc>
          <w:tcPr>
            <w:tcW w:w="3267" w:type="dxa"/>
          </w:tcPr>
          <w:p w:rsidR="00C26206" w:rsidRPr="006F72F9" w:rsidRDefault="00C26206" w:rsidP="00993354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VALOR INICIAL:</w:t>
            </w:r>
            <w:r w:rsidR="00E334F6">
              <w:rPr>
                <w:rFonts w:ascii="Arial" w:hAnsi="Arial"/>
                <w:b/>
                <w:sz w:val="24"/>
                <w:lang w:val="es-VE"/>
              </w:rPr>
              <w:t xml:space="preserve"> </w:t>
            </w:r>
          </w:p>
        </w:tc>
        <w:tc>
          <w:tcPr>
            <w:tcW w:w="4422" w:type="dxa"/>
          </w:tcPr>
          <w:p w:rsidR="00C26206" w:rsidRDefault="00294F66" w:rsidP="00AB4B56">
            <w:pPr>
              <w:rPr>
                <w:rFonts w:ascii="Arial" w:hAnsi="Arial"/>
                <w:sz w:val="24"/>
                <w:szCs w:val="24"/>
                <w:lang w:val="es-VE"/>
              </w:rPr>
            </w:pPr>
            <w:r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$</w:t>
            </w:r>
            <w:r w:rsidR="00162C34" w:rsidRPr="00162C34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466.116.423</w:t>
            </w:r>
            <w:r w:rsidR="00162C34" w:rsidRPr="00162C34" w:rsidDel="00162C34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B10378" w:rsidRPr="00BE03D2">
              <w:rPr>
                <w:rFonts w:ascii="Arial" w:hAnsi="Arial"/>
                <w:sz w:val="24"/>
                <w:szCs w:val="24"/>
                <w:lang w:val="es-VE"/>
              </w:rPr>
              <w:t>(Con</w:t>
            </w:r>
            <w:r w:rsidR="00F74868" w:rsidRPr="00BE03D2">
              <w:rPr>
                <w:rFonts w:ascii="Arial" w:hAnsi="Arial"/>
                <w:sz w:val="24"/>
                <w:szCs w:val="24"/>
                <w:lang w:val="es-VE"/>
              </w:rPr>
              <w:t xml:space="preserve"> IVA)</w:t>
            </w:r>
          </w:p>
          <w:p w:rsidR="00852E52" w:rsidRPr="00BE03D2" w:rsidRDefault="00852E52" w:rsidP="00AB4B56">
            <w:pPr>
              <w:rPr>
                <w:rFonts w:ascii="Arial" w:hAnsi="Arial"/>
                <w:sz w:val="24"/>
                <w:szCs w:val="24"/>
                <w:lang w:val="es-VE"/>
              </w:rPr>
            </w:pPr>
          </w:p>
        </w:tc>
      </w:tr>
      <w:tr w:rsidR="00C26206" w:rsidRPr="00FB4E95" w:rsidTr="0086197A">
        <w:trPr>
          <w:trHeight w:val="542"/>
          <w:jc w:val="center"/>
        </w:trPr>
        <w:tc>
          <w:tcPr>
            <w:tcW w:w="3267" w:type="dxa"/>
          </w:tcPr>
          <w:p w:rsidR="00C26206" w:rsidRPr="006F72F9" w:rsidRDefault="00C26206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VALOR ACTUALIZADO:</w:t>
            </w:r>
          </w:p>
        </w:tc>
        <w:tc>
          <w:tcPr>
            <w:tcW w:w="4422" w:type="dxa"/>
          </w:tcPr>
          <w:p w:rsidR="00C26206" w:rsidRPr="00BE03D2" w:rsidRDefault="00294F66" w:rsidP="00AB4B56">
            <w:pPr>
              <w:rPr>
                <w:rFonts w:ascii="Arial" w:hAnsi="Arial"/>
                <w:bCs/>
                <w:color w:val="4F81BD" w:themeColor="accent1"/>
                <w:sz w:val="24"/>
                <w:szCs w:val="24"/>
                <w:lang w:val="es-VE"/>
              </w:rPr>
            </w:pPr>
            <w:r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$</w:t>
            </w:r>
            <w:r w:rsidR="00162C34" w:rsidRPr="00162C34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466.116.423</w:t>
            </w:r>
            <w:r w:rsidR="00162C34" w:rsidRPr="00162C34" w:rsidDel="00162C34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B10378" w:rsidRPr="00BE03D2">
              <w:rPr>
                <w:rFonts w:ascii="Arial" w:hAnsi="Arial"/>
                <w:sz w:val="24"/>
                <w:szCs w:val="24"/>
                <w:lang w:val="es-VE"/>
              </w:rPr>
              <w:t>(Con</w:t>
            </w:r>
            <w:r w:rsidR="00F74868" w:rsidRPr="00BE03D2">
              <w:rPr>
                <w:rFonts w:ascii="Arial" w:hAnsi="Arial"/>
                <w:sz w:val="24"/>
                <w:szCs w:val="24"/>
                <w:lang w:val="es-VE"/>
              </w:rPr>
              <w:t xml:space="preserve"> IVA)</w:t>
            </w:r>
          </w:p>
        </w:tc>
      </w:tr>
      <w:tr w:rsidR="00C26206" w:rsidRPr="00FB4E95" w:rsidTr="0086197A">
        <w:trPr>
          <w:trHeight w:val="262"/>
          <w:jc w:val="center"/>
        </w:trPr>
        <w:tc>
          <w:tcPr>
            <w:tcW w:w="3267" w:type="dxa"/>
          </w:tcPr>
          <w:p w:rsidR="00C26206" w:rsidRPr="006F72F9" w:rsidRDefault="00C26206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PLAZO INICIAL:</w:t>
            </w:r>
          </w:p>
        </w:tc>
        <w:tc>
          <w:tcPr>
            <w:tcW w:w="4422" w:type="dxa"/>
          </w:tcPr>
          <w:p w:rsidR="00230362" w:rsidRDefault="00230362" w:rsidP="00230362">
            <w:pPr>
              <w:rPr>
                <w:rFonts w:ascii="Arial" w:hAnsi="Arial"/>
                <w:sz w:val="24"/>
                <w:lang w:val="es-VE"/>
              </w:rPr>
            </w:pPr>
            <w:r>
              <w:rPr>
                <w:rFonts w:ascii="Arial" w:hAnsi="Arial"/>
                <w:sz w:val="24"/>
                <w:lang w:val="es-VE"/>
              </w:rPr>
              <w:t>5 meses y 6</w:t>
            </w:r>
            <w:r w:rsidRPr="00A133F0">
              <w:rPr>
                <w:rFonts w:ascii="Arial" w:hAnsi="Arial"/>
                <w:sz w:val="24"/>
                <w:lang w:val="es-VE"/>
              </w:rPr>
              <w:t xml:space="preserve"> días</w:t>
            </w:r>
          </w:p>
          <w:p w:rsidR="00C26206" w:rsidRPr="009872A3" w:rsidRDefault="00C26206" w:rsidP="00197AFD">
            <w:pPr>
              <w:rPr>
                <w:rFonts w:ascii="Arial" w:hAnsi="Arial"/>
                <w:bCs/>
                <w:color w:val="4F81BD" w:themeColor="accent1"/>
                <w:sz w:val="24"/>
                <w:szCs w:val="18"/>
                <w:lang w:val="es-VE"/>
              </w:rPr>
            </w:pPr>
          </w:p>
        </w:tc>
      </w:tr>
      <w:tr w:rsidR="00C26206" w:rsidRPr="00FB4E95" w:rsidTr="0086197A">
        <w:trPr>
          <w:trHeight w:val="525"/>
          <w:jc w:val="center"/>
        </w:trPr>
        <w:tc>
          <w:tcPr>
            <w:tcW w:w="3267" w:type="dxa"/>
          </w:tcPr>
          <w:p w:rsidR="00C26206" w:rsidRPr="006F72F9" w:rsidRDefault="00C26206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PLAZO ACTUALIZADO:</w:t>
            </w:r>
          </w:p>
        </w:tc>
        <w:tc>
          <w:tcPr>
            <w:tcW w:w="4422" w:type="dxa"/>
          </w:tcPr>
          <w:p w:rsidR="00230362" w:rsidRDefault="00230362" w:rsidP="00230362">
            <w:pPr>
              <w:rPr>
                <w:rFonts w:ascii="Arial" w:hAnsi="Arial"/>
                <w:sz w:val="24"/>
                <w:lang w:val="es-VE"/>
              </w:rPr>
            </w:pPr>
            <w:r>
              <w:rPr>
                <w:rFonts w:ascii="Arial" w:hAnsi="Arial"/>
                <w:sz w:val="24"/>
                <w:lang w:val="es-VE"/>
              </w:rPr>
              <w:t>5 meses y 6</w:t>
            </w:r>
            <w:r w:rsidRPr="00A133F0">
              <w:rPr>
                <w:rFonts w:ascii="Arial" w:hAnsi="Arial"/>
                <w:sz w:val="24"/>
                <w:lang w:val="es-VE"/>
              </w:rPr>
              <w:t xml:space="preserve"> días</w:t>
            </w:r>
          </w:p>
          <w:p w:rsidR="00C26206" w:rsidRPr="009872A3" w:rsidRDefault="00C26206" w:rsidP="00197AFD">
            <w:pPr>
              <w:rPr>
                <w:rFonts w:ascii="Arial" w:hAnsi="Arial"/>
                <w:bCs/>
                <w:color w:val="4F81BD" w:themeColor="accent1"/>
                <w:sz w:val="24"/>
                <w:szCs w:val="18"/>
                <w:lang w:val="es-VE"/>
              </w:rPr>
            </w:pPr>
          </w:p>
        </w:tc>
      </w:tr>
      <w:tr w:rsidR="00230362" w:rsidRPr="00FB4E95" w:rsidTr="0086197A">
        <w:trPr>
          <w:trHeight w:val="525"/>
          <w:jc w:val="center"/>
        </w:trPr>
        <w:tc>
          <w:tcPr>
            <w:tcW w:w="3267" w:type="dxa"/>
          </w:tcPr>
          <w:p w:rsidR="00230362" w:rsidRPr="006F72F9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FECHA DE SUSPENSION:</w:t>
            </w:r>
          </w:p>
        </w:tc>
        <w:tc>
          <w:tcPr>
            <w:tcW w:w="4422" w:type="dxa"/>
          </w:tcPr>
          <w:p w:rsidR="00230362" w:rsidRPr="00E35CD5" w:rsidRDefault="00230362" w:rsidP="00A94790">
            <w:pPr>
              <w:rPr>
                <w:rFonts w:ascii="Arial" w:hAnsi="Arial"/>
                <w:sz w:val="24"/>
                <w:lang w:val="es-VE"/>
              </w:rPr>
            </w:pPr>
            <w:r w:rsidRPr="00E35CD5">
              <w:rPr>
                <w:rFonts w:ascii="Arial" w:hAnsi="Arial"/>
                <w:sz w:val="24"/>
                <w:lang w:val="es-VE"/>
              </w:rPr>
              <w:t>N/A</w:t>
            </w:r>
          </w:p>
        </w:tc>
      </w:tr>
      <w:tr w:rsidR="00230362" w:rsidRPr="00FB4E95" w:rsidTr="0086197A">
        <w:trPr>
          <w:trHeight w:val="525"/>
          <w:jc w:val="center"/>
        </w:trPr>
        <w:tc>
          <w:tcPr>
            <w:tcW w:w="3267" w:type="dxa"/>
          </w:tcPr>
          <w:p w:rsidR="00230362" w:rsidRPr="006F72F9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FECHA DE REINICIACION:</w:t>
            </w:r>
          </w:p>
        </w:tc>
        <w:tc>
          <w:tcPr>
            <w:tcW w:w="4422" w:type="dxa"/>
          </w:tcPr>
          <w:p w:rsidR="00230362" w:rsidRPr="009872A3" w:rsidRDefault="00230362" w:rsidP="00A94790">
            <w:pPr>
              <w:rPr>
                <w:rFonts w:ascii="Arial" w:hAnsi="Arial"/>
                <w:sz w:val="24"/>
                <w:lang w:val="es-VE"/>
              </w:rPr>
            </w:pPr>
            <w:r w:rsidRPr="00E35CD5">
              <w:rPr>
                <w:rFonts w:ascii="Arial" w:hAnsi="Arial"/>
                <w:sz w:val="24"/>
                <w:lang w:val="es-VE"/>
              </w:rPr>
              <w:t>N/A</w:t>
            </w:r>
          </w:p>
        </w:tc>
      </w:tr>
      <w:tr w:rsidR="00230362" w:rsidRPr="00FB4E95" w:rsidTr="0086197A">
        <w:trPr>
          <w:trHeight w:val="542"/>
          <w:jc w:val="center"/>
        </w:trPr>
        <w:tc>
          <w:tcPr>
            <w:tcW w:w="3267" w:type="dxa"/>
          </w:tcPr>
          <w:p w:rsidR="00230362" w:rsidRPr="006F72F9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FECHA DE INICIACION:</w:t>
            </w:r>
          </w:p>
        </w:tc>
        <w:tc>
          <w:tcPr>
            <w:tcW w:w="4422" w:type="dxa"/>
          </w:tcPr>
          <w:p w:rsidR="00230362" w:rsidRPr="009872A3" w:rsidRDefault="00230362" w:rsidP="00A94790">
            <w:pPr>
              <w:rPr>
                <w:rFonts w:ascii="Arial" w:hAnsi="Arial"/>
                <w:sz w:val="24"/>
                <w:lang w:val="es-VE"/>
              </w:rPr>
            </w:pPr>
            <w:r>
              <w:rPr>
                <w:rFonts w:ascii="Arial" w:hAnsi="Arial"/>
                <w:sz w:val="24"/>
                <w:lang w:val="es-VE"/>
              </w:rPr>
              <w:t>2013-11</w:t>
            </w:r>
            <w:r w:rsidRPr="00E35CD5">
              <w:rPr>
                <w:rFonts w:ascii="Arial" w:hAnsi="Arial"/>
                <w:sz w:val="24"/>
                <w:lang w:val="es-VE"/>
              </w:rPr>
              <w:t>-1</w:t>
            </w:r>
            <w:r>
              <w:rPr>
                <w:rFonts w:ascii="Arial" w:hAnsi="Arial"/>
                <w:sz w:val="24"/>
                <w:lang w:val="es-VE"/>
              </w:rPr>
              <w:t>5</w:t>
            </w:r>
            <w:r w:rsidRPr="00E35CD5">
              <w:rPr>
                <w:rFonts w:ascii="Arial" w:hAnsi="Arial"/>
                <w:sz w:val="24"/>
                <w:lang w:val="es-VE"/>
              </w:rPr>
              <w:t>.</w:t>
            </w:r>
          </w:p>
        </w:tc>
      </w:tr>
      <w:tr w:rsidR="00230362" w:rsidRPr="00FB4E95" w:rsidTr="0086197A">
        <w:trPr>
          <w:trHeight w:val="525"/>
          <w:jc w:val="center"/>
        </w:trPr>
        <w:tc>
          <w:tcPr>
            <w:tcW w:w="3267" w:type="dxa"/>
          </w:tcPr>
          <w:p w:rsidR="00230362" w:rsidRPr="006F72F9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FECHA DE TERMINACION:</w:t>
            </w:r>
          </w:p>
        </w:tc>
        <w:tc>
          <w:tcPr>
            <w:tcW w:w="4422" w:type="dxa"/>
          </w:tcPr>
          <w:p w:rsidR="00230362" w:rsidRDefault="00230362" w:rsidP="00A94790">
            <w:pPr>
              <w:rPr>
                <w:rFonts w:ascii="Arial" w:hAnsi="Arial"/>
                <w:sz w:val="24"/>
                <w:lang w:val="es-VE"/>
              </w:rPr>
            </w:pPr>
          </w:p>
          <w:p w:rsidR="00230362" w:rsidRPr="009872A3" w:rsidRDefault="00230362" w:rsidP="00A94790">
            <w:pPr>
              <w:rPr>
                <w:rFonts w:ascii="Arial" w:hAnsi="Arial"/>
                <w:bCs/>
                <w:color w:val="4F81BD" w:themeColor="accent1"/>
                <w:sz w:val="24"/>
                <w:szCs w:val="18"/>
                <w:lang w:val="es-VE"/>
              </w:rPr>
            </w:pPr>
            <w:r>
              <w:rPr>
                <w:rFonts w:ascii="Arial" w:hAnsi="Arial"/>
                <w:sz w:val="24"/>
                <w:lang w:val="es-VE"/>
              </w:rPr>
              <w:t>2014-04-27</w:t>
            </w:r>
          </w:p>
        </w:tc>
      </w:tr>
      <w:tr w:rsidR="00230362" w:rsidRPr="00FB4E95" w:rsidTr="0086197A">
        <w:trPr>
          <w:trHeight w:val="525"/>
          <w:jc w:val="center"/>
        </w:trPr>
        <w:tc>
          <w:tcPr>
            <w:tcW w:w="3267" w:type="dxa"/>
          </w:tcPr>
          <w:p w:rsidR="00230362" w:rsidRPr="00230362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230362">
              <w:rPr>
                <w:rFonts w:ascii="Arial" w:hAnsi="Arial"/>
                <w:b/>
                <w:sz w:val="24"/>
                <w:lang w:val="es-VE"/>
              </w:rPr>
              <w:t>VALOR EJECUTADO:</w:t>
            </w:r>
          </w:p>
        </w:tc>
        <w:tc>
          <w:tcPr>
            <w:tcW w:w="4422" w:type="dxa"/>
          </w:tcPr>
          <w:p w:rsidR="00230362" w:rsidRPr="00230362" w:rsidRDefault="00230362" w:rsidP="00197AFD">
            <w:pPr>
              <w:rPr>
                <w:rFonts w:ascii="Arial" w:hAnsi="Arial"/>
                <w:bCs/>
                <w:sz w:val="24"/>
                <w:szCs w:val="18"/>
                <w:lang w:val="es-VE"/>
              </w:rPr>
            </w:pPr>
            <w:r w:rsidRPr="00230362">
              <w:rPr>
                <w:rFonts w:ascii="Arial" w:hAnsi="Arial"/>
                <w:sz w:val="24"/>
                <w:lang w:val="es-VE"/>
              </w:rPr>
              <w:t>0 (Con IVA)</w:t>
            </w:r>
          </w:p>
        </w:tc>
      </w:tr>
      <w:tr w:rsidR="00230362" w:rsidRPr="00FB4E95" w:rsidTr="0086197A">
        <w:trPr>
          <w:trHeight w:val="542"/>
          <w:jc w:val="center"/>
        </w:trPr>
        <w:tc>
          <w:tcPr>
            <w:tcW w:w="3267" w:type="dxa"/>
          </w:tcPr>
          <w:p w:rsidR="00230362" w:rsidRPr="006F72F9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VALOR POR EJECUTAR:</w:t>
            </w:r>
          </w:p>
        </w:tc>
        <w:tc>
          <w:tcPr>
            <w:tcW w:w="4422" w:type="dxa"/>
          </w:tcPr>
          <w:p w:rsidR="00230362" w:rsidRPr="009872A3" w:rsidRDefault="00230362" w:rsidP="00AB4B56">
            <w:pPr>
              <w:rPr>
                <w:rFonts w:ascii="Arial" w:hAnsi="Arial"/>
                <w:sz w:val="24"/>
                <w:lang w:val="es-VE"/>
              </w:rPr>
            </w:pPr>
            <w:r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$ </w:t>
            </w:r>
            <w:r w:rsidR="005D0976"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46</w:t>
            </w:r>
            <w:r w:rsidR="00AB4B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6</w:t>
            </w:r>
            <w:r w:rsidR="005D0976"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  <w:r w:rsidR="00AB4B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</w:t>
            </w:r>
            <w:r w:rsidR="005D097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16</w:t>
            </w:r>
            <w:r w:rsidR="005D0976"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  <w:r w:rsidR="005D097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4</w:t>
            </w:r>
            <w:r w:rsidR="00AB4B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23</w:t>
            </w:r>
            <w:r w:rsidR="005D0976" w:rsidRPr="00B10378">
              <w:rPr>
                <w:rFonts w:ascii="Arial" w:hAnsi="Arial"/>
                <w:sz w:val="24"/>
                <w:lang w:val="es-VE"/>
              </w:rPr>
              <w:t xml:space="preserve"> </w:t>
            </w:r>
            <w:r w:rsidRPr="00B10378">
              <w:rPr>
                <w:rFonts w:ascii="Arial" w:hAnsi="Arial"/>
                <w:sz w:val="24"/>
                <w:lang w:val="es-VE"/>
              </w:rPr>
              <w:t>(Con IVA)</w:t>
            </w:r>
          </w:p>
        </w:tc>
      </w:tr>
    </w:tbl>
    <w:p w:rsidR="00230362" w:rsidRPr="009872A3" w:rsidRDefault="00230362" w:rsidP="00230362">
      <w:pPr>
        <w:pStyle w:val="GELParrafo"/>
        <w:rPr>
          <w:color w:val="365F91" w:themeColor="accent1" w:themeShade="BF"/>
        </w:rPr>
      </w:pPr>
      <w:r w:rsidRPr="002177DD">
        <w:t xml:space="preserve">El </w:t>
      </w:r>
      <w:r w:rsidR="0069600D">
        <w:t>v</w:t>
      </w:r>
      <w:r w:rsidRPr="002177DD">
        <w:t>alor Inicial corresponde al Costo del Proyecto más otros Costos asociados (Gastos Administrativos, Materialización de Riesgos, Utilidad</w:t>
      </w:r>
      <w:r>
        <w:t xml:space="preserve"> y</w:t>
      </w:r>
      <w:r w:rsidRPr="002177DD">
        <w:t xml:space="preserve"> Otros costos asociados a la ejecución).</w:t>
      </w:r>
    </w:p>
    <w:p w:rsidR="00D63852" w:rsidRPr="009872A3" w:rsidRDefault="00D63852" w:rsidP="00ED537F">
      <w:pPr>
        <w:pStyle w:val="GELParrafo"/>
        <w:rPr>
          <w:color w:val="365F91" w:themeColor="accent1" w:themeShade="BF"/>
        </w:rPr>
      </w:pPr>
    </w:p>
    <w:p w:rsidR="00067695" w:rsidRPr="00DB0845" w:rsidRDefault="00396155" w:rsidP="00DB0845">
      <w:pPr>
        <w:pStyle w:val="GELTtulo1"/>
        <w:ind w:left="714" w:hanging="357"/>
        <w:rPr>
          <w:caps w:val="0"/>
          <w:color w:val="000000" w:themeColor="text1"/>
        </w:rPr>
      </w:pPr>
      <w:bookmarkStart w:id="3" w:name="_Toc375833812"/>
      <w:r w:rsidRPr="00DB0845">
        <w:rPr>
          <w:caps w:val="0"/>
          <w:color w:val="000000" w:themeColor="text1"/>
        </w:rPr>
        <w:lastRenderedPageBreak/>
        <w:t>SEGUIMIENTO A CRONOGRAMA</w:t>
      </w:r>
      <w:bookmarkEnd w:id="3"/>
    </w:p>
    <w:p w:rsidR="00396155" w:rsidRDefault="00396155" w:rsidP="00ED537F">
      <w:pPr>
        <w:pStyle w:val="GELParrafo"/>
      </w:pPr>
      <w:r>
        <w:t xml:space="preserve">En este capítulo encontramos el seguimiento y avance del proyecto </w:t>
      </w:r>
      <w:r w:rsidR="00077C95">
        <w:t>Soluciones Móviles 4</w:t>
      </w:r>
      <w:r>
        <w:t xml:space="preserve"> por </w:t>
      </w:r>
      <w:r w:rsidR="00C46706">
        <w:t>fases</w:t>
      </w:r>
      <w:r>
        <w:t xml:space="preserve"> y cronograma de actividades.</w:t>
      </w:r>
      <w:r w:rsidR="006B4C4D">
        <w:tab/>
      </w:r>
    </w:p>
    <w:p w:rsidR="002E5CFC" w:rsidRPr="002E5CFC" w:rsidRDefault="0037404F" w:rsidP="00A972B1">
      <w:pPr>
        <w:pStyle w:val="GELTtulo2"/>
        <w:ind w:left="357" w:hanging="357"/>
      </w:pPr>
      <w:bookmarkStart w:id="4" w:name="_Toc375833813"/>
      <w:r>
        <w:t xml:space="preserve">AVANCE DE </w:t>
      </w:r>
      <w:r w:rsidR="0007638D">
        <w:t>CRONOGRAMA</w:t>
      </w:r>
      <w:bookmarkEnd w:id="4"/>
    </w:p>
    <w:p w:rsidR="002E5CFC" w:rsidRDefault="002E5CFC" w:rsidP="00E806AE">
      <w:pPr>
        <w:pStyle w:val="GELParrafo"/>
        <w:rPr>
          <w:noProof/>
          <w:lang w:val="es-CO" w:eastAsia="es-CO"/>
        </w:rPr>
      </w:pPr>
      <w:r>
        <w:rPr>
          <w:noProof/>
          <w:lang w:val="es-CO" w:eastAsia="es-CO"/>
        </w:rPr>
        <w:t>A continuación se presenta el cronograma ejecutado respecto a la linea base del proyecto.</w:t>
      </w:r>
    </w:p>
    <w:p w:rsidR="009679DB" w:rsidRDefault="001E6ABC" w:rsidP="00E806AE">
      <w:pPr>
        <w:pStyle w:val="GELParrafo"/>
      </w:pPr>
      <w:r>
        <w:rPr>
          <w:noProof/>
          <w:lang w:val="es-CO" w:eastAsia="es-CO"/>
        </w:rPr>
        <w:lastRenderedPageBreak/>
        <w:drawing>
          <wp:inline distT="0" distB="0" distL="0" distR="0" wp14:anchorId="3769C8BD" wp14:editId="7046BCE5">
            <wp:extent cx="5603358" cy="5869172"/>
            <wp:effectExtent l="19050" t="19050" r="16510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5A7" w:rsidRPr="00852E52" w:rsidRDefault="000421C5" w:rsidP="00852E52">
      <w:pPr>
        <w:pStyle w:val="GELtitulofiguras"/>
      </w:pPr>
      <w:bookmarkStart w:id="5" w:name="_Toc375834559"/>
      <w:r w:rsidRPr="00852E52">
        <w:t xml:space="preserve">Figura </w:t>
      </w:r>
      <w:fldSimple w:instr=" SEQ Figura \* ARABIC ">
        <w:r w:rsidR="00A61F04" w:rsidRPr="00852E52">
          <w:rPr>
            <w:noProof/>
          </w:rPr>
          <w:t>1</w:t>
        </w:r>
      </w:fldSimple>
      <w:r w:rsidRPr="00852E52">
        <w:t xml:space="preserve">. </w:t>
      </w:r>
      <w:r w:rsidR="0037404F" w:rsidRPr="00852E52">
        <w:t>Cronograma (figura de avances de la plantilla Excel)</w:t>
      </w:r>
      <w:bookmarkEnd w:id="5"/>
    </w:p>
    <w:p w:rsidR="00077C95" w:rsidRDefault="009358ED" w:rsidP="00077C95">
      <w:pPr>
        <w:pStyle w:val="GELParrafo"/>
      </w:pPr>
      <w:r>
        <w:rPr>
          <w:rFonts w:cs="Arial"/>
          <w:szCs w:val="24"/>
        </w:rPr>
        <w:t>Se observa un avance del 12% frente al 13</w:t>
      </w:r>
      <w:r w:rsidR="00077C95">
        <w:rPr>
          <w:rFonts w:cs="Arial"/>
          <w:szCs w:val="24"/>
        </w:rPr>
        <w:t>% de planeado, lo cual se debe a los siguientes factore</w:t>
      </w:r>
      <w:r>
        <w:rPr>
          <w:rFonts w:cs="Arial"/>
          <w:szCs w:val="24"/>
        </w:rPr>
        <w:t xml:space="preserve">s: En el Sprint 0 Elefantes Blancos Móvil  </w:t>
      </w:r>
      <w:r w:rsidR="004A5BD3">
        <w:rPr>
          <w:rFonts w:cs="Arial"/>
          <w:szCs w:val="24"/>
        </w:rPr>
        <w:t>se observa un avance del 100% ejecutado frente al 100% planeado, e</w:t>
      </w:r>
      <w:r>
        <w:rPr>
          <w:rFonts w:cs="Arial"/>
          <w:szCs w:val="24"/>
        </w:rPr>
        <w:t>n el sprint 1 Elefantes Blancos Móvil se observa un avance del 29% ejecutado frente al 30</w:t>
      </w:r>
      <w:r w:rsidR="00077C95">
        <w:rPr>
          <w:rFonts w:cs="Arial"/>
          <w:szCs w:val="24"/>
        </w:rPr>
        <w:t>% planeado</w:t>
      </w:r>
      <w:r w:rsidR="004A5BD3">
        <w:rPr>
          <w:rFonts w:cs="Arial"/>
          <w:szCs w:val="24"/>
        </w:rPr>
        <w:t xml:space="preserve">, en el sprint 0 Elefantes Blancos ADM </w:t>
      </w:r>
      <w:r w:rsidR="00077C95">
        <w:rPr>
          <w:rFonts w:cs="Arial"/>
          <w:szCs w:val="24"/>
        </w:rPr>
        <w:t xml:space="preserve">se observa un </w:t>
      </w:r>
      <w:r w:rsidR="004A5BD3">
        <w:rPr>
          <w:rFonts w:cs="Arial"/>
          <w:szCs w:val="24"/>
        </w:rPr>
        <w:t>100</w:t>
      </w:r>
      <w:r w:rsidR="00077C95">
        <w:rPr>
          <w:rFonts w:cs="Arial"/>
          <w:szCs w:val="24"/>
        </w:rPr>
        <w:t xml:space="preserve">% ejecutado frente al </w:t>
      </w:r>
      <w:r w:rsidR="004A5BD3">
        <w:rPr>
          <w:rFonts w:cs="Arial"/>
          <w:szCs w:val="24"/>
        </w:rPr>
        <w:t>100</w:t>
      </w:r>
      <w:r w:rsidR="00077C95">
        <w:rPr>
          <w:rFonts w:cs="Arial"/>
          <w:szCs w:val="24"/>
        </w:rPr>
        <w:t>% planeado</w:t>
      </w:r>
      <w:r w:rsidR="004A5BD3">
        <w:rPr>
          <w:rFonts w:cs="Arial"/>
          <w:szCs w:val="24"/>
        </w:rPr>
        <w:t>, en el sprint 1 Elefantes Blancos ADM se observa un avance del 100% ejecutado frente al 100% planeado, y en el sprint 2 Elefantes Blancos ADM se observa un avance del 5% ejecutado frente al 6% planeado</w:t>
      </w:r>
      <w:r w:rsidR="00077C95">
        <w:rPr>
          <w:rFonts w:cs="Arial"/>
          <w:szCs w:val="24"/>
        </w:rPr>
        <w:t>.</w:t>
      </w:r>
      <w:r w:rsidR="00077C95" w:rsidRPr="00D84028">
        <w:t xml:space="preserve"> </w:t>
      </w:r>
    </w:p>
    <w:p w:rsidR="00077C95" w:rsidRPr="00D84028" w:rsidRDefault="00077C95" w:rsidP="00077C95">
      <w:pPr>
        <w:pStyle w:val="GELParrafo"/>
      </w:pPr>
      <w:r w:rsidRPr="00D84028">
        <w:t xml:space="preserve">El avance ejecutado solo tiene en cuenta las actividades que han sido finalizadas al día del corte del informe, aun cuando existan otras actividades que ya están en </w:t>
      </w:r>
      <w:r w:rsidRPr="00D84028">
        <w:lastRenderedPageBreak/>
        <w:t>ejecución. Esta diferencia en el avance de este sprint se refleja en el avance general del proyecto.</w:t>
      </w:r>
    </w:p>
    <w:p w:rsidR="00A027B9" w:rsidRDefault="00A027B9" w:rsidP="00A972B1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D034E7" w:rsidRPr="00D034E7" w:rsidRDefault="003B28A3" w:rsidP="00D034E7">
      <w:pPr>
        <w:pStyle w:val="GELTtulo2"/>
        <w:ind w:left="357" w:hanging="357"/>
      </w:pPr>
      <w:bookmarkStart w:id="6" w:name="_Toc375833814"/>
      <w:r>
        <w:t xml:space="preserve">AVANCE </w:t>
      </w:r>
      <w:r w:rsidR="00C46706">
        <w:t>DETALLADO</w:t>
      </w:r>
      <w:bookmarkEnd w:id="6"/>
    </w:p>
    <w:p w:rsidR="00D034E7" w:rsidRDefault="00D034E7" w:rsidP="00D42387">
      <w:pPr>
        <w:pStyle w:val="GELParrafo"/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A continuación se presenta </w:t>
      </w:r>
      <w:r w:rsidR="005F7A33">
        <w:rPr>
          <w:noProof/>
          <w:lang w:val="es-CO" w:eastAsia="es-CO"/>
        </w:rPr>
        <w:t xml:space="preserve">un cuadro con el avance detallado por historia de usuario para el </w:t>
      </w:r>
      <w:r w:rsidR="00536FE4">
        <w:rPr>
          <w:noProof/>
          <w:lang w:val="es-CO" w:eastAsia="es-CO"/>
        </w:rPr>
        <w:t>sprint 0 y Sprint</w:t>
      </w:r>
      <w:r w:rsidR="00077C95" w:rsidRPr="00077C95">
        <w:rPr>
          <w:noProof/>
          <w:lang w:val="es-CO" w:eastAsia="es-CO"/>
        </w:rPr>
        <w:t xml:space="preserve"> 1</w:t>
      </w:r>
      <w:r w:rsidR="00AB4B56">
        <w:rPr>
          <w:noProof/>
          <w:lang w:val="es-CO" w:eastAsia="es-CO"/>
        </w:rPr>
        <w:t xml:space="preserve"> </w:t>
      </w:r>
      <w:r w:rsidR="00FE1829">
        <w:rPr>
          <w:noProof/>
          <w:lang w:val="es-CO" w:eastAsia="es-CO"/>
        </w:rPr>
        <w:t>de las aplicaciones Elefantes Blancos Movil y Elefantes Blancos Web y Sprint 2 de la aplicación El</w:t>
      </w:r>
      <w:r w:rsidR="00AB4B56">
        <w:rPr>
          <w:noProof/>
          <w:lang w:val="es-CO" w:eastAsia="es-CO"/>
        </w:rPr>
        <w:t>e</w:t>
      </w:r>
      <w:r w:rsidR="00FE1829">
        <w:rPr>
          <w:noProof/>
          <w:lang w:val="es-CO" w:eastAsia="es-CO"/>
        </w:rPr>
        <w:t>fa</w:t>
      </w:r>
      <w:r w:rsidR="00AB4B56">
        <w:rPr>
          <w:noProof/>
          <w:lang w:val="es-CO" w:eastAsia="es-CO"/>
        </w:rPr>
        <w:t>n</w:t>
      </w:r>
      <w:r w:rsidR="00FE1829">
        <w:rPr>
          <w:noProof/>
          <w:lang w:val="es-CO" w:eastAsia="es-CO"/>
        </w:rPr>
        <w:t>tes Blancos Web</w:t>
      </w:r>
      <w:r w:rsidR="00077C95" w:rsidRPr="00077C95">
        <w:rPr>
          <w:noProof/>
          <w:lang w:val="es-CO" w:eastAsia="es-CO"/>
        </w:rPr>
        <w:t xml:space="preserve"> </w:t>
      </w:r>
      <w:r w:rsidR="005F7A33" w:rsidRPr="00077C95">
        <w:rPr>
          <w:noProof/>
          <w:lang w:val="es-CO" w:eastAsia="es-CO"/>
        </w:rPr>
        <w:t xml:space="preserve"> </w:t>
      </w:r>
      <w:r w:rsidR="00435E9E" w:rsidRPr="00435E9E">
        <w:rPr>
          <w:noProof/>
          <w:lang w:val="es-CO" w:eastAsia="es-CO"/>
        </w:rPr>
        <w:t>durante el período del presente informe.</w:t>
      </w:r>
    </w:p>
    <w:p w:rsidR="00DC2C34" w:rsidRPr="00536FE4" w:rsidRDefault="00DC2C34" w:rsidP="00D42387">
      <w:pPr>
        <w:pStyle w:val="GELParrafo"/>
        <w:rPr>
          <w:noProof/>
          <w:color w:val="548DD4" w:themeColor="text2" w:themeTint="99"/>
          <w:lang w:val="es-CO" w:eastAsia="es-CO"/>
        </w:rPr>
      </w:pPr>
    </w:p>
    <w:p w:rsidR="003B28A3" w:rsidRPr="00852E52" w:rsidRDefault="00DC2C34" w:rsidP="00852E52">
      <w:pPr>
        <w:pStyle w:val="GELtitulofiguras"/>
      </w:pPr>
      <w:bookmarkStart w:id="7" w:name="_Toc375833834"/>
      <w:bookmarkStart w:id="8" w:name="_Toc375834388"/>
      <w:bookmarkStart w:id="9" w:name="_Toc375834467"/>
      <w:bookmarkStart w:id="10" w:name="_Toc375834510"/>
      <w:bookmarkStart w:id="11" w:name="_Toc375834579"/>
      <w:r w:rsidRPr="00852E52">
        <w:t xml:space="preserve">Tabla </w:t>
      </w:r>
      <w:fldSimple w:instr=" SEQ Tabla \* ARABIC ">
        <w:r w:rsidR="002A1E60" w:rsidRPr="00852E52">
          <w:t>1</w:t>
        </w:r>
      </w:fldSimple>
      <w:r w:rsidRPr="00852E52">
        <w:t>. Avance detallado</w:t>
      </w:r>
      <w:r w:rsidR="006E14F5" w:rsidRPr="00852E52">
        <w:t xml:space="preserve"> Sprint </w:t>
      </w:r>
      <w:r w:rsidR="00077C95" w:rsidRPr="00852E52">
        <w:t>0</w:t>
      </w:r>
      <w:r w:rsidR="00A933CA" w:rsidRPr="00852E52">
        <w:t xml:space="preserve"> Elefantes Blancos Móvil</w:t>
      </w:r>
      <w:bookmarkEnd w:id="7"/>
      <w:bookmarkEnd w:id="8"/>
      <w:bookmarkEnd w:id="9"/>
      <w:bookmarkEnd w:id="10"/>
      <w:bookmarkEnd w:id="1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704"/>
        <w:gridCol w:w="1201"/>
        <w:gridCol w:w="1120"/>
        <w:gridCol w:w="1211"/>
        <w:gridCol w:w="1390"/>
        <w:gridCol w:w="1261"/>
      </w:tblGrid>
      <w:tr w:rsidR="009872A3" w:rsidRPr="002A471F" w:rsidTr="00E80455">
        <w:trPr>
          <w:trHeight w:val="328"/>
          <w:tblHeader/>
        </w:trPr>
        <w:tc>
          <w:tcPr>
            <w:tcW w:w="1023" w:type="dxa"/>
            <w:shd w:val="clear" w:color="auto" w:fill="BFBFBF" w:themeFill="background1" w:themeFillShade="BF"/>
            <w:noWrap/>
            <w:vAlign w:val="center"/>
            <w:hideMark/>
          </w:tcPr>
          <w:p w:rsidR="009872A3" w:rsidRPr="002A471F" w:rsidRDefault="009872A3" w:rsidP="00250EB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HISTORIA DE USUARIO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9872A3" w:rsidRPr="002A471F" w:rsidRDefault="009872A3" w:rsidP="00250EB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 LA HISTORIA</w:t>
            </w:r>
          </w:p>
        </w:tc>
        <w:tc>
          <w:tcPr>
            <w:tcW w:w="1201" w:type="dxa"/>
            <w:shd w:val="clear" w:color="auto" w:fill="BFBFBF" w:themeFill="background1" w:themeFillShade="BF"/>
            <w:noWrap/>
            <w:vAlign w:val="center"/>
            <w:hideMark/>
          </w:tcPr>
          <w:p w:rsidR="009872A3" w:rsidRPr="002A471F" w:rsidRDefault="009872A3" w:rsidP="00250EB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ESTIMADAS</w:t>
            </w:r>
          </w:p>
        </w:tc>
        <w:tc>
          <w:tcPr>
            <w:tcW w:w="1120" w:type="dxa"/>
            <w:shd w:val="clear" w:color="auto" w:fill="BFBFBF" w:themeFill="background1" w:themeFillShade="BF"/>
            <w:noWrap/>
            <w:vAlign w:val="center"/>
            <w:hideMark/>
          </w:tcPr>
          <w:p w:rsidR="009872A3" w:rsidRPr="002A471F" w:rsidRDefault="009872A3" w:rsidP="00250EB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AVANCE ACTIVIDAD</w:t>
            </w:r>
          </w:p>
        </w:tc>
        <w:tc>
          <w:tcPr>
            <w:tcW w:w="1211" w:type="dxa"/>
            <w:shd w:val="clear" w:color="auto" w:fill="BFBFBF" w:themeFill="background1" w:themeFillShade="BF"/>
            <w:noWrap/>
            <w:vAlign w:val="center"/>
            <w:hideMark/>
          </w:tcPr>
          <w:p w:rsidR="009872A3" w:rsidRPr="002A471F" w:rsidRDefault="009872A3" w:rsidP="00250EB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DEDICADAS</w:t>
            </w:r>
          </w:p>
        </w:tc>
        <w:tc>
          <w:tcPr>
            <w:tcW w:w="1390" w:type="dxa"/>
            <w:shd w:val="clear" w:color="auto" w:fill="BFBFBF" w:themeFill="background1" w:themeFillShade="BF"/>
            <w:noWrap/>
            <w:vAlign w:val="center"/>
            <w:hideMark/>
          </w:tcPr>
          <w:p w:rsidR="009872A3" w:rsidRPr="002A471F" w:rsidRDefault="009872A3" w:rsidP="00250EB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TERMINADO%</w:t>
            </w:r>
          </w:p>
        </w:tc>
        <w:tc>
          <w:tcPr>
            <w:tcW w:w="1261" w:type="dxa"/>
            <w:shd w:val="clear" w:color="auto" w:fill="BFBFBF" w:themeFill="background1" w:themeFillShade="BF"/>
            <w:noWrap/>
            <w:vAlign w:val="center"/>
            <w:hideMark/>
          </w:tcPr>
          <w:p w:rsidR="009872A3" w:rsidRPr="002A471F" w:rsidRDefault="009872A3" w:rsidP="00250EB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DEDICADO%</w:t>
            </w:r>
          </w:p>
        </w:tc>
      </w:tr>
      <w:tr w:rsidR="002A471F" w:rsidRPr="002A471F" w:rsidTr="00E80455">
        <w:trPr>
          <w:trHeight w:val="328"/>
          <w:tblHeader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704" w:type="dxa"/>
            <w:vAlign w:val="center"/>
          </w:tcPr>
          <w:p w:rsidR="002A471F" w:rsidRPr="003E4806" w:rsidRDefault="002A471F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ACTIVIDADES DE SEGUIMIENTO Y GESTIÓN DEL PROYECTO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113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113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113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2A471F" w:rsidRPr="002A471F" w:rsidTr="00E80455">
        <w:trPr>
          <w:trHeight w:val="328"/>
          <w:tblHeader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  <w:t>AE-1</w:t>
            </w:r>
          </w:p>
        </w:tc>
        <w:tc>
          <w:tcPr>
            <w:tcW w:w="1704" w:type="dxa"/>
            <w:vAlign w:val="center"/>
          </w:tcPr>
          <w:p w:rsidR="002A471F" w:rsidRPr="003E4806" w:rsidRDefault="002A471F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APLICACIÓN WEB ADM EB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2A471F" w:rsidRPr="002A471F" w:rsidTr="00E80455">
        <w:trPr>
          <w:trHeight w:val="328"/>
          <w:tblHeader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  <w:t>EB-1</w:t>
            </w:r>
          </w:p>
        </w:tc>
        <w:tc>
          <w:tcPr>
            <w:tcW w:w="1704" w:type="dxa"/>
            <w:vAlign w:val="center"/>
          </w:tcPr>
          <w:p w:rsidR="002A471F" w:rsidRPr="003E4806" w:rsidRDefault="002A471F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SOLUCIÓN MOVIL ELEFANTES BLANCOS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13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13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2A471F" w:rsidRPr="002A471F" w:rsidTr="00E80455">
        <w:trPr>
          <w:trHeight w:val="328"/>
          <w:tblHeader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  <w:t>EB-1.1</w:t>
            </w:r>
          </w:p>
        </w:tc>
        <w:tc>
          <w:tcPr>
            <w:tcW w:w="1704" w:type="dxa"/>
            <w:vAlign w:val="center"/>
          </w:tcPr>
          <w:p w:rsidR="002A471F" w:rsidRPr="003E4806" w:rsidRDefault="002A471F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VER HOME DE LA APLICACIÓN MÓVIL DE ELEFANTES BLANCOS 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12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2A471F" w:rsidRPr="002A471F" w:rsidTr="00E80455">
        <w:trPr>
          <w:trHeight w:val="328"/>
          <w:tblHeader/>
        </w:trPr>
        <w:tc>
          <w:tcPr>
            <w:tcW w:w="1023" w:type="dxa"/>
            <w:shd w:val="clear" w:color="auto" w:fill="auto"/>
            <w:noWrap/>
            <w:vAlign w:val="center"/>
          </w:tcPr>
          <w:p w:rsidR="002A471F" w:rsidRPr="003E4806" w:rsidRDefault="002A471F" w:rsidP="00631541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  <w:t>S.1</w:t>
            </w:r>
          </w:p>
        </w:tc>
        <w:tc>
          <w:tcPr>
            <w:tcW w:w="1704" w:type="dxa"/>
            <w:vAlign w:val="center"/>
          </w:tcPr>
          <w:p w:rsidR="002A471F" w:rsidRPr="003E4806" w:rsidRDefault="002A471F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REGISTRAR ELEFANTE BLANCO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2A471F" w:rsidRPr="003E4806" w:rsidRDefault="002A471F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3E480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2A471F" w:rsidRPr="002A471F" w:rsidTr="00E80455">
        <w:trPr>
          <w:trHeight w:val="328"/>
          <w:tblHeader/>
        </w:trPr>
        <w:tc>
          <w:tcPr>
            <w:tcW w:w="2727" w:type="dxa"/>
            <w:gridSpan w:val="2"/>
            <w:shd w:val="clear" w:color="auto" w:fill="auto"/>
            <w:noWrap/>
            <w:vAlign w:val="center"/>
          </w:tcPr>
          <w:p w:rsidR="002A471F" w:rsidRPr="002A471F" w:rsidRDefault="002A471F" w:rsidP="0046053C">
            <w:pPr>
              <w:jc w:val="right"/>
              <w:rPr>
                <w:rFonts w:ascii="Arial" w:eastAsia="Times New Roman" w:hAnsi="Arial" w:cs="Arial"/>
                <w:b/>
                <w:color w:val="548DD4" w:themeColor="text2" w:themeTint="99"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val="es-MX" w:eastAsia="es-MX"/>
              </w:rPr>
              <w:t>TOTAL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2A471F" w:rsidRPr="002A471F" w:rsidRDefault="002A471F" w:rsidP="002A471F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147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2A471F" w:rsidRPr="002A471F" w:rsidRDefault="002A471F" w:rsidP="002A471F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147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2A471F" w:rsidRPr="002A471F" w:rsidRDefault="002A471F" w:rsidP="002A471F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147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2A471F" w:rsidRPr="002A471F" w:rsidRDefault="002A471F" w:rsidP="002A471F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2A471F" w:rsidRPr="002A471F" w:rsidRDefault="002A471F" w:rsidP="002A471F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2A471F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100%</w:t>
            </w:r>
          </w:p>
        </w:tc>
      </w:tr>
    </w:tbl>
    <w:p w:rsidR="00DC2C34" w:rsidRDefault="00DC2C34" w:rsidP="00A972B1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3E4806" w:rsidRDefault="003E4806" w:rsidP="00A972B1">
      <w:pPr>
        <w:rPr>
          <w:rFonts w:ascii="Arial" w:hAnsi="Arial" w:cs="Arial"/>
          <w:sz w:val="24"/>
          <w:szCs w:val="24"/>
        </w:rPr>
      </w:pPr>
    </w:p>
    <w:p w:rsidR="00F4657A" w:rsidRPr="00077C95" w:rsidRDefault="00077C95" w:rsidP="00A972B1">
      <w:pPr>
        <w:rPr>
          <w:rFonts w:ascii="Arial" w:hAnsi="Arial" w:cs="Arial"/>
          <w:sz w:val="24"/>
          <w:szCs w:val="24"/>
        </w:rPr>
      </w:pPr>
      <w:r w:rsidRPr="00077C95">
        <w:rPr>
          <w:rFonts w:ascii="Arial" w:hAnsi="Arial" w:cs="Arial"/>
          <w:sz w:val="24"/>
          <w:szCs w:val="24"/>
        </w:rPr>
        <w:t>El avance del Sprint 0</w:t>
      </w:r>
      <w:r w:rsidR="00A933CA">
        <w:rPr>
          <w:rFonts w:ascii="Arial" w:hAnsi="Arial" w:cs="Arial"/>
          <w:sz w:val="24"/>
          <w:szCs w:val="24"/>
        </w:rPr>
        <w:t xml:space="preserve"> de la aplicación Elefantes Blancos Móvil </w:t>
      </w:r>
      <w:r w:rsidRPr="00077C95">
        <w:rPr>
          <w:rFonts w:ascii="Arial" w:hAnsi="Arial" w:cs="Arial"/>
          <w:sz w:val="24"/>
          <w:szCs w:val="24"/>
        </w:rPr>
        <w:t xml:space="preserve"> es de</w:t>
      </w:r>
      <w:r w:rsidR="00A933CA">
        <w:rPr>
          <w:rFonts w:ascii="Arial" w:hAnsi="Arial" w:cs="Arial"/>
          <w:sz w:val="24"/>
          <w:szCs w:val="24"/>
        </w:rPr>
        <w:t>l</w:t>
      </w:r>
      <w:r w:rsidRPr="00077C95">
        <w:rPr>
          <w:rFonts w:ascii="Arial" w:hAnsi="Arial" w:cs="Arial"/>
          <w:sz w:val="24"/>
          <w:szCs w:val="24"/>
        </w:rPr>
        <w:t xml:space="preserve"> 100% respecto al 100% planeado</w:t>
      </w:r>
      <w:r w:rsidR="00A933CA">
        <w:rPr>
          <w:rFonts w:ascii="Arial" w:hAnsi="Arial" w:cs="Arial"/>
          <w:sz w:val="24"/>
          <w:szCs w:val="24"/>
        </w:rPr>
        <w:t>.</w:t>
      </w:r>
    </w:p>
    <w:p w:rsidR="00C154B2" w:rsidRDefault="00C154B2" w:rsidP="00C154B2">
      <w:pPr>
        <w:pStyle w:val="GELParrafo"/>
        <w:rPr>
          <w:noProof/>
          <w:color w:val="548DD4" w:themeColor="text2" w:themeTint="99"/>
          <w:lang w:val="es-MX" w:eastAsia="es-CO"/>
        </w:rPr>
      </w:pPr>
    </w:p>
    <w:p w:rsidR="00B6471D" w:rsidRPr="00B6471D" w:rsidRDefault="00B6471D" w:rsidP="00852E52">
      <w:pPr>
        <w:pStyle w:val="GELtitulofiguras"/>
        <w:rPr>
          <w:bCs/>
        </w:rPr>
      </w:pPr>
      <w:bookmarkStart w:id="12" w:name="_Toc375833835"/>
      <w:bookmarkStart w:id="13" w:name="_Toc375834389"/>
      <w:bookmarkStart w:id="14" w:name="_Toc375834468"/>
      <w:bookmarkStart w:id="15" w:name="_Toc375834511"/>
      <w:bookmarkStart w:id="16" w:name="_Toc375834580"/>
      <w:r w:rsidRPr="00B60DE0">
        <w:t xml:space="preserve">Tabla </w:t>
      </w:r>
      <w:fldSimple w:instr=" SEQ Tabla \* ARABIC ">
        <w:r w:rsidR="00D202FF">
          <w:rPr>
            <w:noProof/>
          </w:rPr>
          <w:t>2</w:t>
        </w:r>
      </w:fldSimple>
      <w:r w:rsidRPr="00B60DE0">
        <w:t xml:space="preserve">. </w:t>
      </w:r>
      <w:r>
        <w:t xml:space="preserve">Avance detallado Sprint </w:t>
      </w:r>
      <w:r w:rsidRPr="00077C95">
        <w:t>0</w:t>
      </w:r>
      <w:r>
        <w:t xml:space="preserve"> Elefantes Blancos Web</w:t>
      </w:r>
      <w:bookmarkEnd w:id="12"/>
      <w:bookmarkEnd w:id="13"/>
      <w:bookmarkEnd w:id="14"/>
      <w:bookmarkEnd w:id="15"/>
      <w:bookmarkEnd w:id="1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704"/>
        <w:gridCol w:w="1201"/>
        <w:gridCol w:w="1120"/>
        <w:gridCol w:w="1211"/>
        <w:gridCol w:w="1390"/>
        <w:gridCol w:w="1261"/>
      </w:tblGrid>
      <w:tr w:rsidR="00B6471D" w:rsidRPr="00B6471D" w:rsidTr="00B6471D">
        <w:trPr>
          <w:trHeight w:val="328"/>
          <w:tblHeader/>
        </w:trPr>
        <w:tc>
          <w:tcPr>
            <w:tcW w:w="1023" w:type="dxa"/>
            <w:shd w:val="clear" w:color="auto" w:fill="BFBFBF" w:themeFill="background1" w:themeFillShade="BF"/>
            <w:noWrap/>
            <w:vAlign w:val="center"/>
            <w:hideMark/>
          </w:tcPr>
          <w:p w:rsidR="00B6471D" w:rsidRPr="00B6471D" w:rsidRDefault="00B6471D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HISTORIA DE USUARIO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B6471D" w:rsidRPr="00B6471D" w:rsidRDefault="00B6471D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 LA HISTORIA</w:t>
            </w:r>
          </w:p>
        </w:tc>
        <w:tc>
          <w:tcPr>
            <w:tcW w:w="1201" w:type="dxa"/>
            <w:shd w:val="clear" w:color="auto" w:fill="BFBFBF" w:themeFill="background1" w:themeFillShade="BF"/>
            <w:noWrap/>
            <w:vAlign w:val="center"/>
            <w:hideMark/>
          </w:tcPr>
          <w:p w:rsidR="00B6471D" w:rsidRPr="00B6471D" w:rsidRDefault="00B6471D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ESTIMADAS</w:t>
            </w:r>
          </w:p>
        </w:tc>
        <w:tc>
          <w:tcPr>
            <w:tcW w:w="1120" w:type="dxa"/>
            <w:shd w:val="clear" w:color="auto" w:fill="BFBFBF" w:themeFill="background1" w:themeFillShade="BF"/>
            <w:noWrap/>
            <w:vAlign w:val="center"/>
            <w:hideMark/>
          </w:tcPr>
          <w:p w:rsidR="00B6471D" w:rsidRPr="00B6471D" w:rsidRDefault="00B6471D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AVANCE ACTIVIDAD</w:t>
            </w:r>
          </w:p>
        </w:tc>
        <w:tc>
          <w:tcPr>
            <w:tcW w:w="1211" w:type="dxa"/>
            <w:shd w:val="clear" w:color="auto" w:fill="BFBFBF" w:themeFill="background1" w:themeFillShade="BF"/>
            <w:noWrap/>
            <w:vAlign w:val="center"/>
            <w:hideMark/>
          </w:tcPr>
          <w:p w:rsidR="00B6471D" w:rsidRPr="00B6471D" w:rsidRDefault="00B6471D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DEDICADAS</w:t>
            </w:r>
          </w:p>
        </w:tc>
        <w:tc>
          <w:tcPr>
            <w:tcW w:w="1390" w:type="dxa"/>
            <w:shd w:val="clear" w:color="auto" w:fill="BFBFBF" w:themeFill="background1" w:themeFillShade="BF"/>
            <w:noWrap/>
            <w:vAlign w:val="center"/>
            <w:hideMark/>
          </w:tcPr>
          <w:p w:rsidR="00B6471D" w:rsidRPr="00B6471D" w:rsidRDefault="00B6471D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TERMINADO%</w:t>
            </w:r>
          </w:p>
        </w:tc>
        <w:tc>
          <w:tcPr>
            <w:tcW w:w="1261" w:type="dxa"/>
            <w:shd w:val="clear" w:color="auto" w:fill="BFBFBF" w:themeFill="background1" w:themeFillShade="BF"/>
            <w:noWrap/>
            <w:vAlign w:val="center"/>
            <w:hideMark/>
          </w:tcPr>
          <w:p w:rsidR="00B6471D" w:rsidRPr="00B6471D" w:rsidRDefault="00B6471D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DEDICADO%</w:t>
            </w:r>
          </w:p>
        </w:tc>
      </w:tr>
      <w:tr w:rsidR="00B6471D" w:rsidRPr="00B6471D" w:rsidTr="00B6471D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704" w:type="dxa"/>
            <w:vAlign w:val="center"/>
          </w:tcPr>
          <w:p w:rsidR="00B6471D" w:rsidRPr="00B6471D" w:rsidRDefault="00B6471D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ACTIVIDADES DE SEGUIMIENTO Y GESTIÓN DEL PROYECTO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30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B6471D" w:rsidRPr="00B6471D" w:rsidTr="00B6471D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  <w:lastRenderedPageBreak/>
              <w:t>10</w:t>
            </w:r>
          </w:p>
        </w:tc>
        <w:tc>
          <w:tcPr>
            <w:tcW w:w="1704" w:type="dxa"/>
            <w:vAlign w:val="center"/>
          </w:tcPr>
          <w:p w:rsidR="00B6471D" w:rsidRPr="00B6471D" w:rsidRDefault="00B6471D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VISTAS DE CASO DE USO ADM EB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B6471D" w:rsidRPr="00B6471D" w:rsidTr="00B6471D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  <w:t>11</w:t>
            </w:r>
          </w:p>
        </w:tc>
        <w:tc>
          <w:tcPr>
            <w:tcW w:w="1704" w:type="dxa"/>
            <w:vAlign w:val="center"/>
          </w:tcPr>
          <w:p w:rsidR="00B6471D" w:rsidRPr="00B6471D" w:rsidRDefault="00B6471D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MATRIZ CRITERIOS DE ACEPTACIÓN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B6471D" w:rsidRPr="00B6471D" w:rsidTr="00B6471D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CO" w:eastAsia="es-CO"/>
              </w:rPr>
              <w:t>AE-1</w:t>
            </w:r>
          </w:p>
        </w:tc>
        <w:tc>
          <w:tcPr>
            <w:tcW w:w="1704" w:type="dxa"/>
            <w:vAlign w:val="center"/>
          </w:tcPr>
          <w:p w:rsidR="00B6471D" w:rsidRPr="00B6471D" w:rsidRDefault="00B6471D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APLICACIÓN WEB ADM EB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46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46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B6471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B6471D" w:rsidRPr="00B6471D" w:rsidTr="00B6471D">
        <w:trPr>
          <w:trHeight w:val="328"/>
        </w:trPr>
        <w:tc>
          <w:tcPr>
            <w:tcW w:w="2727" w:type="dxa"/>
            <w:gridSpan w:val="2"/>
            <w:shd w:val="clear" w:color="auto" w:fill="auto"/>
            <w:noWrap/>
            <w:vAlign w:val="center"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b/>
                <w:color w:val="548DD4" w:themeColor="text2" w:themeTint="99"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val="es-MX" w:eastAsia="es-MX"/>
              </w:rPr>
              <w:t>TOTAL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B6471D" w:rsidRPr="00B6471D" w:rsidRDefault="00B6471D" w:rsidP="00B6471D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84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84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84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B6471D" w:rsidRPr="00B6471D" w:rsidRDefault="00B6471D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B6471D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100%</w:t>
            </w:r>
          </w:p>
        </w:tc>
      </w:tr>
    </w:tbl>
    <w:p w:rsidR="00704B23" w:rsidRDefault="00704B23" w:rsidP="00704B23">
      <w:pPr>
        <w:rPr>
          <w:rFonts w:ascii="Arial" w:hAnsi="Arial" w:cs="Arial"/>
          <w:sz w:val="24"/>
          <w:szCs w:val="24"/>
        </w:rPr>
      </w:pPr>
    </w:p>
    <w:p w:rsidR="00B6471D" w:rsidRDefault="00704B23" w:rsidP="00704B23">
      <w:pPr>
        <w:jc w:val="both"/>
        <w:rPr>
          <w:noProof/>
          <w:color w:val="548DD4" w:themeColor="text2" w:themeTint="99"/>
          <w:lang w:val="es-MX" w:eastAsia="es-CO"/>
        </w:rPr>
      </w:pPr>
      <w:r w:rsidRPr="00077C95">
        <w:rPr>
          <w:rFonts w:ascii="Arial" w:hAnsi="Arial" w:cs="Arial"/>
          <w:sz w:val="24"/>
          <w:szCs w:val="24"/>
        </w:rPr>
        <w:t>El avance del Sprint 0</w:t>
      </w:r>
      <w:r>
        <w:rPr>
          <w:rFonts w:ascii="Arial" w:hAnsi="Arial" w:cs="Arial"/>
          <w:sz w:val="24"/>
          <w:szCs w:val="24"/>
        </w:rPr>
        <w:t xml:space="preserve"> de la aplicación Elefantes Blancos Web </w:t>
      </w:r>
      <w:r w:rsidRPr="00077C95">
        <w:rPr>
          <w:rFonts w:ascii="Arial" w:hAnsi="Arial" w:cs="Arial"/>
          <w:sz w:val="24"/>
          <w:szCs w:val="24"/>
        </w:rPr>
        <w:t xml:space="preserve"> es de</w:t>
      </w:r>
      <w:r>
        <w:rPr>
          <w:rFonts w:ascii="Arial" w:hAnsi="Arial" w:cs="Arial"/>
          <w:sz w:val="24"/>
          <w:szCs w:val="24"/>
        </w:rPr>
        <w:t>l</w:t>
      </w:r>
      <w:r w:rsidRPr="00077C95">
        <w:rPr>
          <w:rFonts w:ascii="Arial" w:hAnsi="Arial" w:cs="Arial"/>
          <w:sz w:val="24"/>
          <w:szCs w:val="24"/>
        </w:rPr>
        <w:t xml:space="preserve"> 100% respecto al 100% planeado</w:t>
      </w:r>
      <w:r>
        <w:rPr>
          <w:rFonts w:ascii="Arial" w:hAnsi="Arial" w:cs="Arial"/>
          <w:sz w:val="24"/>
          <w:szCs w:val="24"/>
        </w:rPr>
        <w:t>.</w:t>
      </w:r>
    </w:p>
    <w:p w:rsidR="00B6471D" w:rsidRDefault="00B6471D" w:rsidP="00C154B2">
      <w:pPr>
        <w:pStyle w:val="GELParrafo"/>
        <w:rPr>
          <w:noProof/>
          <w:color w:val="548DD4" w:themeColor="text2" w:themeTint="99"/>
          <w:lang w:val="es-MX" w:eastAsia="es-CO"/>
        </w:rPr>
      </w:pPr>
    </w:p>
    <w:p w:rsidR="00763126" w:rsidRPr="00DC2C34" w:rsidRDefault="00763126" w:rsidP="00852E52">
      <w:pPr>
        <w:pStyle w:val="GELtitulofiguras"/>
        <w:rPr>
          <w:bCs/>
        </w:rPr>
      </w:pPr>
      <w:bookmarkStart w:id="17" w:name="_Toc375833836"/>
      <w:bookmarkStart w:id="18" w:name="_Toc375834390"/>
      <w:bookmarkStart w:id="19" w:name="_Toc375834469"/>
      <w:bookmarkStart w:id="20" w:name="_Toc375834512"/>
      <w:bookmarkStart w:id="21" w:name="_Toc375834581"/>
      <w:r w:rsidRPr="00B60DE0">
        <w:t xml:space="preserve">Tabla </w:t>
      </w:r>
      <w:fldSimple w:instr=" SEQ Tabla \* ARABIC ">
        <w:r w:rsidR="00017AEA">
          <w:rPr>
            <w:noProof/>
          </w:rPr>
          <w:t>3</w:t>
        </w:r>
      </w:fldSimple>
      <w:r w:rsidRPr="00B60DE0">
        <w:t xml:space="preserve">. </w:t>
      </w:r>
      <w:r>
        <w:t xml:space="preserve">Avance detallado Sprint </w:t>
      </w:r>
      <w:r w:rsidR="009456D9">
        <w:t>1 Elefantes Blancos Móvil</w:t>
      </w:r>
      <w:bookmarkEnd w:id="17"/>
      <w:bookmarkEnd w:id="18"/>
      <w:bookmarkEnd w:id="19"/>
      <w:bookmarkEnd w:id="20"/>
      <w:bookmarkEnd w:id="2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704"/>
        <w:gridCol w:w="1201"/>
        <w:gridCol w:w="1120"/>
        <w:gridCol w:w="1211"/>
        <w:gridCol w:w="1390"/>
        <w:gridCol w:w="1261"/>
      </w:tblGrid>
      <w:tr w:rsidR="00763126" w:rsidRPr="004C5920" w:rsidTr="003F21D5">
        <w:trPr>
          <w:trHeight w:val="328"/>
          <w:tblHeader/>
        </w:trPr>
        <w:tc>
          <w:tcPr>
            <w:tcW w:w="1023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4C5920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HISTORIA DE USUARIO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763126" w:rsidRPr="004C5920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 LA HISTORIA</w:t>
            </w:r>
          </w:p>
        </w:tc>
        <w:tc>
          <w:tcPr>
            <w:tcW w:w="1201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4C5920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ESTIMADAS</w:t>
            </w:r>
          </w:p>
        </w:tc>
        <w:tc>
          <w:tcPr>
            <w:tcW w:w="1120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4C5920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AVANCE ACTIVIDAD</w:t>
            </w:r>
          </w:p>
        </w:tc>
        <w:tc>
          <w:tcPr>
            <w:tcW w:w="1211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4C5920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DEDICADAS</w:t>
            </w:r>
          </w:p>
        </w:tc>
        <w:tc>
          <w:tcPr>
            <w:tcW w:w="1390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4C5920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TERMINADO%</w:t>
            </w:r>
          </w:p>
        </w:tc>
        <w:tc>
          <w:tcPr>
            <w:tcW w:w="1261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4C5920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DEDICADO%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EB-1.1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VER HOME DE LA APLICACIÓN MÓVIL DE ELEFANTES BLANCOS 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EB-1.2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VER ELEFANTES EN COLOMBIA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76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48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63%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63%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EB-1.3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VER TOP 5 DE ELEFANTES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32%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32%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EB-1.4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CONSULTAR MIS ELEFANTES BLANCOS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EB-1.5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VER DETALLE DE ELEFANTES BLANCOS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18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EB-2.1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REPORTAR ELEFANTE BLANCO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31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EB-2.2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ASOCIAR NUEVA IMAGEN A UN ELEFANTE BLANCO APROBADO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16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EB-3.1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DENUNCIAR ELEFANTE BLANCO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14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EB-4.1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“RECHAZAR” ELEFANTE BLANCO 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EB-5.1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MODIFICAR ELEFANTE BLANCO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21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EB-6.1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VER AYUDA – APLICACIÓN ELEFANTES BLANCOS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23%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23%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EB-1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SOLUCIÓN MOVIL ELEFANTES BLANCOS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12%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12%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ACTIVIDADES DE SEGUIMIENTO Y GESTIÓN DEL PROYECTO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164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67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67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41%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41%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S.1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REGISTRAR ELEFANTE BLANCO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29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S.2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MODIFICAR ELEFANTE BLANCO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S.3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ASOCIAR IMAGEN A ELEFANTE BLANCO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S.4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REGISTRAR VOTO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S.5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DE CONSULTAR ELEFANTES POR REGIÓN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S.6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DE CONSULTAR ELEFANTES POR DEPARTAMENTO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S.7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DE CONSULTAR ELEFANTES POR MUNICIPIO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S.8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DE CONSULTAR ELEFANTES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S.9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DE CONSULTAR DETALLE DE ELEFANTES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S.10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DE CONSULTAR ELEFANTES POR TOKEN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S.11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SERVICIO DE </w:t>
            </w: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CONSULTAR ELEFANTES MÁS VOTADOS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S.12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DE CONSULTAR EN MI ZONA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S.13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DE GEOINVERSO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ARQUITECTURA GENERAL Y DETALLADA EB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50%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50%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PLAN DE CAPACIDAD EB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16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704" w:type="dxa"/>
            <w:vAlign w:val="center"/>
          </w:tcPr>
          <w:p w:rsidR="004C5920" w:rsidRPr="004C5920" w:rsidRDefault="004C5920" w:rsidP="00631541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PRUEBAS DE CARGA Y ESTRÉS EB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C592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4C5920" w:rsidRPr="004C5920" w:rsidTr="003F21D5">
        <w:trPr>
          <w:trHeight w:val="328"/>
        </w:trPr>
        <w:tc>
          <w:tcPr>
            <w:tcW w:w="2727" w:type="dxa"/>
            <w:gridSpan w:val="2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b/>
                <w:color w:val="548DD4" w:themeColor="text2" w:themeTint="99"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val="es-MX" w:eastAsia="es-MX"/>
              </w:rPr>
              <w:t>TOTAL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C5920" w:rsidRPr="004C5920" w:rsidRDefault="004C5920" w:rsidP="004C5920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552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158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158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29%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C5920" w:rsidRPr="004C5920" w:rsidRDefault="004C5920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4C5920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29%</w:t>
            </w:r>
          </w:p>
        </w:tc>
      </w:tr>
    </w:tbl>
    <w:p w:rsidR="00763126" w:rsidRDefault="00763126" w:rsidP="00763126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536FE4" w:rsidRDefault="00536FE4" w:rsidP="00536FE4">
      <w:pPr>
        <w:jc w:val="both"/>
        <w:rPr>
          <w:noProof/>
          <w:color w:val="548DD4" w:themeColor="text2" w:themeTint="99"/>
          <w:lang w:val="es-MX" w:eastAsia="es-CO"/>
        </w:rPr>
      </w:pPr>
      <w:r>
        <w:rPr>
          <w:rFonts w:ascii="Arial" w:hAnsi="Arial" w:cs="Arial"/>
          <w:sz w:val="24"/>
          <w:szCs w:val="24"/>
        </w:rPr>
        <w:t xml:space="preserve">El avance del Sprint 1 de la aplicación Elefantes Blancos Móvil </w:t>
      </w:r>
      <w:r w:rsidRPr="00077C95">
        <w:rPr>
          <w:rFonts w:ascii="Arial" w:hAnsi="Arial" w:cs="Arial"/>
          <w:sz w:val="24"/>
          <w:szCs w:val="24"/>
        </w:rPr>
        <w:t xml:space="preserve"> es de</w:t>
      </w:r>
      <w:r>
        <w:rPr>
          <w:rFonts w:ascii="Arial" w:hAnsi="Arial" w:cs="Arial"/>
          <w:sz w:val="24"/>
          <w:szCs w:val="24"/>
        </w:rPr>
        <w:t>l</w:t>
      </w:r>
      <w:r w:rsidRPr="00077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29</w:t>
      </w:r>
      <w:r w:rsidRPr="00077C95">
        <w:rPr>
          <w:rFonts w:ascii="Arial" w:hAnsi="Arial" w:cs="Arial"/>
          <w:sz w:val="24"/>
          <w:szCs w:val="24"/>
        </w:rPr>
        <w:t xml:space="preserve">% respecto al </w:t>
      </w:r>
      <w:r>
        <w:rPr>
          <w:rFonts w:ascii="Arial" w:hAnsi="Arial" w:cs="Arial"/>
          <w:sz w:val="24"/>
          <w:szCs w:val="24"/>
        </w:rPr>
        <w:t>30</w:t>
      </w:r>
      <w:r w:rsidRPr="00077C95">
        <w:rPr>
          <w:rFonts w:ascii="Arial" w:hAnsi="Arial" w:cs="Arial"/>
          <w:sz w:val="24"/>
          <w:szCs w:val="24"/>
        </w:rPr>
        <w:t>% planeado</w:t>
      </w:r>
      <w:r>
        <w:rPr>
          <w:rFonts w:ascii="Arial" w:hAnsi="Arial" w:cs="Arial"/>
          <w:sz w:val="24"/>
          <w:szCs w:val="24"/>
        </w:rPr>
        <w:t>.</w:t>
      </w:r>
    </w:p>
    <w:p w:rsidR="00763126" w:rsidRDefault="00763126" w:rsidP="00C154B2">
      <w:pPr>
        <w:pStyle w:val="GELParrafo"/>
        <w:rPr>
          <w:noProof/>
          <w:color w:val="548DD4" w:themeColor="text2" w:themeTint="99"/>
          <w:lang w:val="es-MX" w:eastAsia="es-CO"/>
        </w:rPr>
      </w:pPr>
    </w:p>
    <w:p w:rsidR="00763126" w:rsidRPr="00DC2C34" w:rsidRDefault="00763126" w:rsidP="00852E52">
      <w:pPr>
        <w:pStyle w:val="GELtitulofiguras"/>
        <w:rPr>
          <w:bCs/>
        </w:rPr>
      </w:pPr>
      <w:bookmarkStart w:id="22" w:name="_Toc375833837"/>
      <w:bookmarkStart w:id="23" w:name="_Toc375834391"/>
      <w:bookmarkStart w:id="24" w:name="_Toc375834470"/>
      <w:bookmarkStart w:id="25" w:name="_Toc375834513"/>
      <w:bookmarkStart w:id="26" w:name="_Toc375834582"/>
      <w:r w:rsidRPr="00B60DE0">
        <w:t xml:space="preserve">Tabla </w:t>
      </w:r>
      <w:fldSimple w:instr=" SEQ Tabla \* ARABIC ">
        <w:r w:rsidR="00B844A4">
          <w:rPr>
            <w:noProof/>
          </w:rPr>
          <w:t>4</w:t>
        </w:r>
      </w:fldSimple>
      <w:r w:rsidRPr="00B60DE0">
        <w:t xml:space="preserve">. </w:t>
      </w:r>
      <w:r>
        <w:t xml:space="preserve">Avance detallado Sprint </w:t>
      </w:r>
      <w:r w:rsidRPr="00077C95">
        <w:t>1</w:t>
      </w:r>
      <w:r w:rsidR="006C138F">
        <w:t xml:space="preserve"> Elefantes Blancos Web</w:t>
      </w:r>
      <w:bookmarkEnd w:id="22"/>
      <w:bookmarkEnd w:id="23"/>
      <w:bookmarkEnd w:id="24"/>
      <w:bookmarkEnd w:id="25"/>
      <w:bookmarkEnd w:id="2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704"/>
        <w:gridCol w:w="1201"/>
        <w:gridCol w:w="1120"/>
        <w:gridCol w:w="1211"/>
        <w:gridCol w:w="1390"/>
        <w:gridCol w:w="1261"/>
      </w:tblGrid>
      <w:tr w:rsidR="00763126" w:rsidRPr="007027A6" w:rsidTr="00631541">
        <w:trPr>
          <w:trHeight w:val="328"/>
          <w:tblHeader/>
        </w:trPr>
        <w:tc>
          <w:tcPr>
            <w:tcW w:w="1023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7027A6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HISTORIA DE USUARIO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763126" w:rsidRPr="007027A6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 LA HISTORIA</w:t>
            </w:r>
          </w:p>
        </w:tc>
        <w:tc>
          <w:tcPr>
            <w:tcW w:w="1201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7027A6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ESTIMADAS</w:t>
            </w:r>
          </w:p>
        </w:tc>
        <w:tc>
          <w:tcPr>
            <w:tcW w:w="1120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7027A6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AVANCE ACTIVIDAD</w:t>
            </w:r>
          </w:p>
        </w:tc>
        <w:tc>
          <w:tcPr>
            <w:tcW w:w="1211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7027A6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DEDICADAS</w:t>
            </w:r>
          </w:p>
        </w:tc>
        <w:tc>
          <w:tcPr>
            <w:tcW w:w="1390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7027A6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TERMINADO%</w:t>
            </w:r>
          </w:p>
        </w:tc>
        <w:tc>
          <w:tcPr>
            <w:tcW w:w="1261" w:type="dxa"/>
            <w:shd w:val="clear" w:color="auto" w:fill="BFBFBF" w:themeFill="background1" w:themeFillShade="BF"/>
            <w:noWrap/>
            <w:vAlign w:val="center"/>
            <w:hideMark/>
          </w:tcPr>
          <w:p w:rsidR="00763126" w:rsidRPr="007027A6" w:rsidRDefault="00763126" w:rsidP="006315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DEDICADO%</w:t>
            </w:r>
          </w:p>
        </w:tc>
      </w:tr>
      <w:tr w:rsidR="007027A6" w:rsidRPr="007027A6" w:rsidTr="00631541">
        <w:trPr>
          <w:trHeight w:val="328"/>
          <w:tblHeader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704" w:type="dxa"/>
            <w:vAlign w:val="center"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ACTIVIDADES DE SEGUIMIENTO Y GESTIÓN DEL PROYECTO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90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90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90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7027A6" w:rsidRPr="007027A6" w:rsidTr="00631541">
        <w:trPr>
          <w:trHeight w:val="328"/>
          <w:tblHeader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AE-1</w:t>
            </w:r>
          </w:p>
        </w:tc>
        <w:tc>
          <w:tcPr>
            <w:tcW w:w="1704" w:type="dxa"/>
            <w:vAlign w:val="center"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APLICACIÓN WEB ADM EB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34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7027A6" w:rsidRPr="007027A6" w:rsidTr="00631541">
        <w:trPr>
          <w:trHeight w:val="328"/>
          <w:tblHeader/>
        </w:trPr>
        <w:tc>
          <w:tcPr>
            <w:tcW w:w="1023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S.1</w:t>
            </w:r>
          </w:p>
        </w:tc>
        <w:tc>
          <w:tcPr>
            <w:tcW w:w="1704" w:type="dxa"/>
            <w:vAlign w:val="center"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REGISTRAR ELEFANTE BLANCO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13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13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13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7027A6" w:rsidRPr="007027A6" w:rsidTr="00631541">
        <w:trPr>
          <w:trHeight w:val="328"/>
          <w:tblHeader/>
        </w:trPr>
        <w:tc>
          <w:tcPr>
            <w:tcW w:w="1023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S.7</w:t>
            </w:r>
          </w:p>
        </w:tc>
        <w:tc>
          <w:tcPr>
            <w:tcW w:w="1704" w:type="dxa"/>
            <w:vAlign w:val="center"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DE CONSULTAR ELEFANTES POR MUNICIPIO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7027A6" w:rsidRPr="007027A6" w:rsidTr="00631541">
        <w:trPr>
          <w:trHeight w:val="328"/>
          <w:tblHeader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S.8</w:t>
            </w:r>
          </w:p>
        </w:tc>
        <w:tc>
          <w:tcPr>
            <w:tcW w:w="1704" w:type="dxa"/>
            <w:vAlign w:val="center"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SERVICIO DE CONSULTAR ELEFANTES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7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7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7027A6" w:rsidRPr="007027A6" w:rsidTr="00631541">
        <w:trPr>
          <w:trHeight w:val="328"/>
          <w:tblHeader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</w:t>
            </w:r>
          </w:p>
        </w:tc>
        <w:tc>
          <w:tcPr>
            <w:tcW w:w="1704" w:type="dxa"/>
            <w:vAlign w:val="center"/>
          </w:tcPr>
          <w:p w:rsidR="007027A6" w:rsidRPr="007027A6" w:rsidRDefault="007027A6" w:rsidP="00AA5499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VISTAS DE CASO DE USO ADM EB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7027A6" w:rsidRPr="007027A6" w:rsidRDefault="007027A6" w:rsidP="00AA549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7027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100%</w:t>
            </w:r>
          </w:p>
        </w:tc>
      </w:tr>
      <w:tr w:rsidR="007027A6" w:rsidRPr="007027A6" w:rsidTr="00631541">
        <w:trPr>
          <w:trHeight w:val="328"/>
          <w:tblHeader/>
        </w:trPr>
        <w:tc>
          <w:tcPr>
            <w:tcW w:w="2727" w:type="dxa"/>
            <w:gridSpan w:val="2"/>
            <w:shd w:val="clear" w:color="auto" w:fill="auto"/>
            <w:noWrap/>
            <w:vAlign w:val="center"/>
          </w:tcPr>
          <w:p w:rsidR="007027A6" w:rsidRPr="007027A6" w:rsidRDefault="007027A6" w:rsidP="00631541">
            <w:pPr>
              <w:jc w:val="right"/>
              <w:rPr>
                <w:rFonts w:ascii="Arial" w:eastAsia="Times New Roman" w:hAnsi="Arial" w:cs="Arial"/>
                <w:b/>
                <w:color w:val="548DD4" w:themeColor="text2" w:themeTint="99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val="es-MX" w:eastAsia="es-MX"/>
              </w:rPr>
              <w:t>TOTAL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7027A6" w:rsidRPr="007027A6" w:rsidRDefault="007027A6" w:rsidP="007027A6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160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7027A6" w:rsidRPr="007027A6" w:rsidRDefault="007027A6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160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7027A6" w:rsidRPr="007027A6" w:rsidRDefault="007027A6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160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7027A6" w:rsidRPr="007027A6" w:rsidRDefault="007027A6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100%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7027A6" w:rsidRPr="007027A6" w:rsidRDefault="007027A6" w:rsidP="00631541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100%</w:t>
            </w:r>
          </w:p>
        </w:tc>
      </w:tr>
    </w:tbl>
    <w:p w:rsidR="00536FE4" w:rsidRDefault="00536FE4" w:rsidP="00536FE4">
      <w:pPr>
        <w:jc w:val="both"/>
        <w:rPr>
          <w:rFonts w:ascii="Arial" w:hAnsi="Arial" w:cs="Arial"/>
          <w:sz w:val="24"/>
          <w:szCs w:val="24"/>
        </w:rPr>
      </w:pPr>
    </w:p>
    <w:p w:rsidR="00536FE4" w:rsidRDefault="00536FE4" w:rsidP="00536FE4">
      <w:pPr>
        <w:jc w:val="both"/>
        <w:rPr>
          <w:noProof/>
          <w:color w:val="548DD4" w:themeColor="text2" w:themeTint="99"/>
          <w:lang w:val="es-MX" w:eastAsia="es-CO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avance del Sprint 1 de la aplicación Elefantes Blancos Web </w:t>
      </w:r>
      <w:r w:rsidRPr="00077C95">
        <w:rPr>
          <w:rFonts w:ascii="Arial" w:hAnsi="Arial" w:cs="Arial"/>
          <w:sz w:val="24"/>
          <w:szCs w:val="24"/>
        </w:rPr>
        <w:t xml:space="preserve"> es de</w:t>
      </w:r>
      <w:r>
        <w:rPr>
          <w:rFonts w:ascii="Arial" w:hAnsi="Arial" w:cs="Arial"/>
          <w:sz w:val="24"/>
          <w:szCs w:val="24"/>
        </w:rPr>
        <w:t>l</w:t>
      </w:r>
      <w:r w:rsidRPr="00077C95">
        <w:rPr>
          <w:rFonts w:ascii="Arial" w:hAnsi="Arial" w:cs="Arial"/>
          <w:sz w:val="24"/>
          <w:szCs w:val="24"/>
        </w:rPr>
        <w:t xml:space="preserve"> </w:t>
      </w:r>
      <w:r w:rsidR="00D33939">
        <w:rPr>
          <w:rFonts w:ascii="Arial" w:hAnsi="Arial" w:cs="Arial"/>
          <w:sz w:val="24"/>
          <w:szCs w:val="24"/>
        </w:rPr>
        <w:t>100</w:t>
      </w:r>
      <w:r w:rsidRPr="00077C95">
        <w:rPr>
          <w:rFonts w:ascii="Arial" w:hAnsi="Arial" w:cs="Arial"/>
          <w:sz w:val="24"/>
          <w:szCs w:val="24"/>
        </w:rPr>
        <w:t xml:space="preserve">% respecto al </w:t>
      </w:r>
      <w:r w:rsidR="00D33939">
        <w:rPr>
          <w:rFonts w:ascii="Arial" w:hAnsi="Arial" w:cs="Arial"/>
          <w:sz w:val="24"/>
          <w:szCs w:val="24"/>
        </w:rPr>
        <w:t>100</w:t>
      </w:r>
      <w:r w:rsidRPr="00077C95">
        <w:rPr>
          <w:rFonts w:ascii="Arial" w:hAnsi="Arial" w:cs="Arial"/>
          <w:sz w:val="24"/>
          <w:szCs w:val="24"/>
        </w:rPr>
        <w:t>% planeado</w:t>
      </w:r>
      <w:r>
        <w:rPr>
          <w:rFonts w:ascii="Arial" w:hAnsi="Arial" w:cs="Arial"/>
          <w:sz w:val="24"/>
          <w:szCs w:val="24"/>
        </w:rPr>
        <w:t>.</w:t>
      </w:r>
    </w:p>
    <w:p w:rsidR="00763126" w:rsidRPr="00197AFD" w:rsidRDefault="00763126" w:rsidP="00C154B2">
      <w:pPr>
        <w:pStyle w:val="GELParrafo"/>
        <w:rPr>
          <w:noProof/>
          <w:color w:val="548DD4" w:themeColor="text2" w:themeTint="99"/>
          <w:lang w:val="es-MX" w:eastAsia="es-CO"/>
        </w:rPr>
      </w:pPr>
    </w:p>
    <w:p w:rsidR="00B844A4" w:rsidRPr="00DC2C34" w:rsidRDefault="00C154B2" w:rsidP="00852E52">
      <w:pPr>
        <w:pStyle w:val="GELtitulofiguras"/>
        <w:rPr>
          <w:bCs/>
        </w:rPr>
      </w:pPr>
      <w:bookmarkStart w:id="27" w:name="_Toc375833838"/>
      <w:bookmarkStart w:id="28" w:name="_Toc375834392"/>
      <w:bookmarkStart w:id="29" w:name="_Toc375834471"/>
      <w:bookmarkStart w:id="30" w:name="_Toc375834514"/>
      <w:bookmarkStart w:id="31" w:name="_Toc375834583"/>
      <w:r w:rsidRPr="00B60DE0">
        <w:t xml:space="preserve">Tabla </w:t>
      </w:r>
      <w:fldSimple w:instr=" SEQ Tabla \* ARABIC ">
        <w:r w:rsidR="00B844A4">
          <w:rPr>
            <w:noProof/>
          </w:rPr>
          <w:t>5</w:t>
        </w:r>
      </w:fldSimple>
      <w:r w:rsidRPr="00B60DE0">
        <w:t xml:space="preserve">. </w:t>
      </w:r>
      <w:r w:rsidR="00B844A4">
        <w:t>Avance detallado Sprint 2 Elefantes Blancos Web</w:t>
      </w:r>
      <w:bookmarkEnd w:id="27"/>
      <w:bookmarkEnd w:id="28"/>
      <w:bookmarkEnd w:id="29"/>
      <w:bookmarkEnd w:id="30"/>
      <w:bookmarkEnd w:id="3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704"/>
        <w:gridCol w:w="1201"/>
        <w:gridCol w:w="1120"/>
        <w:gridCol w:w="1211"/>
        <w:gridCol w:w="1390"/>
        <w:gridCol w:w="1261"/>
      </w:tblGrid>
      <w:tr w:rsidR="00C154B2" w:rsidRPr="003B28A3" w:rsidTr="00402063">
        <w:trPr>
          <w:trHeight w:val="328"/>
          <w:tblHeader/>
        </w:trPr>
        <w:tc>
          <w:tcPr>
            <w:tcW w:w="1023" w:type="dxa"/>
            <w:shd w:val="clear" w:color="auto" w:fill="BFBFBF" w:themeFill="background1" w:themeFillShade="BF"/>
            <w:noWrap/>
            <w:vAlign w:val="center"/>
            <w:hideMark/>
          </w:tcPr>
          <w:p w:rsidR="00C154B2" w:rsidRPr="000765CF" w:rsidRDefault="00C154B2" w:rsidP="0035230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HISTORIA DE USUARIO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C154B2" w:rsidRPr="000765CF" w:rsidRDefault="00C154B2" w:rsidP="0035230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 LA HISTORIA</w:t>
            </w:r>
          </w:p>
        </w:tc>
        <w:tc>
          <w:tcPr>
            <w:tcW w:w="1201" w:type="dxa"/>
            <w:shd w:val="clear" w:color="auto" w:fill="BFBFBF" w:themeFill="background1" w:themeFillShade="BF"/>
            <w:noWrap/>
            <w:vAlign w:val="center"/>
            <w:hideMark/>
          </w:tcPr>
          <w:p w:rsidR="00C154B2" w:rsidRPr="000765CF" w:rsidRDefault="00C154B2" w:rsidP="0035230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ESTIMADAS</w:t>
            </w:r>
          </w:p>
        </w:tc>
        <w:tc>
          <w:tcPr>
            <w:tcW w:w="1120" w:type="dxa"/>
            <w:shd w:val="clear" w:color="auto" w:fill="BFBFBF" w:themeFill="background1" w:themeFillShade="BF"/>
            <w:noWrap/>
            <w:vAlign w:val="center"/>
            <w:hideMark/>
          </w:tcPr>
          <w:p w:rsidR="00C154B2" w:rsidRPr="000765CF" w:rsidRDefault="00C154B2" w:rsidP="0035230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AVANCE ACTIVIDAD</w:t>
            </w:r>
          </w:p>
        </w:tc>
        <w:tc>
          <w:tcPr>
            <w:tcW w:w="1211" w:type="dxa"/>
            <w:shd w:val="clear" w:color="auto" w:fill="BFBFBF" w:themeFill="background1" w:themeFillShade="BF"/>
            <w:noWrap/>
            <w:vAlign w:val="center"/>
            <w:hideMark/>
          </w:tcPr>
          <w:p w:rsidR="00C154B2" w:rsidRPr="000765CF" w:rsidRDefault="00C154B2" w:rsidP="0035230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DEDICADAS</w:t>
            </w:r>
          </w:p>
        </w:tc>
        <w:tc>
          <w:tcPr>
            <w:tcW w:w="1390" w:type="dxa"/>
            <w:shd w:val="clear" w:color="auto" w:fill="BFBFBF" w:themeFill="background1" w:themeFillShade="BF"/>
            <w:noWrap/>
            <w:vAlign w:val="center"/>
            <w:hideMark/>
          </w:tcPr>
          <w:p w:rsidR="00C154B2" w:rsidRPr="000765CF" w:rsidRDefault="00C154B2" w:rsidP="0035230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TERMINADO%</w:t>
            </w:r>
          </w:p>
        </w:tc>
        <w:tc>
          <w:tcPr>
            <w:tcW w:w="1261" w:type="dxa"/>
            <w:shd w:val="clear" w:color="auto" w:fill="BFBFBF" w:themeFill="background1" w:themeFillShade="BF"/>
            <w:noWrap/>
            <w:vAlign w:val="center"/>
            <w:hideMark/>
          </w:tcPr>
          <w:p w:rsidR="00C154B2" w:rsidRPr="000765CF" w:rsidRDefault="00C154B2" w:rsidP="0035230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DEDICADO%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ACTIVIDADES DE SEGUIMIENTO Y GESTIÓN DEL PROYECTO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426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28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S.1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REGISTRAR ELEFANTE BLANCO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S.2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MODIFICAR ELEFANTE BLANCO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S.3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ASOCIAR IMAGEN A ELEFANTE BLANCO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S.4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REGISTRAR VOTO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S.5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DE CONSULTAR ELEFANTES POR REGIÓN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S.6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DE CONSULTAR ELEFANTES POR DEPARTAMENTO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7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ARQUITECTURA GENERAL Y DETALLADA AE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8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PLAN DE CAPACIDAD AE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S.7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DE CONSULTAR ELEFANTES POR MUNICIPIO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S.8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SERVICIO DE CONSULTAR </w:t>
            </w: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ELEFANTES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7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S.9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DE CONSULTAR DETALLE DE ELEFANTES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S.10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DE CONSULTAR ELEFANTES POR TOKEN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S.11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DE CONSULTAR ELEFANTES MÁS VOTADOS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1023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S.12</w:t>
            </w:r>
          </w:p>
        </w:tc>
        <w:tc>
          <w:tcPr>
            <w:tcW w:w="1704" w:type="dxa"/>
            <w:vAlign w:val="center"/>
          </w:tcPr>
          <w:p w:rsidR="00003F0C" w:rsidRPr="00003F0C" w:rsidRDefault="00003F0C" w:rsidP="00AA5499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DE CONSULTAR EN MI ZONA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003F0C" w:rsidRDefault="00003F0C" w:rsidP="00AA54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03F0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0%</w:t>
            </w:r>
          </w:p>
        </w:tc>
      </w:tr>
      <w:tr w:rsidR="00003F0C" w:rsidRPr="003B28A3" w:rsidTr="00402063">
        <w:trPr>
          <w:trHeight w:val="328"/>
        </w:trPr>
        <w:tc>
          <w:tcPr>
            <w:tcW w:w="2727" w:type="dxa"/>
            <w:gridSpan w:val="2"/>
            <w:shd w:val="clear" w:color="auto" w:fill="auto"/>
            <w:noWrap/>
            <w:vAlign w:val="center"/>
          </w:tcPr>
          <w:p w:rsidR="00003F0C" w:rsidRPr="00AC40AA" w:rsidRDefault="00003F0C" w:rsidP="00352303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AC40AA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TOTAL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003F0C" w:rsidRPr="00AC40AA" w:rsidRDefault="00AC40AA" w:rsidP="00AC40AA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AC40AA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542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003F0C" w:rsidRPr="00AC40AA" w:rsidRDefault="00AC40AA" w:rsidP="00352303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AC40AA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28</w:t>
            </w:r>
          </w:p>
        </w:tc>
        <w:tc>
          <w:tcPr>
            <w:tcW w:w="1211" w:type="dxa"/>
            <w:shd w:val="clear" w:color="auto" w:fill="auto"/>
            <w:noWrap/>
            <w:vAlign w:val="center"/>
          </w:tcPr>
          <w:p w:rsidR="00003F0C" w:rsidRPr="00AC40AA" w:rsidRDefault="00AC40AA" w:rsidP="00352303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AC40AA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28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:rsidR="00003F0C" w:rsidRPr="00AC40AA" w:rsidRDefault="00AC40AA" w:rsidP="00352303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AC40AA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5%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003F0C" w:rsidRPr="00AC40AA" w:rsidRDefault="00AC40AA" w:rsidP="00352303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</w:pPr>
            <w:r w:rsidRPr="00AC40AA">
              <w:rPr>
                <w:rFonts w:ascii="Arial" w:eastAsia="Times New Roman" w:hAnsi="Arial" w:cs="Arial"/>
                <w:b/>
                <w:sz w:val="18"/>
                <w:szCs w:val="18"/>
                <w:lang w:val="es-MX" w:eastAsia="es-MX"/>
              </w:rPr>
              <w:t>5%</w:t>
            </w:r>
          </w:p>
        </w:tc>
      </w:tr>
    </w:tbl>
    <w:p w:rsidR="00C154B2" w:rsidRDefault="00C154B2" w:rsidP="00C154B2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D33939" w:rsidRDefault="00D33939" w:rsidP="00D33939">
      <w:pPr>
        <w:jc w:val="both"/>
        <w:rPr>
          <w:noProof/>
          <w:color w:val="548DD4" w:themeColor="text2" w:themeTint="99"/>
          <w:lang w:val="es-MX" w:eastAsia="es-CO"/>
        </w:rPr>
      </w:pPr>
      <w:r>
        <w:rPr>
          <w:rFonts w:ascii="Arial" w:hAnsi="Arial" w:cs="Arial"/>
          <w:sz w:val="24"/>
          <w:szCs w:val="24"/>
        </w:rPr>
        <w:t xml:space="preserve">El avance del Sprint 2 de la aplicación Elefantes Blancos Web </w:t>
      </w:r>
      <w:r w:rsidRPr="00077C95">
        <w:rPr>
          <w:rFonts w:ascii="Arial" w:hAnsi="Arial" w:cs="Arial"/>
          <w:sz w:val="24"/>
          <w:szCs w:val="24"/>
        </w:rPr>
        <w:t xml:space="preserve"> es de</w:t>
      </w:r>
      <w:r>
        <w:rPr>
          <w:rFonts w:ascii="Arial" w:hAnsi="Arial" w:cs="Arial"/>
          <w:sz w:val="24"/>
          <w:szCs w:val="24"/>
        </w:rPr>
        <w:t>l</w:t>
      </w:r>
      <w:r w:rsidRPr="00077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</w:t>
      </w:r>
      <w:r w:rsidRPr="00077C95">
        <w:rPr>
          <w:rFonts w:ascii="Arial" w:hAnsi="Arial" w:cs="Arial"/>
          <w:sz w:val="24"/>
          <w:szCs w:val="24"/>
        </w:rPr>
        <w:t xml:space="preserve">% respecto al </w:t>
      </w:r>
      <w:r>
        <w:rPr>
          <w:rFonts w:ascii="Arial" w:hAnsi="Arial" w:cs="Arial"/>
          <w:sz w:val="24"/>
          <w:szCs w:val="24"/>
        </w:rPr>
        <w:t>6</w:t>
      </w:r>
      <w:r w:rsidRPr="00077C95">
        <w:rPr>
          <w:rFonts w:ascii="Arial" w:hAnsi="Arial" w:cs="Arial"/>
          <w:sz w:val="24"/>
          <w:szCs w:val="24"/>
        </w:rPr>
        <w:t>% planeado</w:t>
      </w:r>
      <w:r>
        <w:rPr>
          <w:rFonts w:ascii="Arial" w:hAnsi="Arial" w:cs="Arial"/>
          <w:sz w:val="24"/>
          <w:szCs w:val="24"/>
        </w:rPr>
        <w:t>.</w:t>
      </w:r>
    </w:p>
    <w:p w:rsidR="00C154B2" w:rsidRDefault="00C154B2" w:rsidP="00D42387">
      <w:pPr>
        <w:pStyle w:val="GELParrafo"/>
        <w:rPr>
          <w:color w:val="000000" w:themeColor="text1"/>
        </w:rPr>
        <w:sectPr w:rsidR="00C154B2" w:rsidSect="002939F4">
          <w:headerReference w:type="default" r:id="rId18"/>
          <w:footerReference w:type="default" r:id="rId19"/>
          <w:pgSz w:w="12242" w:h="15842" w:code="1"/>
          <w:pgMar w:top="1486" w:right="1701" w:bottom="1134" w:left="1701" w:header="851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C91CF4" w:rsidRPr="00DB0845" w:rsidRDefault="006B4C4D" w:rsidP="00DB0845">
      <w:pPr>
        <w:pStyle w:val="GELTtulo1"/>
        <w:ind w:left="714" w:hanging="357"/>
        <w:rPr>
          <w:caps w:val="0"/>
          <w:color w:val="000000" w:themeColor="text1"/>
        </w:rPr>
      </w:pPr>
      <w:bookmarkStart w:id="32" w:name="_Toc375833815"/>
      <w:r>
        <w:rPr>
          <w:caps w:val="0"/>
          <w:color w:val="000000" w:themeColor="text1"/>
        </w:rPr>
        <w:lastRenderedPageBreak/>
        <w:t>ESTADO DE ENTREGABLES</w:t>
      </w:r>
      <w:bookmarkEnd w:id="32"/>
    </w:p>
    <w:p w:rsidR="00DB0845" w:rsidRDefault="00F4657A" w:rsidP="00DB0845">
      <w:pPr>
        <w:pStyle w:val="GELParrafo"/>
      </w:pPr>
      <w:r>
        <w:t xml:space="preserve">En la siguiente </w:t>
      </w:r>
      <w:r w:rsidR="00A91465">
        <w:t>figura</w:t>
      </w:r>
      <w:r>
        <w:t xml:space="preserve"> s</w:t>
      </w:r>
      <w:r w:rsidR="00DB0845">
        <w:t>e presenta</w:t>
      </w:r>
      <w:r w:rsidR="00A91465">
        <w:t xml:space="preserve"> el estado</w:t>
      </w:r>
      <w:r w:rsidR="00DB0845">
        <w:t xml:space="preserve"> los </w:t>
      </w:r>
      <w:r>
        <w:t xml:space="preserve">diferentes  </w:t>
      </w:r>
      <w:r w:rsidR="00DB0845">
        <w:t>entregables.</w:t>
      </w:r>
    </w:p>
    <w:p w:rsidR="00164918" w:rsidRDefault="00164918" w:rsidP="00DB0845">
      <w:pPr>
        <w:pStyle w:val="GELParrafo"/>
      </w:pPr>
      <w:r>
        <w:t xml:space="preserve">Se presentan al corte del 30 </w:t>
      </w:r>
      <w:r w:rsidRPr="00BE5C7B">
        <w:t xml:space="preserve"> de </w:t>
      </w:r>
      <w:r w:rsidR="0069600D">
        <w:t>n</w:t>
      </w:r>
      <w:r>
        <w:t xml:space="preserve">oviembre </w:t>
      </w:r>
      <w:r w:rsidRPr="00BE5C7B">
        <w:t xml:space="preserve">de 2013 </w:t>
      </w:r>
      <w:r w:rsidR="00AB4B56">
        <w:t xml:space="preserve">los </w:t>
      </w:r>
      <w:r w:rsidR="00A964DA">
        <w:t xml:space="preserve"> </w:t>
      </w:r>
      <w:r w:rsidRPr="00BE5C7B">
        <w:t>entregable</w:t>
      </w:r>
      <w:r w:rsidR="00AB4B56">
        <w:t>s</w:t>
      </w:r>
      <w:r w:rsidRPr="00BE5C7B">
        <w:t xml:space="preserve"> </w:t>
      </w:r>
      <w:r w:rsidR="00AB4B56">
        <w:t>publicados</w:t>
      </w:r>
      <w:r>
        <w:t>:</w:t>
      </w:r>
      <w:r w:rsidRPr="00BE5C7B">
        <w:t xml:space="preserve"> </w:t>
      </w:r>
    </w:p>
    <w:p w:rsidR="00A91465" w:rsidRDefault="00164918" w:rsidP="00DB0845">
      <w:pPr>
        <w:pStyle w:val="GELParrafo"/>
      </w:pPr>
      <w:r>
        <w:rPr>
          <w:noProof/>
          <w:lang w:val="es-CO" w:eastAsia="es-CO"/>
        </w:rPr>
        <w:drawing>
          <wp:inline distT="0" distB="0" distL="0" distR="0" wp14:anchorId="4EAC4B05" wp14:editId="42C6EB63">
            <wp:extent cx="5057775" cy="2333625"/>
            <wp:effectExtent l="0" t="0" r="9525" b="952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95972" w:rsidRDefault="00A95972" w:rsidP="00852E52">
      <w:pPr>
        <w:pStyle w:val="GELtitulofiguras"/>
      </w:pPr>
      <w:bookmarkStart w:id="33" w:name="_Toc375834560"/>
      <w:r w:rsidRPr="002875A7">
        <w:t xml:space="preserve">Figura </w:t>
      </w:r>
      <w:fldSimple w:instr=" SEQ Figura \* ARABIC ">
        <w:r w:rsidR="00762CD7">
          <w:rPr>
            <w:noProof/>
          </w:rPr>
          <w:t>2</w:t>
        </w:r>
      </w:fldSimple>
      <w:r w:rsidRPr="002875A7">
        <w:t xml:space="preserve">. </w:t>
      </w:r>
      <w:r>
        <w:t>Estado de entregables</w:t>
      </w:r>
      <w:bookmarkEnd w:id="33"/>
    </w:p>
    <w:p w:rsidR="00762CD7" w:rsidRDefault="00762CD7" w:rsidP="00762CD7">
      <w:pPr>
        <w:pStyle w:val="GELParrafo"/>
      </w:pPr>
      <w:r>
        <w:t>En la siguiente figura se presenta el estado de las diferentes actas.</w:t>
      </w:r>
    </w:p>
    <w:p w:rsidR="00C458B5" w:rsidRDefault="00C458B5" w:rsidP="00762CD7">
      <w:pPr>
        <w:pStyle w:val="GELParrafo"/>
      </w:pPr>
    </w:p>
    <w:p w:rsidR="00C458B5" w:rsidRDefault="00C458B5" w:rsidP="00A95972">
      <w:pPr>
        <w:rPr>
          <w:rFonts w:ascii="Arial" w:hAnsi="Arial" w:cs="Arial"/>
          <w:sz w:val="24"/>
          <w:szCs w:val="24"/>
        </w:rPr>
      </w:pPr>
      <w:r w:rsidRPr="00C458B5">
        <w:rPr>
          <w:rFonts w:ascii="Arial" w:hAnsi="Arial" w:cs="Arial"/>
          <w:sz w:val="24"/>
          <w:szCs w:val="24"/>
        </w:rPr>
        <w:t xml:space="preserve">Se presentan al corte del 30  de </w:t>
      </w:r>
      <w:r w:rsidR="0069600D">
        <w:rPr>
          <w:rFonts w:ascii="Arial" w:hAnsi="Arial" w:cs="Arial"/>
          <w:sz w:val="24"/>
          <w:szCs w:val="24"/>
        </w:rPr>
        <w:t>n</w:t>
      </w:r>
      <w:r w:rsidRPr="00C458B5">
        <w:rPr>
          <w:rFonts w:ascii="Arial" w:hAnsi="Arial" w:cs="Arial"/>
          <w:sz w:val="24"/>
          <w:szCs w:val="24"/>
        </w:rPr>
        <w:t xml:space="preserve">oviembre de 2013 </w:t>
      </w:r>
      <w:r>
        <w:rPr>
          <w:rFonts w:ascii="Arial" w:hAnsi="Arial" w:cs="Arial"/>
          <w:sz w:val="24"/>
          <w:szCs w:val="24"/>
        </w:rPr>
        <w:t>de las Actas entregadas</w:t>
      </w:r>
    </w:p>
    <w:p w:rsidR="00C458B5" w:rsidRDefault="00C458B5" w:rsidP="00A95972">
      <w:pPr>
        <w:rPr>
          <w:lang w:eastAsia="es-ES"/>
        </w:rPr>
      </w:pPr>
    </w:p>
    <w:p w:rsidR="00A95972" w:rsidRDefault="00164918" w:rsidP="00A95972">
      <w:pPr>
        <w:rPr>
          <w:lang w:eastAsia="es-ES"/>
        </w:rPr>
      </w:pPr>
      <w:r>
        <w:rPr>
          <w:noProof/>
          <w:lang w:val="es-CO" w:eastAsia="es-CO"/>
        </w:rPr>
        <w:drawing>
          <wp:inline distT="0" distB="0" distL="0" distR="0" wp14:anchorId="703EB21B" wp14:editId="3043A048">
            <wp:extent cx="5612130" cy="2183130"/>
            <wp:effectExtent l="0" t="0" r="26670" b="2667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95972" w:rsidRDefault="00A95972" w:rsidP="00852E52">
      <w:pPr>
        <w:pStyle w:val="GELtitulofiguras"/>
      </w:pPr>
      <w:bookmarkStart w:id="34" w:name="_Toc375834561"/>
      <w:r w:rsidRPr="002875A7">
        <w:t xml:space="preserve">Figura </w:t>
      </w:r>
      <w:fldSimple w:instr=" SEQ Figura \* ARABIC ">
        <w:r w:rsidR="00762CD7">
          <w:rPr>
            <w:noProof/>
          </w:rPr>
          <w:t>3</w:t>
        </w:r>
      </w:fldSimple>
      <w:r w:rsidRPr="002875A7">
        <w:t xml:space="preserve">. </w:t>
      </w:r>
      <w:r>
        <w:t>Estado de actas</w:t>
      </w:r>
      <w:bookmarkEnd w:id="34"/>
    </w:p>
    <w:p w:rsidR="00067695" w:rsidRPr="00DB0845" w:rsidRDefault="00DB0845" w:rsidP="00DB0845">
      <w:pPr>
        <w:pStyle w:val="GELTtulo1"/>
        <w:ind w:left="714" w:hanging="357"/>
        <w:rPr>
          <w:caps w:val="0"/>
          <w:color w:val="000000" w:themeColor="text1"/>
        </w:rPr>
      </w:pPr>
      <w:bookmarkStart w:id="35" w:name="_Toc375833816"/>
      <w:r>
        <w:rPr>
          <w:caps w:val="0"/>
          <w:color w:val="000000" w:themeColor="text1"/>
        </w:rPr>
        <w:lastRenderedPageBreak/>
        <w:t>ACTIVIDADES REALIZADAS EN EL PERIODO</w:t>
      </w:r>
      <w:bookmarkEnd w:id="35"/>
    </w:p>
    <w:p w:rsidR="00B60DE0" w:rsidRPr="00551674" w:rsidRDefault="00B60DE0" w:rsidP="00551674">
      <w:pPr>
        <w:pStyle w:val="GELParrafo"/>
      </w:pPr>
      <w:r w:rsidRPr="00551674">
        <w:t>Las a</w:t>
      </w:r>
      <w:r w:rsidR="00232130" w:rsidRPr="00551674">
        <w:t>ctividades</w:t>
      </w:r>
      <w:r w:rsidRPr="00551674">
        <w:t xml:space="preserve"> realizadas durante el periodo de este informe son las siguientes:</w:t>
      </w:r>
    </w:p>
    <w:p w:rsidR="001A290E" w:rsidRDefault="001A290E" w:rsidP="00B60DE0">
      <w:pPr>
        <w:pStyle w:val="Epgrafe"/>
        <w:spacing w:after="0"/>
        <w:jc w:val="center"/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</w:pPr>
    </w:p>
    <w:p w:rsidR="009028B6" w:rsidRPr="009028B6" w:rsidRDefault="009028B6" w:rsidP="009028B6">
      <w:pPr>
        <w:rPr>
          <w:lang w:eastAsia="es-ES"/>
        </w:rPr>
      </w:pPr>
    </w:p>
    <w:p w:rsidR="009B1B0B" w:rsidRDefault="003363A5" w:rsidP="00852E52">
      <w:pPr>
        <w:pStyle w:val="GELtitulofiguras"/>
        <w:rPr>
          <w:rFonts w:cs="Arial"/>
          <w:color w:val="548DD4" w:themeColor="text2" w:themeTint="99"/>
        </w:rPr>
      </w:pPr>
      <w:bookmarkStart w:id="36" w:name="_Toc375833839"/>
      <w:bookmarkStart w:id="37" w:name="_Toc375834393"/>
      <w:bookmarkStart w:id="38" w:name="_Toc375834472"/>
      <w:bookmarkStart w:id="39" w:name="_Toc375834515"/>
      <w:bookmarkStart w:id="40" w:name="_Toc375834584"/>
      <w:r w:rsidRPr="00B60DE0">
        <w:t xml:space="preserve">Tabla </w:t>
      </w:r>
      <w:fldSimple w:instr=" SEQ Tabla \* ARABIC ">
        <w:r w:rsidR="009B1B0B">
          <w:rPr>
            <w:noProof/>
          </w:rPr>
          <w:t>6</w:t>
        </w:r>
      </w:fldSimple>
      <w:r w:rsidRPr="00B60DE0">
        <w:t xml:space="preserve">. </w:t>
      </w:r>
      <w:r w:rsidR="008F54EB">
        <w:t xml:space="preserve">Horas </w:t>
      </w:r>
      <w:r w:rsidR="00F01564">
        <w:t xml:space="preserve">ejecutadas </w:t>
      </w:r>
      <w:r w:rsidR="008F54EB">
        <w:t xml:space="preserve">por fase y recurso humano </w:t>
      </w:r>
      <w:r w:rsidR="00F01564">
        <w:t xml:space="preserve">de </w:t>
      </w:r>
      <w:r w:rsidR="0094717D">
        <w:t xml:space="preserve">Sprint </w:t>
      </w:r>
      <w:r w:rsidR="00E92258">
        <w:t>0</w:t>
      </w:r>
      <w:bookmarkStart w:id="41" w:name="_Toc317234308"/>
      <w:bookmarkStart w:id="42" w:name="_Toc317234309"/>
      <w:bookmarkStart w:id="43" w:name="_Toc317234310"/>
      <w:bookmarkStart w:id="44" w:name="_Toc317234311"/>
      <w:bookmarkStart w:id="45" w:name="_Toc317234312"/>
      <w:bookmarkStart w:id="46" w:name="_Toc317234313"/>
      <w:bookmarkStart w:id="47" w:name="_Toc317234314"/>
      <w:bookmarkStart w:id="48" w:name="_Toc317234315"/>
      <w:bookmarkStart w:id="49" w:name="_Toc317234316"/>
      <w:bookmarkStart w:id="50" w:name="_Toc317234317"/>
      <w:bookmarkStart w:id="51" w:name="_Toc317234318"/>
      <w:bookmarkStart w:id="52" w:name="_Toc317234319"/>
      <w:bookmarkStart w:id="53" w:name="_Toc317234320"/>
      <w:bookmarkStart w:id="54" w:name="_Toc317234321"/>
      <w:bookmarkStart w:id="55" w:name="_Toc317234322"/>
      <w:bookmarkStart w:id="56" w:name="_Toc317234323"/>
      <w:bookmarkStart w:id="57" w:name="_Toc317234324"/>
      <w:bookmarkStart w:id="58" w:name="_Toc317234325"/>
      <w:bookmarkStart w:id="59" w:name="_Toc317234326"/>
      <w:bookmarkStart w:id="60" w:name="_Toc317234327"/>
      <w:bookmarkStart w:id="61" w:name="_Toc317234328"/>
      <w:bookmarkStart w:id="62" w:name="_Toc317234329"/>
      <w:bookmarkStart w:id="63" w:name="_Toc317234330"/>
      <w:bookmarkStart w:id="64" w:name="_Toc317234331"/>
      <w:bookmarkStart w:id="65" w:name="_Toc317234332"/>
      <w:bookmarkStart w:id="66" w:name="_Toc317234333"/>
      <w:bookmarkStart w:id="67" w:name="_Toc317234334"/>
      <w:bookmarkStart w:id="68" w:name="_Toc317234335"/>
      <w:bookmarkStart w:id="69" w:name="_Toc317234336"/>
      <w:bookmarkStart w:id="70" w:name="_Toc317234337"/>
      <w:bookmarkStart w:id="71" w:name="_Toc317234338"/>
      <w:bookmarkStart w:id="72" w:name="_Toc317234339"/>
      <w:bookmarkStart w:id="73" w:name="_Toc317234340"/>
      <w:bookmarkStart w:id="74" w:name="_Toc317234341"/>
      <w:bookmarkStart w:id="75" w:name="_Toc317234342"/>
      <w:bookmarkStart w:id="76" w:name="_Toc317234343"/>
      <w:bookmarkStart w:id="77" w:name="_Toc317234344"/>
      <w:bookmarkStart w:id="78" w:name="_Toc317234345"/>
      <w:bookmarkStart w:id="79" w:name="_Toc317234346"/>
      <w:bookmarkStart w:id="80" w:name="_Toc317234347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="009B1B0B">
        <w:t xml:space="preserve"> Elefantes Blancos Móvil</w:t>
      </w:r>
      <w:bookmarkEnd w:id="36"/>
      <w:bookmarkEnd w:id="37"/>
      <w:bookmarkEnd w:id="38"/>
      <w:bookmarkEnd w:id="39"/>
      <w:bookmarkEnd w:id="40"/>
      <w:r w:rsidR="009B1B0B">
        <w:t xml:space="preserve"> </w:t>
      </w:r>
    </w:p>
    <w:tbl>
      <w:tblPr>
        <w:tblW w:w="485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991"/>
        <w:gridCol w:w="991"/>
        <w:gridCol w:w="1079"/>
        <w:gridCol w:w="1050"/>
        <w:gridCol w:w="990"/>
        <w:gridCol w:w="990"/>
        <w:gridCol w:w="992"/>
      </w:tblGrid>
      <w:tr w:rsidR="009B1B0B" w:rsidRPr="009B1B0B" w:rsidTr="009B1B0B">
        <w:trPr>
          <w:trHeight w:val="780"/>
        </w:trPr>
        <w:tc>
          <w:tcPr>
            <w:tcW w:w="9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B1B0B" w:rsidRPr="009B1B0B" w:rsidRDefault="009B1B0B" w:rsidP="009B1B0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RECURSO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B1B0B" w:rsidRPr="009B1B0B" w:rsidRDefault="009B1B0B" w:rsidP="009B1B0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1-Análisis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B1B0B" w:rsidRPr="009B1B0B" w:rsidRDefault="009B1B0B" w:rsidP="009B1B0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2-Diseño</w:t>
            </w:r>
          </w:p>
        </w:tc>
        <w:tc>
          <w:tcPr>
            <w:tcW w:w="6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B1B0B" w:rsidRPr="009B1B0B" w:rsidRDefault="009B1B0B" w:rsidP="009B1B0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3-Desarrollo</w:t>
            </w:r>
          </w:p>
        </w:tc>
        <w:tc>
          <w:tcPr>
            <w:tcW w:w="6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B1B0B" w:rsidRPr="009B1B0B" w:rsidRDefault="009B1B0B" w:rsidP="009B1B0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4-Pruebas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B1B0B" w:rsidRPr="009B1B0B" w:rsidRDefault="009B1B0B" w:rsidP="009B1B0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5-Documentación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B1B0B" w:rsidRPr="009B1B0B" w:rsidRDefault="009B1B0B" w:rsidP="009B1B0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6-Administrativas</w:t>
            </w:r>
          </w:p>
        </w:tc>
        <w:tc>
          <w:tcPr>
            <w:tcW w:w="5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B1B0B" w:rsidRPr="009B1B0B" w:rsidRDefault="009B1B0B" w:rsidP="009B1B0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Total general</w:t>
            </w:r>
          </w:p>
        </w:tc>
      </w:tr>
      <w:tr w:rsidR="009B1B0B" w:rsidRPr="009B1B0B" w:rsidTr="009B1B0B">
        <w:trPr>
          <w:trHeight w:val="495"/>
        </w:trPr>
        <w:tc>
          <w:tcPr>
            <w:tcW w:w="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Cristina Cortes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MX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</w:tr>
      <w:tr w:rsidR="009B1B0B" w:rsidRPr="009B1B0B" w:rsidTr="009B1B0B">
        <w:trPr>
          <w:trHeight w:val="495"/>
        </w:trPr>
        <w:tc>
          <w:tcPr>
            <w:tcW w:w="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Mónica Aguilar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MX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</w:tr>
      <w:tr w:rsidR="009B1B0B" w:rsidRPr="009B1B0B" w:rsidTr="009B1B0B">
        <w:trPr>
          <w:trHeight w:val="495"/>
        </w:trPr>
        <w:tc>
          <w:tcPr>
            <w:tcW w:w="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Juan Pablo Quiroga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5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16</w:t>
            </w:r>
          </w:p>
        </w:tc>
      </w:tr>
      <w:tr w:rsidR="009B1B0B" w:rsidRPr="009B1B0B" w:rsidTr="009B1B0B">
        <w:trPr>
          <w:trHeight w:val="495"/>
        </w:trPr>
        <w:tc>
          <w:tcPr>
            <w:tcW w:w="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proofErr w:type="spellStart"/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Ihonahan</w:t>
            </w:r>
            <w:proofErr w:type="spellEnd"/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Buitrago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35</w:t>
            </w:r>
          </w:p>
        </w:tc>
      </w:tr>
      <w:tr w:rsidR="009B1B0B" w:rsidRPr="009B1B0B" w:rsidTr="009B1B0B">
        <w:trPr>
          <w:trHeight w:val="495"/>
        </w:trPr>
        <w:tc>
          <w:tcPr>
            <w:tcW w:w="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Miguel Castiblanco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36</w:t>
            </w:r>
          </w:p>
        </w:tc>
      </w:tr>
      <w:tr w:rsidR="009B1B0B" w:rsidRPr="009B1B0B" w:rsidTr="009B1B0B">
        <w:trPr>
          <w:trHeight w:val="495"/>
        </w:trPr>
        <w:tc>
          <w:tcPr>
            <w:tcW w:w="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Oscar Valderrama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</w:tr>
      <w:tr w:rsidR="009B1B0B" w:rsidRPr="009B1B0B" w:rsidTr="009B1B0B">
        <w:trPr>
          <w:trHeight w:val="495"/>
        </w:trPr>
        <w:tc>
          <w:tcPr>
            <w:tcW w:w="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Total general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CO"/>
              </w:rPr>
              <w:t>6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21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21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92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B0B" w:rsidRPr="009B1B0B" w:rsidRDefault="009B1B0B" w:rsidP="009B1B0B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B1B0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147</w:t>
            </w:r>
          </w:p>
        </w:tc>
      </w:tr>
    </w:tbl>
    <w:p w:rsidR="009B1B0B" w:rsidRDefault="009B1B0B" w:rsidP="00C154B2">
      <w:pPr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9B1B0B" w:rsidRDefault="009B1B0B" w:rsidP="00C154B2">
      <w:pPr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776731" w:rsidRDefault="00776731" w:rsidP="00852E52">
      <w:pPr>
        <w:pStyle w:val="GELtitulofiguras"/>
        <w:rPr>
          <w:lang w:val="es-MX"/>
        </w:rPr>
      </w:pPr>
      <w:bookmarkStart w:id="81" w:name="_Toc375833840"/>
      <w:bookmarkStart w:id="82" w:name="_Toc375834394"/>
      <w:bookmarkStart w:id="83" w:name="_Toc375834473"/>
      <w:bookmarkStart w:id="84" w:name="_Toc375834516"/>
      <w:bookmarkStart w:id="85" w:name="_Toc375834585"/>
      <w:r w:rsidRPr="00B60DE0">
        <w:t xml:space="preserve">Tabla </w:t>
      </w:r>
      <w:fldSimple w:instr=" SEQ Tabla \* ARABIC ">
        <w:r>
          <w:rPr>
            <w:noProof/>
          </w:rPr>
          <w:t>7</w:t>
        </w:r>
      </w:fldSimple>
      <w:r w:rsidRPr="00B60DE0">
        <w:t xml:space="preserve">. </w:t>
      </w:r>
      <w:r>
        <w:t>Horas ejecutadas por fase y recurso humano de Sprint 0 Elefantes Blancos Web</w:t>
      </w:r>
      <w:bookmarkEnd w:id="81"/>
      <w:bookmarkEnd w:id="82"/>
      <w:bookmarkEnd w:id="83"/>
      <w:bookmarkEnd w:id="84"/>
      <w:bookmarkEnd w:id="85"/>
      <w:r>
        <w:t xml:space="preserve"> </w:t>
      </w:r>
    </w:p>
    <w:tbl>
      <w:tblPr>
        <w:tblW w:w="485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993"/>
        <w:gridCol w:w="991"/>
        <w:gridCol w:w="1073"/>
        <w:gridCol w:w="1055"/>
        <w:gridCol w:w="990"/>
        <w:gridCol w:w="990"/>
        <w:gridCol w:w="990"/>
      </w:tblGrid>
      <w:tr w:rsidR="00776731" w:rsidRPr="00554F7C" w:rsidTr="005D0976">
        <w:trPr>
          <w:trHeight w:val="780"/>
        </w:trPr>
        <w:tc>
          <w:tcPr>
            <w:tcW w:w="9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776731" w:rsidRPr="00554F7C" w:rsidRDefault="00776731" w:rsidP="005D0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RECURSO</w:t>
            </w:r>
          </w:p>
        </w:tc>
        <w:tc>
          <w:tcPr>
            <w:tcW w:w="5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776731" w:rsidRPr="00554F7C" w:rsidRDefault="00776731" w:rsidP="005D0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1-Análisis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776731" w:rsidRPr="00554F7C" w:rsidRDefault="00776731" w:rsidP="005D0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2-Diseño</w:t>
            </w:r>
          </w:p>
        </w:tc>
        <w:tc>
          <w:tcPr>
            <w:tcW w:w="6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776731" w:rsidRPr="00554F7C" w:rsidRDefault="00776731" w:rsidP="005D0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3-Desarrollo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776731" w:rsidRPr="00554F7C" w:rsidRDefault="00776731" w:rsidP="005D0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4-Pruebas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776731" w:rsidRPr="00554F7C" w:rsidRDefault="00776731" w:rsidP="005D0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5-Documentación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776731" w:rsidRPr="00554F7C" w:rsidRDefault="00776731" w:rsidP="005D0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6-Administrativas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776731" w:rsidRPr="00554F7C" w:rsidRDefault="00776731" w:rsidP="005D0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Total general</w:t>
            </w:r>
          </w:p>
        </w:tc>
      </w:tr>
      <w:tr w:rsidR="00776731" w:rsidRPr="00554F7C" w:rsidTr="005D0976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Cristina Cortes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9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</w:tr>
      <w:tr w:rsidR="00776731" w:rsidRPr="00554F7C" w:rsidTr="005D0976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Mónica Aguilar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</w:tr>
      <w:tr w:rsidR="00776731" w:rsidRPr="00554F7C" w:rsidTr="005D0976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Juan Pablo Quiroga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</w:tr>
      <w:tr w:rsidR="00776731" w:rsidRPr="00554F7C" w:rsidTr="005D0976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proofErr w:type="spellStart"/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Ahida</w:t>
            </w:r>
            <w:proofErr w:type="spellEnd"/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</w:t>
            </w:r>
            <w:proofErr w:type="spellStart"/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Guayazán</w:t>
            </w:r>
            <w:proofErr w:type="spellEnd"/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7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14</w:t>
            </w:r>
          </w:p>
        </w:tc>
      </w:tr>
      <w:tr w:rsidR="00776731" w:rsidRPr="00554F7C" w:rsidTr="005D0976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Oscar Valderrama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</w:t>
            </w:r>
          </w:p>
        </w:tc>
      </w:tr>
      <w:tr w:rsidR="00776731" w:rsidRPr="00554F7C" w:rsidTr="005D0976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Total general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34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13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37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731" w:rsidRPr="00554F7C" w:rsidRDefault="00776731" w:rsidP="005D0976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554F7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84</w:t>
            </w:r>
          </w:p>
        </w:tc>
      </w:tr>
    </w:tbl>
    <w:p w:rsidR="009153DB" w:rsidRDefault="009153DB" w:rsidP="00C154B2">
      <w:pPr>
        <w:rPr>
          <w:lang w:eastAsia="es-ES"/>
        </w:rPr>
      </w:pPr>
    </w:p>
    <w:p w:rsidR="00776731" w:rsidRDefault="00776731" w:rsidP="00C154B2">
      <w:pPr>
        <w:rPr>
          <w:lang w:eastAsia="es-ES"/>
        </w:rPr>
      </w:pPr>
    </w:p>
    <w:p w:rsidR="00776731" w:rsidRDefault="00776731" w:rsidP="00C154B2">
      <w:pPr>
        <w:rPr>
          <w:lang w:eastAsia="es-ES"/>
        </w:rPr>
      </w:pPr>
    </w:p>
    <w:p w:rsidR="009153DB" w:rsidRDefault="009153DB" w:rsidP="00852E52">
      <w:pPr>
        <w:pStyle w:val="GELtitulofiguras"/>
        <w:rPr>
          <w:rFonts w:cs="Arial"/>
          <w:color w:val="548DD4" w:themeColor="text2" w:themeTint="99"/>
        </w:rPr>
      </w:pPr>
      <w:bookmarkStart w:id="86" w:name="_Toc375833841"/>
      <w:bookmarkStart w:id="87" w:name="_Toc375834395"/>
      <w:bookmarkStart w:id="88" w:name="_Toc375834474"/>
      <w:bookmarkStart w:id="89" w:name="_Toc375834517"/>
      <w:bookmarkStart w:id="90" w:name="_Toc375834586"/>
      <w:r w:rsidRPr="00B60DE0">
        <w:t xml:space="preserve">Tabla </w:t>
      </w:r>
      <w:fldSimple w:instr=" SEQ Tabla \* ARABIC ">
        <w:r w:rsidR="00776731">
          <w:rPr>
            <w:noProof/>
          </w:rPr>
          <w:t>8</w:t>
        </w:r>
      </w:fldSimple>
      <w:r w:rsidRPr="00B60DE0">
        <w:t xml:space="preserve">. </w:t>
      </w:r>
      <w:r w:rsidR="00F01564">
        <w:t>Horas ejecutadas por fase y recurso humano de</w:t>
      </w:r>
      <w:r>
        <w:t xml:space="preserve"> Sprint </w:t>
      </w:r>
      <w:r w:rsidR="00D65D3B" w:rsidRPr="00D65D3B">
        <w:t>1</w:t>
      </w:r>
      <w:r w:rsidR="00585113" w:rsidRPr="00585113">
        <w:t xml:space="preserve"> </w:t>
      </w:r>
      <w:r w:rsidR="00585113">
        <w:t>Elefantes Blancos Móvil</w:t>
      </w:r>
      <w:bookmarkEnd w:id="86"/>
      <w:bookmarkEnd w:id="87"/>
      <w:bookmarkEnd w:id="88"/>
      <w:bookmarkEnd w:id="89"/>
      <w:bookmarkEnd w:id="90"/>
    </w:p>
    <w:tbl>
      <w:tblPr>
        <w:tblW w:w="485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995"/>
        <w:gridCol w:w="990"/>
        <w:gridCol w:w="990"/>
        <w:gridCol w:w="1133"/>
        <w:gridCol w:w="994"/>
        <w:gridCol w:w="990"/>
        <w:gridCol w:w="990"/>
      </w:tblGrid>
      <w:tr w:rsidR="00C54E90" w:rsidRPr="00C54E90" w:rsidTr="00C276AA">
        <w:trPr>
          <w:trHeight w:val="780"/>
        </w:trPr>
        <w:tc>
          <w:tcPr>
            <w:tcW w:w="9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C54E90" w:rsidRPr="00C54E90" w:rsidRDefault="00C54E90" w:rsidP="00C54E9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RECURSO</w:t>
            </w:r>
          </w:p>
        </w:tc>
        <w:tc>
          <w:tcPr>
            <w:tcW w:w="5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C54E90" w:rsidRPr="00C54E90" w:rsidRDefault="00C54E90" w:rsidP="00C54E9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1-Análisis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C54E90" w:rsidRPr="00C54E90" w:rsidRDefault="00C54E90" w:rsidP="00C54E9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2-Diseño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C54E90" w:rsidRPr="00C54E90" w:rsidRDefault="00C54E90" w:rsidP="00C54E9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3-Desarrollo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C54E90" w:rsidRPr="00C54E90" w:rsidRDefault="00C54E90" w:rsidP="00C54E9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4-Pruebas</w:t>
            </w:r>
          </w:p>
        </w:tc>
        <w:tc>
          <w:tcPr>
            <w:tcW w:w="5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C54E90" w:rsidRPr="00C54E90" w:rsidRDefault="00C54E90" w:rsidP="00C54E9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5-Documentación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C54E90" w:rsidRPr="00C54E90" w:rsidRDefault="00C54E90" w:rsidP="00C54E9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6-Administrativas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C54E90" w:rsidRPr="00C54E90" w:rsidRDefault="00C54E90" w:rsidP="00C54E9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Total general</w:t>
            </w:r>
          </w:p>
        </w:tc>
      </w:tr>
      <w:tr w:rsidR="00C54E90" w:rsidRPr="00C54E90" w:rsidTr="00C276AA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Cristina Cortes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24</w:t>
            </w:r>
          </w:p>
        </w:tc>
      </w:tr>
      <w:tr w:rsidR="00C54E90" w:rsidRPr="00C54E90" w:rsidTr="00C276AA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Mónica Aguilar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17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19</w:t>
            </w:r>
          </w:p>
        </w:tc>
      </w:tr>
      <w:tr w:rsidR="00C54E90" w:rsidRPr="00C54E90" w:rsidTr="00C276AA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Juan Pablo Quiroga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</w:tr>
      <w:tr w:rsidR="00C54E90" w:rsidRPr="00C54E90" w:rsidTr="00C276AA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proofErr w:type="spellStart"/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Ihonahan</w:t>
            </w:r>
            <w:proofErr w:type="spellEnd"/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Buitrago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36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44</w:t>
            </w:r>
          </w:p>
        </w:tc>
      </w:tr>
      <w:tr w:rsidR="00C54E90" w:rsidRPr="00C54E90" w:rsidTr="00C276AA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Miguel Castiblanco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40</w:t>
            </w:r>
          </w:p>
        </w:tc>
      </w:tr>
      <w:tr w:rsidR="00C54E90" w:rsidRPr="00C54E90" w:rsidTr="00C276AA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Oscar Valderrama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17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23</w:t>
            </w:r>
          </w:p>
        </w:tc>
      </w:tr>
      <w:tr w:rsidR="00C54E90" w:rsidRPr="00C54E90" w:rsidTr="00C276AA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Total general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83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67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E90" w:rsidRPr="00C54E90" w:rsidRDefault="00C54E90" w:rsidP="00C54E90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158</w:t>
            </w:r>
          </w:p>
        </w:tc>
      </w:tr>
    </w:tbl>
    <w:p w:rsidR="00C54E90" w:rsidRDefault="00C54E90" w:rsidP="00551674">
      <w:pPr>
        <w:pStyle w:val="GELParrafo"/>
        <w:rPr>
          <w:lang w:val="es-MX"/>
        </w:rPr>
      </w:pPr>
    </w:p>
    <w:p w:rsidR="00C54E90" w:rsidRDefault="002C1608" w:rsidP="00852E52">
      <w:pPr>
        <w:pStyle w:val="GELtitulofiguras"/>
        <w:rPr>
          <w:lang w:val="es-MX"/>
        </w:rPr>
      </w:pPr>
      <w:bookmarkStart w:id="91" w:name="_Toc375833842"/>
      <w:bookmarkStart w:id="92" w:name="_Toc375834396"/>
      <w:bookmarkStart w:id="93" w:name="_Toc375834475"/>
      <w:bookmarkStart w:id="94" w:name="_Toc375834518"/>
      <w:bookmarkStart w:id="95" w:name="_Toc375834587"/>
      <w:r w:rsidRPr="00B60DE0">
        <w:t xml:space="preserve">Tabla </w:t>
      </w:r>
      <w:fldSimple w:instr=" SEQ Tabla \* ARABIC ">
        <w:r w:rsidR="00071F23">
          <w:rPr>
            <w:noProof/>
          </w:rPr>
          <w:t>9</w:t>
        </w:r>
      </w:fldSimple>
      <w:r w:rsidRPr="00B60DE0">
        <w:t xml:space="preserve">. </w:t>
      </w:r>
      <w:r>
        <w:t>Horas ejecutadas por fase y recurso humano de Sprint 1 Elefantes Blancos Web</w:t>
      </w:r>
      <w:bookmarkEnd w:id="91"/>
      <w:bookmarkEnd w:id="92"/>
      <w:bookmarkEnd w:id="93"/>
      <w:bookmarkEnd w:id="94"/>
      <w:bookmarkEnd w:id="95"/>
    </w:p>
    <w:tbl>
      <w:tblPr>
        <w:tblW w:w="485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993"/>
        <w:gridCol w:w="991"/>
        <w:gridCol w:w="1073"/>
        <w:gridCol w:w="1055"/>
        <w:gridCol w:w="990"/>
        <w:gridCol w:w="990"/>
        <w:gridCol w:w="990"/>
      </w:tblGrid>
      <w:tr w:rsidR="00A27FAC" w:rsidRPr="00A27FAC" w:rsidTr="00A27FAC">
        <w:trPr>
          <w:trHeight w:val="780"/>
        </w:trPr>
        <w:tc>
          <w:tcPr>
            <w:tcW w:w="9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A27FAC" w:rsidRPr="00A27FAC" w:rsidRDefault="00A27FAC" w:rsidP="00A27FA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RECURSO</w:t>
            </w:r>
          </w:p>
        </w:tc>
        <w:tc>
          <w:tcPr>
            <w:tcW w:w="5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A27FAC" w:rsidRPr="00A27FAC" w:rsidRDefault="00A27FAC" w:rsidP="00A27FA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1-Análisis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A27FAC" w:rsidRPr="00A27FAC" w:rsidRDefault="00A27FAC" w:rsidP="00A27FA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2-Diseño</w:t>
            </w:r>
          </w:p>
        </w:tc>
        <w:tc>
          <w:tcPr>
            <w:tcW w:w="6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A27FAC" w:rsidRPr="00A27FAC" w:rsidRDefault="00A27FAC" w:rsidP="00A27FA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3-Desarrollo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A27FAC" w:rsidRPr="00A27FAC" w:rsidRDefault="00A27FAC" w:rsidP="00A27FA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4-Pruebas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A27FAC" w:rsidRPr="00A27FAC" w:rsidRDefault="00A27FAC" w:rsidP="00A27FA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5-Documentación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A27FAC" w:rsidRPr="00A27FAC" w:rsidRDefault="00A27FAC" w:rsidP="00A27FA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6-Administrativas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A27FAC" w:rsidRPr="00A27FAC" w:rsidRDefault="00A27FAC" w:rsidP="00A27FA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Total general</w:t>
            </w:r>
          </w:p>
        </w:tc>
      </w:tr>
      <w:tr w:rsidR="00A27FAC" w:rsidRPr="00A27FAC" w:rsidTr="00A27FAC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Cristina Cortes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</w:tr>
      <w:tr w:rsidR="00A27FAC" w:rsidRPr="00A27FAC" w:rsidTr="00A27FAC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Mónica Aguilar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</w:tr>
      <w:tr w:rsidR="00A27FAC" w:rsidRPr="00A27FAC" w:rsidTr="00A27FAC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Juan Pablo Quiroga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</w:tr>
      <w:tr w:rsidR="00A27FAC" w:rsidRPr="00A27FAC" w:rsidTr="00A27FAC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Aníbal Parra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9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16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40</w:t>
            </w:r>
          </w:p>
        </w:tc>
      </w:tr>
      <w:tr w:rsidR="00A27FAC" w:rsidRPr="00A27FAC" w:rsidTr="00A27FAC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proofErr w:type="spellStart"/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Ahida</w:t>
            </w:r>
            <w:proofErr w:type="spellEnd"/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</w:t>
            </w:r>
            <w:proofErr w:type="spellStart"/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Guayazán</w:t>
            </w:r>
            <w:proofErr w:type="spellEnd"/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22</w:t>
            </w:r>
          </w:p>
        </w:tc>
      </w:tr>
      <w:tr w:rsidR="00A27FAC" w:rsidRPr="00A27FAC" w:rsidTr="00A27FAC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Oveymar Rodríguez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18</w:t>
            </w:r>
          </w:p>
        </w:tc>
      </w:tr>
      <w:tr w:rsidR="00A27FAC" w:rsidRPr="00A27FAC" w:rsidTr="00A27FAC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Oscar Valderrama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12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20</w:t>
            </w:r>
          </w:p>
        </w:tc>
      </w:tr>
      <w:tr w:rsidR="00A27FAC" w:rsidRPr="00A27FAC" w:rsidTr="00A27FAC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Total general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33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21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98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FAC" w:rsidRPr="00A27FAC" w:rsidRDefault="00A27FAC" w:rsidP="00A27FA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160</w:t>
            </w:r>
          </w:p>
        </w:tc>
      </w:tr>
    </w:tbl>
    <w:p w:rsidR="00A27FAC" w:rsidRDefault="00A27FAC" w:rsidP="00551674">
      <w:pPr>
        <w:pStyle w:val="GELParrafo"/>
        <w:rPr>
          <w:lang w:val="es-MX"/>
        </w:rPr>
      </w:pPr>
    </w:p>
    <w:p w:rsidR="00A27FAC" w:rsidRDefault="009C0BD4" w:rsidP="00852E52">
      <w:pPr>
        <w:pStyle w:val="GELtitulofiguras"/>
        <w:rPr>
          <w:lang w:val="es-MX"/>
        </w:rPr>
      </w:pPr>
      <w:bookmarkStart w:id="96" w:name="_Toc375833843"/>
      <w:bookmarkStart w:id="97" w:name="_Toc375834397"/>
      <w:bookmarkStart w:id="98" w:name="_Toc375834476"/>
      <w:bookmarkStart w:id="99" w:name="_Toc375834519"/>
      <w:bookmarkStart w:id="100" w:name="_Toc375834588"/>
      <w:r w:rsidRPr="00B60DE0">
        <w:t xml:space="preserve">Tabla </w:t>
      </w:r>
      <w:fldSimple w:instr=" SEQ Tabla \* ARABIC ">
        <w:r w:rsidR="00E57669">
          <w:rPr>
            <w:noProof/>
          </w:rPr>
          <w:t>10</w:t>
        </w:r>
      </w:fldSimple>
      <w:r w:rsidRPr="00B60DE0">
        <w:t xml:space="preserve">. </w:t>
      </w:r>
      <w:r>
        <w:t xml:space="preserve">Horas ejecutadas por fase y recurso humano de Sprint </w:t>
      </w:r>
      <w:r w:rsidR="00E57669">
        <w:t>2</w:t>
      </w:r>
      <w:r>
        <w:t xml:space="preserve"> Elefantes Blancos Web</w:t>
      </w:r>
      <w:bookmarkEnd w:id="96"/>
      <w:bookmarkEnd w:id="97"/>
      <w:bookmarkEnd w:id="98"/>
      <w:bookmarkEnd w:id="99"/>
      <w:bookmarkEnd w:id="100"/>
    </w:p>
    <w:tbl>
      <w:tblPr>
        <w:tblW w:w="485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993"/>
        <w:gridCol w:w="991"/>
        <w:gridCol w:w="1073"/>
        <w:gridCol w:w="1055"/>
        <w:gridCol w:w="990"/>
        <w:gridCol w:w="990"/>
        <w:gridCol w:w="990"/>
      </w:tblGrid>
      <w:tr w:rsidR="009C0BD4" w:rsidRPr="009C0BD4" w:rsidTr="00F32324">
        <w:trPr>
          <w:trHeight w:val="780"/>
          <w:tblHeader/>
        </w:trPr>
        <w:tc>
          <w:tcPr>
            <w:tcW w:w="9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C0BD4" w:rsidRPr="009C0BD4" w:rsidRDefault="009C0BD4" w:rsidP="009C0B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RECURSO</w:t>
            </w:r>
          </w:p>
        </w:tc>
        <w:tc>
          <w:tcPr>
            <w:tcW w:w="5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C0BD4" w:rsidRPr="009C0BD4" w:rsidRDefault="009C0BD4" w:rsidP="009C0B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1-Análisis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C0BD4" w:rsidRPr="009C0BD4" w:rsidRDefault="009C0BD4" w:rsidP="009C0B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2-Diseño</w:t>
            </w:r>
          </w:p>
        </w:tc>
        <w:tc>
          <w:tcPr>
            <w:tcW w:w="6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C0BD4" w:rsidRPr="009C0BD4" w:rsidRDefault="009C0BD4" w:rsidP="009C0B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3-Desarrollo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C0BD4" w:rsidRPr="009C0BD4" w:rsidRDefault="009C0BD4" w:rsidP="009C0B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4-Pruebas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C0BD4" w:rsidRPr="009C0BD4" w:rsidRDefault="009C0BD4" w:rsidP="009C0B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5-Documentación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C0BD4" w:rsidRPr="009C0BD4" w:rsidRDefault="009C0BD4" w:rsidP="009C0B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6-Administrativas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9C0BD4" w:rsidRPr="009C0BD4" w:rsidRDefault="009C0BD4" w:rsidP="009C0B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Total general</w:t>
            </w:r>
          </w:p>
        </w:tc>
      </w:tr>
      <w:tr w:rsidR="009C0BD4" w:rsidRPr="009C0BD4" w:rsidTr="009C0BD4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Cristina Cortes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</w:tr>
      <w:tr w:rsidR="009C0BD4" w:rsidRPr="009C0BD4" w:rsidTr="009C0BD4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Mónica Aguilar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</w:tr>
      <w:tr w:rsidR="009C0BD4" w:rsidRPr="009C0BD4" w:rsidTr="009C0BD4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Juan Pablo Quiroga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</w:tr>
      <w:tr w:rsidR="009C0BD4" w:rsidRPr="009C0BD4" w:rsidTr="009C0BD4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Aníbal Parra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</w:tr>
      <w:tr w:rsidR="009C0BD4" w:rsidRPr="009C0BD4" w:rsidTr="009C0BD4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Pendiente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</w:tr>
      <w:tr w:rsidR="009C0BD4" w:rsidRPr="009C0BD4" w:rsidTr="009C0BD4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proofErr w:type="spellStart"/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Ahida</w:t>
            </w:r>
            <w:proofErr w:type="spellEnd"/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</w:t>
            </w:r>
            <w:proofErr w:type="spellStart"/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Guayazán</w:t>
            </w:r>
            <w:proofErr w:type="spellEnd"/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</w:tr>
      <w:tr w:rsidR="009C0BD4" w:rsidRPr="009C0BD4" w:rsidTr="009C0BD4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Oveymar Rodríguez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</w:tr>
      <w:tr w:rsidR="009C0BD4" w:rsidRPr="009C0BD4" w:rsidTr="009C0BD4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Oscar Valderrama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</w:p>
        </w:tc>
      </w:tr>
      <w:tr w:rsidR="009C0BD4" w:rsidRPr="009C0BD4" w:rsidTr="009C0BD4">
        <w:trPr>
          <w:trHeight w:val="73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Marco Antonio Dávila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</w:tr>
      <w:tr w:rsidR="009C0BD4" w:rsidRPr="009C0BD4" w:rsidTr="009C0BD4">
        <w:trPr>
          <w:trHeight w:val="495"/>
        </w:trPr>
        <w:tc>
          <w:tcPr>
            <w:tcW w:w="9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Total general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28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BD4" w:rsidRPr="009C0BD4" w:rsidRDefault="009C0BD4" w:rsidP="009C0BD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28</w:t>
            </w:r>
          </w:p>
        </w:tc>
      </w:tr>
    </w:tbl>
    <w:p w:rsidR="009C0BD4" w:rsidRDefault="009C0BD4" w:rsidP="00551674">
      <w:pPr>
        <w:pStyle w:val="GELParrafo"/>
        <w:rPr>
          <w:lang w:val="es-MX"/>
        </w:rPr>
      </w:pPr>
    </w:p>
    <w:p w:rsidR="00551674" w:rsidRDefault="0056642F" w:rsidP="00551674">
      <w:pPr>
        <w:pStyle w:val="GELParrafo"/>
        <w:rPr>
          <w:lang w:val="es-MX"/>
        </w:rPr>
      </w:pPr>
      <w:r>
        <w:rPr>
          <w:lang w:val="es-MX"/>
        </w:rPr>
        <w:t>Como parte de las actividades de seguimiento y control se relacionan las actas de trabajo y seguimiento semanal realizadas</w:t>
      </w:r>
      <w:r w:rsidR="00364539">
        <w:rPr>
          <w:lang w:val="es-MX"/>
        </w:rPr>
        <w:t xml:space="preserve"> en el periodo del presente informe</w:t>
      </w:r>
      <w:r>
        <w:rPr>
          <w:lang w:val="es-MX"/>
        </w:rPr>
        <w:t>.</w:t>
      </w:r>
    </w:p>
    <w:p w:rsidR="0056642F" w:rsidRDefault="0056642F" w:rsidP="00551674">
      <w:pPr>
        <w:pStyle w:val="GELParrafo"/>
        <w:rPr>
          <w:lang w:val="es-MX"/>
        </w:rPr>
      </w:pPr>
    </w:p>
    <w:p w:rsidR="0056642F" w:rsidRPr="00A972B1" w:rsidRDefault="0056642F" w:rsidP="00852E52">
      <w:pPr>
        <w:pStyle w:val="GELtitulofiguras"/>
        <w:rPr>
          <w:bCs/>
        </w:rPr>
      </w:pPr>
      <w:bookmarkStart w:id="101" w:name="_Toc375833844"/>
      <w:bookmarkStart w:id="102" w:name="_Toc375834398"/>
      <w:bookmarkStart w:id="103" w:name="_Toc375834477"/>
      <w:bookmarkStart w:id="104" w:name="_Toc375834520"/>
      <w:bookmarkStart w:id="105" w:name="_Toc375834589"/>
      <w:r w:rsidRPr="00B60DE0">
        <w:t xml:space="preserve">Tabla </w:t>
      </w:r>
      <w:fldSimple w:instr=" SEQ Tabla \* ARABIC ">
        <w:r w:rsidR="002A1E60">
          <w:rPr>
            <w:noProof/>
          </w:rPr>
          <w:t>5</w:t>
        </w:r>
      </w:fldSimple>
      <w:r w:rsidRPr="00B60DE0">
        <w:t xml:space="preserve">. </w:t>
      </w:r>
      <w:r w:rsidRPr="00A972B1">
        <w:t>Relación de actas</w:t>
      </w:r>
      <w:bookmarkEnd w:id="101"/>
      <w:bookmarkEnd w:id="102"/>
      <w:bookmarkEnd w:id="103"/>
      <w:bookmarkEnd w:id="104"/>
      <w:bookmarkEnd w:id="10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75"/>
        <w:gridCol w:w="3325"/>
      </w:tblGrid>
      <w:tr w:rsidR="006F58D3" w:rsidRPr="002255C8" w:rsidTr="00793F40">
        <w:trPr>
          <w:trHeight w:val="402"/>
          <w:tblHeader/>
          <w:jc w:val="center"/>
        </w:trPr>
        <w:tc>
          <w:tcPr>
            <w:tcW w:w="3275" w:type="dxa"/>
            <w:shd w:val="clear" w:color="auto" w:fill="BFBFBF" w:themeFill="background1" w:themeFillShade="BF"/>
            <w:vAlign w:val="center"/>
          </w:tcPr>
          <w:p w:rsidR="006F58D3" w:rsidRPr="00EF57F5" w:rsidRDefault="006F58D3" w:rsidP="00D616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57F5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3325" w:type="dxa"/>
            <w:shd w:val="clear" w:color="auto" w:fill="BFBFBF" w:themeFill="background1" w:themeFillShade="BF"/>
            <w:vAlign w:val="center"/>
          </w:tcPr>
          <w:p w:rsidR="006F58D3" w:rsidRPr="00EF57F5" w:rsidRDefault="00EF57F5" w:rsidP="004C72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57F5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6F58D3" w:rsidRPr="00EF57F5">
              <w:rPr>
                <w:rFonts w:ascii="Arial" w:hAnsi="Arial" w:cs="Arial"/>
                <w:b/>
                <w:sz w:val="20"/>
                <w:szCs w:val="20"/>
              </w:rPr>
              <w:t xml:space="preserve"> DEL ACTA</w:t>
            </w:r>
          </w:p>
        </w:tc>
      </w:tr>
      <w:tr w:rsidR="006F58D3" w:rsidRPr="002255C8" w:rsidTr="00793F40">
        <w:trPr>
          <w:trHeight w:val="563"/>
          <w:jc w:val="center"/>
        </w:trPr>
        <w:tc>
          <w:tcPr>
            <w:tcW w:w="3275" w:type="dxa"/>
            <w:vAlign w:val="center"/>
          </w:tcPr>
          <w:p w:rsidR="00D65D3B" w:rsidRPr="00CD00FA" w:rsidRDefault="00CD00FA" w:rsidP="00D65D3B">
            <w:pPr>
              <w:rPr>
                <w:rFonts w:ascii="Arial" w:hAnsi="Arial" w:cs="Arial"/>
                <w:sz w:val="20"/>
                <w:szCs w:val="20"/>
              </w:rPr>
            </w:pPr>
            <w:r w:rsidRPr="00CD00FA">
              <w:rPr>
                <w:rFonts w:ascii="Arial" w:hAnsi="Arial" w:cs="Arial"/>
                <w:sz w:val="20"/>
                <w:szCs w:val="20"/>
              </w:rPr>
              <w:t>Reunión de Trabajo</w:t>
            </w:r>
          </w:p>
          <w:p w:rsidR="006F58D3" w:rsidRPr="00CD00FA" w:rsidRDefault="006F58D3" w:rsidP="00EF57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5" w:type="dxa"/>
            <w:vAlign w:val="center"/>
          </w:tcPr>
          <w:p w:rsidR="006F58D3" w:rsidRPr="00EF57F5" w:rsidRDefault="00CD00FA" w:rsidP="00EF57F5">
            <w:pPr>
              <w:rPr>
                <w:rFonts w:ascii="Arial" w:hAnsi="Arial" w:cs="Arial"/>
                <w:bCs/>
                <w:color w:val="4F81BD"/>
                <w:sz w:val="20"/>
                <w:szCs w:val="20"/>
              </w:rPr>
            </w:pPr>
            <w:r w:rsidRPr="00CD00FA">
              <w:rPr>
                <w:rFonts w:ascii="Arial" w:hAnsi="Arial" w:cs="Arial"/>
                <w:bCs/>
                <w:sz w:val="20"/>
                <w:szCs w:val="20"/>
              </w:rPr>
              <w:t>SM4-ACT-1497-20131119-ReunionRevisionRiesgos</w:t>
            </w:r>
          </w:p>
        </w:tc>
      </w:tr>
      <w:tr w:rsidR="00CD00FA" w:rsidRPr="002255C8" w:rsidTr="00793F40">
        <w:trPr>
          <w:trHeight w:val="563"/>
          <w:jc w:val="center"/>
        </w:trPr>
        <w:tc>
          <w:tcPr>
            <w:tcW w:w="3275" w:type="dxa"/>
            <w:vAlign w:val="center"/>
          </w:tcPr>
          <w:p w:rsidR="00CD00FA" w:rsidRPr="00CD00FA" w:rsidRDefault="00CD00FA" w:rsidP="00A94790">
            <w:pPr>
              <w:rPr>
                <w:rFonts w:ascii="Arial" w:hAnsi="Arial" w:cs="Arial"/>
                <w:sz w:val="20"/>
                <w:szCs w:val="20"/>
              </w:rPr>
            </w:pPr>
            <w:r w:rsidRPr="00CD00FA">
              <w:rPr>
                <w:rFonts w:ascii="Arial" w:hAnsi="Arial" w:cs="Arial"/>
                <w:sz w:val="20"/>
                <w:szCs w:val="20"/>
              </w:rPr>
              <w:t>Reunión de Trabajo</w:t>
            </w:r>
          </w:p>
          <w:p w:rsidR="00CD00FA" w:rsidRPr="00CD00FA" w:rsidRDefault="00CD00FA" w:rsidP="00A947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5" w:type="dxa"/>
            <w:vAlign w:val="center"/>
          </w:tcPr>
          <w:p w:rsidR="00CD00FA" w:rsidRPr="00EF57F5" w:rsidRDefault="00CD00FA" w:rsidP="00EF57F5">
            <w:pP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CD00FA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SM4-ACT-1511-20131121-ReunionLevantamientoRequerimientosElefantesBlancos</w:t>
            </w:r>
          </w:p>
        </w:tc>
      </w:tr>
      <w:tr w:rsidR="00CD00FA" w:rsidRPr="002255C8" w:rsidTr="00793F40">
        <w:trPr>
          <w:trHeight w:val="563"/>
          <w:jc w:val="center"/>
        </w:trPr>
        <w:tc>
          <w:tcPr>
            <w:tcW w:w="3275" w:type="dxa"/>
            <w:vAlign w:val="center"/>
          </w:tcPr>
          <w:p w:rsidR="00CD00FA" w:rsidRPr="00CD00FA" w:rsidRDefault="00CD00FA" w:rsidP="00A94790">
            <w:pPr>
              <w:rPr>
                <w:rFonts w:ascii="Arial" w:hAnsi="Arial" w:cs="Arial"/>
                <w:sz w:val="20"/>
                <w:szCs w:val="20"/>
              </w:rPr>
            </w:pPr>
            <w:r w:rsidRPr="00CD00FA">
              <w:rPr>
                <w:rFonts w:ascii="Arial" w:hAnsi="Arial" w:cs="Arial"/>
                <w:sz w:val="20"/>
                <w:szCs w:val="20"/>
              </w:rPr>
              <w:t>Reunión de Trabajo</w:t>
            </w:r>
          </w:p>
          <w:p w:rsidR="00CD00FA" w:rsidRPr="00CD00FA" w:rsidRDefault="00CD00FA" w:rsidP="00A947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5" w:type="dxa"/>
            <w:vAlign w:val="center"/>
          </w:tcPr>
          <w:p w:rsidR="00CD00FA" w:rsidRPr="00EF57F5" w:rsidRDefault="00CD00FA" w:rsidP="00EF57F5">
            <w:pP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CD00FA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SM4-ACT-1507-20131120-ReunionRevisionServiciosAPIGoogleMaps</w:t>
            </w:r>
          </w:p>
        </w:tc>
      </w:tr>
    </w:tbl>
    <w:p w:rsidR="0056642F" w:rsidRDefault="0056642F" w:rsidP="00551674">
      <w:pPr>
        <w:pStyle w:val="GELParrafo"/>
      </w:pPr>
    </w:p>
    <w:p w:rsidR="006254D3" w:rsidRPr="009E20C1" w:rsidRDefault="006254D3" w:rsidP="009E20C1">
      <w:pPr>
        <w:pStyle w:val="GELTtulo2"/>
        <w:numPr>
          <w:ilvl w:val="0"/>
          <w:numId w:val="0"/>
        </w:numPr>
        <w:ind w:left="357"/>
        <w:sectPr w:rsidR="006254D3" w:rsidRPr="009E20C1" w:rsidSect="0086197A">
          <w:headerReference w:type="even" r:id="rId22"/>
          <w:headerReference w:type="default" r:id="rId23"/>
          <w:footerReference w:type="even" r:id="rId24"/>
          <w:pgSz w:w="12242" w:h="15842" w:code="1"/>
          <w:pgMar w:top="1486" w:right="1701" w:bottom="1134" w:left="1701" w:header="851" w:footer="113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67695" w:rsidRPr="00B60DE0" w:rsidRDefault="003E1410" w:rsidP="00B60DE0">
      <w:pPr>
        <w:pStyle w:val="GELTtulo1"/>
        <w:ind w:left="714" w:hanging="357"/>
        <w:rPr>
          <w:caps w:val="0"/>
          <w:color w:val="000000" w:themeColor="text1"/>
        </w:rPr>
      </w:pPr>
      <w:bookmarkStart w:id="106" w:name="_Toc375833817"/>
      <w:r w:rsidRPr="00B60DE0">
        <w:rPr>
          <w:caps w:val="0"/>
          <w:color w:val="000000" w:themeColor="text1"/>
        </w:rPr>
        <w:lastRenderedPageBreak/>
        <w:t>RIESGOS</w:t>
      </w:r>
      <w:bookmarkEnd w:id="106"/>
    </w:p>
    <w:p w:rsidR="00B60DE0" w:rsidRPr="00A972B1" w:rsidRDefault="00B60DE0" w:rsidP="00B60DE0">
      <w:pPr>
        <w:pStyle w:val="GELParrafo"/>
        <w:rPr>
          <w:color w:val="365F91" w:themeColor="accent1" w:themeShade="BF"/>
        </w:rPr>
      </w:pPr>
      <w:r>
        <w:t>Se presenta tabla con los riesgos presentados durante el periodo del informe, basado en el formato de riesgos planteado para el proyecto</w:t>
      </w:r>
      <w:r w:rsidR="00C46706">
        <w:t>, adicionalmente se detalla si algún riesgo fue materializado o si se identific</w:t>
      </w:r>
      <w:r w:rsidR="00F4657A">
        <w:t>ó</w:t>
      </w:r>
      <w:r w:rsidR="00C46706">
        <w:t xml:space="preserve"> uno nuevo</w:t>
      </w:r>
      <w:r>
        <w:t>.</w:t>
      </w:r>
      <w:r w:rsidR="00F4657A">
        <w:t xml:space="preserve"> </w:t>
      </w:r>
    </w:p>
    <w:p w:rsidR="00B60DE0" w:rsidRDefault="001A290E" w:rsidP="00B60DE0">
      <w:pPr>
        <w:pStyle w:val="GELParrafo"/>
        <w:rPr>
          <w:color w:val="365F91" w:themeColor="accent1" w:themeShade="BF"/>
        </w:rPr>
      </w:pPr>
      <w:r>
        <w:t xml:space="preserve">Fecha de seguimiento </w:t>
      </w:r>
      <w:r w:rsidR="00DC60C5">
        <w:t>2013-11-29</w:t>
      </w:r>
    </w:p>
    <w:p w:rsidR="00033A76" w:rsidRPr="006F72F9" w:rsidRDefault="00033A76" w:rsidP="00B60DE0">
      <w:pPr>
        <w:pStyle w:val="GELParrafo"/>
      </w:pPr>
    </w:p>
    <w:p w:rsidR="00BF29D7" w:rsidRDefault="00B60DE0" w:rsidP="00852E52">
      <w:pPr>
        <w:pStyle w:val="GELtitulofiguras"/>
      </w:pPr>
      <w:bookmarkStart w:id="107" w:name="_Toc321267062"/>
      <w:bookmarkStart w:id="108" w:name="_Toc375833845"/>
      <w:bookmarkStart w:id="109" w:name="_Toc375834399"/>
      <w:bookmarkStart w:id="110" w:name="_Toc375834478"/>
      <w:bookmarkStart w:id="111" w:name="_Toc375834521"/>
      <w:bookmarkStart w:id="112" w:name="_Toc375834590"/>
      <w:r w:rsidRPr="00B60DE0">
        <w:t xml:space="preserve">Tabla </w:t>
      </w:r>
      <w:fldSimple w:instr=" SEQ Tabla \* ARABIC ">
        <w:r w:rsidR="00A61F04">
          <w:rPr>
            <w:noProof/>
          </w:rPr>
          <w:t>6</w:t>
        </w:r>
      </w:fldSimple>
      <w:r w:rsidRPr="00B60DE0">
        <w:t>. Riesgos</w:t>
      </w:r>
      <w:bookmarkEnd w:id="107"/>
      <w:bookmarkEnd w:id="108"/>
      <w:bookmarkEnd w:id="109"/>
      <w:bookmarkEnd w:id="110"/>
      <w:bookmarkEnd w:id="111"/>
      <w:bookmarkEnd w:id="11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2953"/>
        <w:gridCol w:w="1520"/>
        <w:gridCol w:w="1601"/>
        <w:gridCol w:w="2151"/>
        <w:gridCol w:w="1701"/>
        <w:gridCol w:w="1430"/>
        <w:gridCol w:w="1416"/>
      </w:tblGrid>
      <w:tr w:rsidR="006E10F6" w:rsidRPr="006E10F6" w:rsidTr="006E10F6">
        <w:trPr>
          <w:trHeight w:val="570"/>
          <w:tblHeader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No.</w:t>
            </w:r>
          </w:p>
        </w:tc>
        <w:tc>
          <w:tcPr>
            <w:tcW w:w="1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RIESGO</w:t>
            </w:r>
          </w:p>
        </w:tc>
        <w:tc>
          <w:tcPr>
            <w:tcW w:w="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PROBABILIDAD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CONSECUENCIA</w:t>
            </w:r>
          </w:p>
        </w:tc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PLAN DE ACCIÓN SUGERIDO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RESPONSABLE</w:t>
            </w: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CALIFICACION DEL RIESGO</w:t>
            </w:r>
          </w:p>
        </w:tc>
        <w:tc>
          <w:tcPr>
            <w:tcW w:w="7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SEGUIMIENTO</w:t>
            </w:r>
          </w:p>
        </w:tc>
      </w:tr>
      <w:tr w:rsidR="006E10F6" w:rsidRPr="006E10F6" w:rsidTr="006E10F6">
        <w:trPr>
          <w:trHeight w:val="255"/>
        </w:trPr>
        <w:tc>
          <w:tcPr>
            <w:tcW w:w="3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</w:p>
        </w:tc>
      </w:tr>
      <w:tr w:rsidR="006E10F6" w:rsidRPr="006E10F6" w:rsidTr="006E10F6">
        <w:trPr>
          <w:trHeight w:val="274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Demoras en las revisiones de los entregables del proyecto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la cantidad de revisores involucrados (GEL,  Interventoría y Entidades)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que se afecten los niveles de respuesta a GEL o se afecte a la UT Software Works porque se tendrían tiempos muertos en sus recursos.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“Retrasos en el desarrollo de las Soluciones por comunicación deficiente entre la entidad contratante y las entidades que requieren la solución informática”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Ocasional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Menor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Establecer revisiones conjuntas donde se puedan abordar los documentos y se puedan hacer correcciones inmediatas sobre los mismos. Este mecanismo será validado dependiendo del entregable a revisar. Se revisará tabla de contenido y criterios de aceptación por entregable.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GEL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Bajo-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</w:p>
        </w:tc>
      </w:tr>
      <w:tr w:rsidR="006E10F6" w:rsidRPr="006E10F6" w:rsidTr="006E10F6">
        <w:trPr>
          <w:trHeight w:val="274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No disponibilidad de la información o de soluciones actuales provistas por terceros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falta de formalización de  responsabilidades de las partes o incumplimiento de las mismas 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el desarrollo de los entregables del proyecto.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“Errores, imprecisiones, indisponibilidad o ausencia de personal idóneo y capaz, por parte de la Entidad a la que se le brinda apoyo en el desarrollo del proyecto, para establecer los requisitos funcionales y técnicos de las soluciones a ser desarrolladas”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Apoyarse en el GEL para la consecución temprana de disponibilidad de las soluciones. Formalizar responsabilidades de las partes.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GEL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</w:p>
        </w:tc>
      </w:tr>
      <w:tr w:rsidR="006E10F6" w:rsidRPr="006E10F6" w:rsidTr="006E10F6">
        <w:trPr>
          <w:trHeight w:val="271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Retrasos en el desarrollo de las Soluciones,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no contar  con el suficiente nivel de detalle del requerimiento proporcionado  por GEL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el desarrollo de los entregables del proyecto.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“Errores, imprecisiones, indisponibilidad o ausencia de personal idóneo y capaz, por parte de la Entidad a la que se le brinda apoyo en el desarrollo del proyecto, para establecer los requisitos funcionales y técnicos de las soluciones a ser desarrolladas”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incluirá  actualización del alcance del proyecto dentro de la fase de diseño de las soluciones y se ajustará el alcance a través del Procedimiento de Control de Cambios.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GEL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</w:p>
        </w:tc>
      </w:tr>
      <w:tr w:rsidR="006E10F6" w:rsidRPr="006E10F6" w:rsidTr="006E10F6">
        <w:trPr>
          <w:trHeight w:val="217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4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Retrasos en el desarrollo de las Soluciones,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 no involucrar los perfiles de los equipos por demanda en las estimaciones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el desarrollo de los entregables del proyecto.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“Errores o imprecisiones por parte del contratista al identificar los requisitos funcionales y técnicos de las soluciones”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garantizará la inclusión de personal con experiencia en levantamiento y especificación de requerimientos funcionales y técnicos y se harán verificaciones en los comités de seguimiento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UT Software Works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Medio-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</w:p>
        </w:tc>
      </w:tr>
      <w:tr w:rsidR="006E10F6" w:rsidRPr="006E10F6" w:rsidTr="006E10F6">
        <w:trPr>
          <w:trHeight w:val="220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5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Delitos Informáticos (Todos aquellos contemplados en la ley 1273 de 2009) cometidos por parte de terceros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 no contemplar en el diseño los aspectos de seguridad suficientes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problemas en la integridad de información sensible de la solución.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“Delitos Informáticos (Todos aquellos contemplados en la ley 1273 de 2009)”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Un experto en seguridad hará parte del equipo para ejecutar pruebas de vulnerabilidad y de seguridad en general, además de apoyar en la elaboración de los planes de seguridad de la solución.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UT Software Works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</w:p>
        </w:tc>
      </w:tr>
      <w:tr w:rsidR="006E10F6" w:rsidRPr="006E10F6" w:rsidTr="006E10F6">
        <w:trPr>
          <w:trHeight w:val="316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6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No tener a tiempo la infraestructura requerida para la instalación de la solución por parte de GEL o la entidad correspondiente donde quedará alojada la solución WEB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 no realizar las proyecciones y preparación temprana de las condiciones de infraestructura requeridas para realizar la instalación de la solución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las pruebas del producto y puesta en marcha del mismo.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“Errores, imprecisiones, indisponibilidad o ausencia de personal idóneo y capaz, por parte de la Entidad a la que se le brinda apoyo en el desarrollo del proyecto, para establecer los requisitos funcionales y técnicos de las soluciones a ser desarrolladas”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Realizar las proyecciones y preparación temprana de las condiciones de infraestructura requeridas del ambiente de producción para realizar el despliegue de la solución.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GEL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ENTIDADES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</w:p>
        </w:tc>
      </w:tr>
      <w:tr w:rsidR="006E10F6" w:rsidRPr="006E10F6" w:rsidTr="006E10F6">
        <w:trPr>
          <w:trHeight w:val="316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7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No tener a tiempo la infraestructura requerida para la instalación de la solución por parte de GEL o la entidad correspondiente donde quedará alojada la solución móvil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 no realizar la suscripción en las tiendas Apple Store y Google </w:t>
            </w:r>
            <w:proofErr w:type="spellStart"/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play</w:t>
            </w:r>
            <w:proofErr w:type="spellEnd"/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store con el debido tiempo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las pruebas del producto y puesta en producción del mismo.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“Errores, imprecisiones, indisponibilidad o ausencia de personal idóneo y capaz, por parte de la Entidad a la que se le brinda apoyo en el desarrollo del proyecto, para establecer los requisitos funcionales y técnicos de las soluciones a ser desarrolladas”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Realizar las proyecciones y preparación temprana de las condiciones de infraestructura requeridas del ambiente de producción para realizar el despliegue de la solución.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GEL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ENTIDADES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</w:p>
        </w:tc>
      </w:tr>
      <w:tr w:rsidR="006E10F6" w:rsidRPr="006E10F6" w:rsidTr="006E10F6">
        <w:trPr>
          <w:trHeight w:val="193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Ausencia de personal clave (arquitecto, líder de requerimientos, líderes técnicos)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 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diferentes circunstancias  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OCASIONARIA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pérdida de conocimiento del proyecto y retrasos en el desarrollo de las Soluciones.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 xml:space="preserve">Asociado al riesgo de pliegos: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Retrasos en el desarrollo de las Soluciones, por ausencia de persona clave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Probable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 xml:space="preserve">1. Elaboración y documentación de procedimientos detallados para las tareas desempeñadas por el personal clave.  </w:t>
            </w: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br/>
              <w:t xml:space="preserve"> 2. Establecer incentivos que sean atractivos para posibles nuevos colaboradores que tengan la experiencia requerida.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UT Software Works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</w:p>
        </w:tc>
      </w:tr>
      <w:tr w:rsidR="006E10F6" w:rsidRPr="006E10F6" w:rsidTr="006E10F6">
        <w:trPr>
          <w:trHeight w:val="223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9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La calidad de los entregables generados  no cumple con los niveles esperados por GEL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la no interpretación adecuada de la información levantada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 xml:space="preserve">LO QUE OCASIONARÍA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retrasos en la ejecución del proyecto.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 xml:space="preserve">Asociado al riesgo de pliegos: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Errores o imprecisiones por parte del contratista al identificar los requisitos funcionales y técnicos de las soluciones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Probable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Redacción del acta al finalizar la reunión para revisión conjunta con el entrevistado.</w:t>
            </w: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br/>
              <w:t>Revisiones internas de la UT para validar con audios y con la persona que lidero la reunión.</w:t>
            </w: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br/>
              <w:t xml:space="preserve">Revisión por parte de interventoría de que se incluyan los aspectos </w:t>
            </w:r>
            <w:r w:rsidR="00DC60C5"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más</w:t>
            </w: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 xml:space="preserve"> relevantes tratados en la reunión.</w:t>
            </w: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br/>
              <w:t>Proceso de revisión continuo y cercano a GEL para retroalimentación y ajustes a entregables antes de publicaciones formales.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UT Software Works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</w:p>
        </w:tc>
      </w:tr>
      <w:tr w:rsidR="006E10F6" w:rsidRPr="006E10F6" w:rsidTr="006E10F6">
        <w:trPr>
          <w:trHeight w:val="234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Alcance del proyecto afectado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 xml:space="preserve"> 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requerimientos en constante cambio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la ejecución del proyecto.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 xml:space="preserve">Asociado al riesgo de pliegos: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Errores, imprecisiones, indisponibilidad o ausencia de personal idóneo y capaz, por parte de la Entidad a la que se le brinda apoyo en el desarrollo del proyecto, para establecer los requisitos funcionales y técnicos de las soluciones a ser desarrolladas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Enmarcar la planeación de los sprints dentro del alcance definido en el plan de proyecto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GEL 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Bajo-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</w:p>
        </w:tc>
      </w:tr>
    </w:tbl>
    <w:p w:rsidR="006E10F6" w:rsidRDefault="006E10F6" w:rsidP="006E10F6">
      <w:pPr>
        <w:pStyle w:val="GELParrafo"/>
      </w:pPr>
    </w:p>
    <w:p w:rsidR="00BF29D7" w:rsidRDefault="00BF29D7" w:rsidP="006E10F6">
      <w:pPr>
        <w:pStyle w:val="GELParrafo"/>
        <w:sectPr w:rsidR="00BF29D7" w:rsidSect="00033A76">
          <w:pgSz w:w="15842" w:h="12242" w:orient="landscape" w:code="1"/>
          <w:pgMar w:top="1701" w:right="1486" w:bottom="1701" w:left="1134" w:header="851" w:footer="113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61D24" w:rsidRPr="00B60DE0" w:rsidRDefault="00796E5D" w:rsidP="00B60DE0">
      <w:pPr>
        <w:pStyle w:val="GELTtulo1"/>
        <w:ind w:left="714" w:hanging="357"/>
        <w:rPr>
          <w:caps w:val="0"/>
          <w:color w:val="000000" w:themeColor="text1"/>
        </w:rPr>
      </w:pPr>
      <w:bookmarkStart w:id="113" w:name="_Toc375833818"/>
      <w:r w:rsidRPr="00B60DE0">
        <w:rPr>
          <w:caps w:val="0"/>
          <w:color w:val="000000" w:themeColor="text1"/>
        </w:rPr>
        <w:lastRenderedPageBreak/>
        <w:t>S</w:t>
      </w:r>
      <w:r w:rsidR="00581798">
        <w:rPr>
          <w:caps w:val="0"/>
          <w:color w:val="000000" w:themeColor="text1"/>
        </w:rPr>
        <w:t>ITUACIONES PRESENTADAS</w:t>
      </w:r>
      <w:bookmarkEnd w:id="113"/>
    </w:p>
    <w:p w:rsidR="00B62417" w:rsidRDefault="00B62417" w:rsidP="00FE2BC0">
      <w:pPr>
        <w:pStyle w:val="GELParrafo"/>
        <w:ind w:left="709"/>
        <w:rPr>
          <w:rStyle w:val="GELParrafoCar"/>
        </w:rPr>
      </w:pPr>
    </w:p>
    <w:p w:rsidR="005A7110" w:rsidRDefault="00346366" w:rsidP="00346366">
      <w:pPr>
        <w:pStyle w:val="GELParrafo"/>
        <w:numPr>
          <w:ilvl w:val="0"/>
          <w:numId w:val="22"/>
        </w:numPr>
        <w:ind w:left="709" w:hanging="284"/>
        <w:rPr>
          <w:rStyle w:val="GELParrafoCar"/>
        </w:rPr>
      </w:pPr>
      <w:r>
        <w:rPr>
          <w:rStyle w:val="GELParrafoCar"/>
        </w:rPr>
        <w:t xml:space="preserve">Se realizaron las reuniones de presentación de los ajustes a los prototipos </w:t>
      </w:r>
      <w:r w:rsidR="008D0BD4">
        <w:rPr>
          <w:rStyle w:val="GELParrafoCar"/>
        </w:rPr>
        <w:t>de la aplicación de Elefantes Blancos móvil a</w:t>
      </w:r>
      <w:r>
        <w:rPr>
          <w:rStyle w:val="GELParrafoCar"/>
        </w:rPr>
        <w:t xml:space="preserve"> la entidad Secretaría de transparencia.</w:t>
      </w:r>
    </w:p>
    <w:p w:rsidR="00346366" w:rsidRDefault="00CE38AA" w:rsidP="00346366">
      <w:pPr>
        <w:pStyle w:val="GELParrafo"/>
        <w:numPr>
          <w:ilvl w:val="0"/>
          <w:numId w:val="22"/>
        </w:numPr>
        <w:ind w:left="709" w:hanging="284"/>
        <w:rPr>
          <w:rStyle w:val="GELParrafoCar"/>
        </w:rPr>
      </w:pPr>
      <w:r>
        <w:rPr>
          <w:rStyle w:val="GELParrafoCar"/>
        </w:rPr>
        <w:t>Se presentaron a la Entidad Secretaría de _Transparencias los prototipos para el Administrador de Elefantes Blancos.</w:t>
      </w:r>
    </w:p>
    <w:p w:rsidR="00CE38AA" w:rsidRDefault="00CE38AA" w:rsidP="00346366">
      <w:pPr>
        <w:pStyle w:val="GELParrafo"/>
        <w:numPr>
          <w:ilvl w:val="0"/>
          <w:numId w:val="22"/>
        </w:numPr>
        <w:ind w:left="709" w:hanging="284"/>
        <w:rPr>
          <w:rStyle w:val="GELParrafoCar"/>
        </w:rPr>
      </w:pPr>
      <w:r>
        <w:rPr>
          <w:rStyle w:val="GELParrafoCar"/>
        </w:rPr>
        <w:t xml:space="preserve">En este periodo del informe se dio inicio a las actividades de desarrollo de </w:t>
      </w:r>
      <w:r w:rsidR="008D0BD4">
        <w:rPr>
          <w:rStyle w:val="GELParrafoCar"/>
        </w:rPr>
        <w:t xml:space="preserve">la </w:t>
      </w:r>
      <w:r>
        <w:rPr>
          <w:rStyle w:val="GELParrafoCar"/>
        </w:rPr>
        <w:t>solución</w:t>
      </w:r>
      <w:r w:rsidR="008D0BD4">
        <w:rPr>
          <w:rStyle w:val="GELParrafoCar"/>
        </w:rPr>
        <w:t xml:space="preserve"> </w:t>
      </w:r>
      <w:r>
        <w:rPr>
          <w:rStyle w:val="GELParrafoCar"/>
        </w:rPr>
        <w:t xml:space="preserve"> </w:t>
      </w:r>
      <w:r w:rsidR="008D0BD4">
        <w:rPr>
          <w:rStyle w:val="GELParrafoCar"/>
        </w:rPr>
        <w:t xml:space="preserve">Elefantes Blancos móvil </w:t>
      </w:r>
      <w:r>
        <w:rPr>
          <w:rStyle w:val="GELParrafoCar"/>
        </w:rPr>
        <w:t>para iOS y Android</w:t>
      </w:r>
    </w:p>
    <w:p w:rsidR="00346366" w:rsidRDefault="00346366" w:rsidP="00FE2BC0">
      <w:pPr>
        <w:pStyle w:val="GELParrafo"/>
        <w:rPr>
          <w:rStyle w:val="GELParrafoCar"/>
          <w:rFonts w:eastAsiaTheme="majorEastAsia" w:cstheme="majorBidi"/>
          <w:bCs/>
          <w:caps/>
          <w:szCs w:val="28"/>
          <w:lang w:val="es-MX"/>
        </w:rPr>
      </w:pPr>
    </w:p>
    <w:p w:rsidR="00346366" w:rsidRPr="00852E52" w:rsidRDefault="00346366" w:rsidP="00FE2BC0">
      <w:pPr>
        <w:pStyle w:val="GELParrafo"/>
        <w:rPr>
          <w:rStyle w:val="GELParrafoCar"/>
          <w:lang w:val="es-MX"/>
        </w:rPr>
        <w:sectPr w:rsidR="00346366" w:rsidRPr="00852E52" w:rsidSect="0086197A">
          <w:pgSz w:w="12242" w:h="15842" w:code="1"/>
          <w:pgMar w:top="1486" w:right="1701" w:bottom="1134" w:left="1701" w:header="851" w:footer="113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E20B86" w:rsidRPr="00581798" w:rsidRDefault="00581798" w:rsidP="00581798">
      <w:pPr>
        <w:pStyle w:val="GELTtulo1"/>
        <w:ind w:left="714" w:hanging="357"/>
        <w:rPr>
          <w:caps w:val="0"/>
          <w:color w:val="000000" w:themeColor="text1"/>
        </w:rPr>
      </w:pPr>
      <w:bookmarkStart w:id="114" w:name="_Toc375833819"/>
      <w:r>
        <w:rPr>
          <w:caps w:val="0"/>
          <w:color w:val="000000" w:themeColor="text1"/>
        </w:rPr>
        <w:lastRenderedPageBreak/>
        <w:t>ACUERDO DE NIVELES DE SERVICIO (ANSs)</w:t>
      </w:r>
      <w:bookmarkEnd w:id="114"/>
    </w:p>
    <w:p w:rsidR="00102004" w:rsidRDefault="00102004" w:rsidP="00102004">
      <w:pPr>
        <w:pStyle w:val="GELParrafo"/>
        <w:rPr>
          <w:lang w:val="es-CO"/>
        </w:rPr>
      </w:pPr>
      <w:r>
        <w:rPr>
          <w:lang w:val="es-CO"/>
        </w:rPr>
        <w:t>En este capítulo se detallan los acuerdos de niveles de servicio implementados para el equipo por (demanda)</w:t>
      </w:r>
    </w:p>
    <w:p w:rsidR="00102004" w:rsidRPr="00957E06" w:rsidRDefault="00102004" w:rsidP="00102004">
      <w:pPr>
        <w:pStyle w:val="GELParrafo"/>
        <w:rPr>
          <w:lang w:val="es-CO"/>
        </w:rPr>
      </w:pPr>
      <w:r>
        <w:rPr>
          <w:lang w:val="es-CO"/>
        </w:rPr>
        <w:t>Con corte a la fecha de este informe se presentan los siguientes ANS:</w:t>
      </w:r>
      <w:r w:rsidR="00A101AB">
        <w:rPr>
          <w:lang w:val="es-CO"/>
        </w:rPr>
        <w:t xml:space="preserve"> </w:t>
      </w:r>
    </w:p>
    <w:p w:rsidR="006054B6" w:rsidRDefault="006054B6" w:rsidP="006054B6">
      <w:pPr>
        <w:pStyle w:val="GELTtulo2"/>
        <w:ind w:left="357" w:hanging="357"/>
      </w:pPr>
      <w:bookmarkStart w:id="115" w:name="_Toc322420253"/>
      <w:bookmarkStart w:id="116" w:name="_Toc322511645"/>
      <w:bookmarkStart w:id="117" w:name="_Toc322515858"/>
      <w:r w:rsidRPr="006054B6">
        <w:t xml:space="preserve"> </w:t>
      </w:r>
      <w:bookmarkStart w:id="118" w:name="_Toc375833820"/>
      <w:r w:rsidRPr="00620BF4">
        <w:t>ANS 1 – NIVEL DE CUMPLIMIENTO EN LAS ENTREGAS AL CLIENTE</w:t>
      </w:r>
      <w:bookmarkEnd w:id="115"/>
      <w:bookmarkEnd w:id="116"/>
      <w:bookmarkEnd w:id="117"/>
      <w:bookmarkEnd w:id="118"/>
    </w:p>
    <w:p w:rsidR="00053F65" w:rsidRDefault="00053F65" w:rsidP="00BE000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continuación</w:t>
      </w:r>
      <w:r w:rsidRPr="00EF4F4F">
        <w:rPr>
          <w:rFonts w:ascii="Arial" w:hAnsi="Arial"/>
          <w:sz w:val="24"/>
        </w:rPr>
        <w:t xml:space="preserve">, se presentan </w:t>
      </w:r>
      <w:r w:rsidR="008E6FEC">
        <w:rPr>
          <w:rFonts w:ascii="Arial" w:hAnsi="Arial"/>
          <w:sz w:val="24"/>
        </w:rPr>
        <w:t xml:space="preserve">el listado </w:t>
      </w:r>
      <w:r w:rsidRPr="00EF4F4F">
        <w:rPr>
          <w:rFonts w:ascii="Arial" w:hAnsi="Arial"/>
          <w:sz w:val="24"/>
        </w:rPr>
        <w:t xml:space="preserve">de </w:t>
      </w:r>
      <w:r w:rsidR="008E6FEC">
        <w:rPr>
          <w:rFonts w:ascii="Arial" w:hAnsi="Arial"/>
          <w:sz w:val="24"/>
        </w:rPr>
        <w:t xml:space="preserve">todos los entregables  publicados durante el </w:t>
      </w:r>
      <w:r w:rsidR="009E20C1">
        <w:rPr>
          <w:rFonts w:ascii="Arial" w:hAnsi="Arial"/>
          <w:sz w:val="24"/>
        </w:rPr>
        <w:t>15 de noviembre de 2013 y el 30 de noviembre de 2013</w:t>
      </w:r>
      <w:r w:rsidRPr="00EF4F4F">
        <w:rPr>
          <w:rFonts w:ascii="Arial" w:hAnsi="Arial"/>
          <w:sz w:val="24"/>
        </w:rPr>
        <w:t>, indicando por cada uno si cumple o no con la entrega en el plazo establecido:</w:t>
      </w:r>
    </w:p>
    <w:p w:rsidR="00053F65" w:rsidRDefault="00053F65" w:rsidP="00053F65">
      <w:pPr>
        <w:rPr>
          <w:rFonts w:ascii="Arial" w:hAnsi="Arial"/>
          <w:sz w:val="24"/>
        </w:rPr>
      </w:pPr>
    </w:p>
    <w:p w:rsidR="00053F65" w:rsidRDefault="00053F65" w:rsidP="00053F65">
      <w:pPr>
        <w:rPr>
          <w:rFonts w:ascii="Arial" w:hAnsi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53F65" w:rsidTr="00A972B1">
        <w:trPr>
          <w:trHeight w:val="1820"/>
        </w:trPr>
        <w:tc>
          <w:tcPr>
            <w:tcW w:w="8896" w:type="dxa"/>
          </w:tcPr>
          <w:p w:rsidR="00053F65" w:rsidRDefault="009E20C1" w:rsidP="00053F65">
            <w:pPr>
              <w:rPr>
                <w:rFonts w:ascii="Arial" w:hAnsi="Arial"/>
                <w:sz w:val="24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D68C858" wp14:editId="27DA97CF">
                  <wp:extent cx="5612130" cy="2061210"/>
                  <wp:effectExtent l="0" t="0" r="762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6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B75" w:rsidRPr="00621AF7" w:rsidRDefault="00FC3B75" w:rsidP="003A77D3">
      <w:pPr>
        <w:pStyle w:val="GELtitulofiguras"/>
      </w:pPr>
      <w:bookmarkStart w:id="119" w:name="_Toc322014052"/>
      <w:bookmarkStart w:id="120" w:name="_Toc322515915"/>
      <w:bookmarkStart w:id="121" w:name="_Toc375834562"/>
      <w:r w:rsidRPr="002875A7">
        <w:t xml:space="preserve">Figura </w:t>
      </w:r>
      <w:fldSimple w:instr=" SEQ Figura \* ARABIC ">
        <w:r w:rsidR="00083646">
          <w:rPr>
            <w:noProof/>
          </w:rPr>
          <w:t>4</w:t>
        </w:r>
      </w:fldSimple>
      <w:r w:rsidRPr="002875A7">
        <w:t xml:space="preserve">. </w:t>
      </w:r>
      <w:r w:rsidRPr="00621AF7">
        <w:t>ANS1</w:t>
      </w:r>
      <w:r>
        <w:t xml:space="preserve"> – Primeras entregas</w:t>
      </w:r>
      <w:bookmarkEnd w:id="119"/>
      <w:bookmarkEnd w:id="120"/>
      <w:bookmarkEnd w:id="121"/>
    </w:p>
    <w:p w:rsidR="00053F65" w:rsidRDefault="00053F65" w:rsidP="00053F65">
      <w:pPr>
        <w:rPr>
          <w:rFonts w:ascii="Arial" w:hAnsi="Arial"/>
          <w:sz w:val="24"/>
        </w:rPr>
      </w:pPr>
    </w:p>
    <w:p w:rsidR="004C4567" w:rsidRDefault="004C4567" w:rsidP="004C4567">
      <w:pPr>
        <w:pStyle w:val="GELParrafo"/>
      </w:pPr>
      <w:r w:rsidRPr="00193724">
        <w:t xml:space="preserve">Para el ANS 1- Nivel de cumplimiento en las entregas al cliente –se observa que </w:t>
      </w:r>
      <w:r>
        <w:t xml:space="preserve">dos de </w:t>
      </w:r>
      <w:r w:rsidRPr="00193724">
        <w:t xml:space="preserve"> las entregas y publicación de documentos </w:t>
      </w:r>
      <w:r>
        <w:t xml:space="preserve">no </w:t>
      </w:r>
      <w:r w:rsidRPr="00193724">
        <w:t xml:space="preserve">se han realizado dentro de los plazos establecidos. </w:t>
      </w:r>
    </w:p>
    <w:p w:rsidR="004C4567" w:rsidRDefault="004C4567" w:rsidP="00053F65">
      <w:pPr>
        <w:rPr>
          <w:rFonts w:ascii="Arial" w:hAnsi="Arial"/>
          <w:color w:val="365F91" w:themeColor="accent1" w:themeShade="BF"/>
          <w:sz w:val="24"/>
        </w:rPr>
      </w:pPr>
    </w:p>
    <w:p w:rsidR="004C4567" w:rsidRDefault="004C4567" w:rsidP="004C4567">
      <w:pPr>
        <w:rPr>
          <w:rFonts w:ascii="Arial" w:hAnsi="Arial" w:cs="Arial"/>
          <w:sz w:val="24"/>
        </w:rPr>
      </w:pPr>
      <w:r w:rsidRPr="00686D39">
        <w:rPr>
          <w:rFonts w:ascii="Arial" w:hAnsi="Arial" w:cs="Arial"/>
          <w:sz w:val="24"/>
        </w:rPr>
        <w:t xml:space="preserve">Este ANS </w:t>
      </w:r>
      <w:r>
        <w:rPr>
          <w:rFonts w:ascii="Arial" w:hAnsi="Arial" w:cs="Arial"/>
          <w:sz w:val="24"/>
        </w:rPr>
        <w:t xml:space="preserve"> no </w:t>
      </w:r>
      <w:r w:rsidRPr="00686D39">
        <w:rPr>
          <w:rFonts w:ascii="Arial" w:hAnsi="Arial" w:cs="Arial"/>
          <w:sz w:val="24"/>
        </w:rPr>
        <w:t>cumple el nivel de aceptación establecido.</w:t>
      </w:r>
    </w:p>
    <w:p w:rsidR="004C4567" w:rsidRPr="00686D39" w:rsidRDefault="004C4567" w:rsidP="004C4567">
      <w:pPr>
        <w:rPr>
          <w:rFonts w:ascii="Arial" w:hAnsi="Arial" w:cs="Arial"/>
          <w:sz w:val="24"/>
        </w:rPr>
      </w:pPr>
    </w:p>
    <w:p w:rsidR="00053F65" w:rsidRPr="00A972B1" w:rsidRDefault="00053F65" w:rsidP="00053F65">
      <w:pPr>
        <w:rPr>
          <w:rFonts w:ascii="Arial" w:hAnsi="Arial"/>
          <w:color w:val="365F91" w:themeColor="accent1" w:themeShade="BF"/>
          <w:sz w:val="24"/>
        </w:rPr>
      </w:pPr>
      <w:r w:rsidRPr="00A972B1">
        <w:rPr>
          <w:rFonts w:ascii="Arial" w:hAnsi="Arial"/>
          <w:color w:val="365F91" w:themeColor="accent1" w:themeShade="BF"/>
          <w:sz w:val="24"/>
        </w:rPr>
        <w:t xml:space="preserve"> </w:t>
      </w:r>
    </w:p>
    <w:p w:rsidR="00D95C07" w:rsidRDefault="00D95C07" w:rsidP="00D95C07">
      <w:pPr>
        <w:pStyle w:val="GELTtulo2"/>
        <w:ind w:left="357" w:hanging="357"/>
        <w:rPr>
          <w:rFonts w:eastAsiaTheme="minorHAnsi" w:cs="Arial"/>
          <w:bCs w:val="0"/>
          <w:caps w:val="0"/>
          <w:szCs w:val="24"/>
          <w:lang w:val="es-ES"/>
        </w:rPr>
      </w:pPr>
      <w:bookmarkStart w:id="122" w:name="_Toc322084027"/>
      <w:bookmarkStart w:id="123" w:name="_Toc322084192"/>
      <w:bookmarkStart w:id="124" w:name="_Toc322515859"/>
      <w:bookmarkStart w:id="125" w:name="_Toc375833821"/>
      <w:r w:rsidRPr="00A23D7B">
        <w:t xml:space="preserve">ANS 2 - </w:t>
      </w:r>
      <w:bookmarkEnd w:id="122"/>
      <w:bookmarkEnd w:id="123"/>
      <w:bookmarkEnd w:id="124"/>
      <w:r w:rsidR="00652546" w:rsidRPr="007F7077">
        <w:rPr>
          <w:rFonts w:eastAsiaTheme="minorHAnsi" w:cs="Arial"/>
          <w:bCs w:val="0"/>
          <w:caps w:val="0"/>
          <w:szCs w:val="24"/>
          <w:lang w:val="es-ES"/>
        </w:rPr>
        <w:t xml:space="preserve">ÍNDICE DE RENDIMIENTO DE PROGRAMACIÓN BASADO EN </w:t>
      </w:r>
      <w:r w:rsidR="00652546" w:rsidRPr="007F7077">
        <w:rPr>
          <w:rFonts w:eastAsiaTheme="minorHAnsi" w:cs="Arial"/>
          <w:bCs w:val="0"/>
          <w:caps w:val="0"/>
          <w:szCs w:val="24"/>
          <w:lang w:val="es-ES"/>
        </w:rPr>
        <w:lastRenderedPageBreak/>
        <w:t>TIEMPOS.</w:t>
      </w:r>
      <w:bookmarkEnd w:id="125"/>
    </w:p>
    <w:p w:rsidR="009A4835" w:rsidRDefault="009A4835" w:rsidP="00A972B1">
      <w:pPr>
        <w:pStyle w:val="GELParrafo"/>
      </w:pPr>
      <w:r>
        <w:t>A continuación</w:t>
      </w:r>
      <w:r w:rsidRPr="00EF4F4F">
        <w:t>, se presenta</w:t>
      </w:r>
      <w:r>
        <w:t xml:space="preserve"> </w:t>
      </w:r>
      <w:r w:rsidR="00562E45">
        <w:t>el estado del ANS 2.</w:t>
      </w:r>
    </w:p>
    <w:p w:rsidR="00882F61" w:rsidRDefault="00882F61" w:rsidP="00882F61">
      <w:pPr>
        <w:rPr>
          <w:rFonts w:ascii="Arial" w:hAnsi="Arial"/>
          <w:sz w:val="24"/>
        </w:rPr>
      </w:pPr>
    </w:p>
    <w:p w:rsidR="00882F61" w:rsidRDefault="00882F61" w:rsidP="00882F61">
      <w:pPr>
        <w:rPr>
          <w:rFonts w:ascii="Arial" w:hAnsi="Arial"/>
          <w:sz w:val="24"/>
        </w:rPr>
      </w:pPr>
    </w:p>
    <w:p w:rsidR="004C4567" w:rsidRPr="0077234B" w:rsidRDefault="004C4567" w:rsidP="004C4567">
      <w:pPr>
        <w:pStyle w:val="GELParrafo"/>
        <w:rPr>
          <w:rFonts w:eastAsia="Times New Roman" w:cs="Arial"/>
          <w:color w:val="000000"/>
          <w:szCs w:val="24"/>
          <w:lang w:val="es-CO" w:eastAsia="es-CO"/>
        </w:rPr>
      </w:pPr>
      <w:r w:rsidRPr="0077234B">
        <w:rPr>
          <w:rFonts w:eastAsia="Times New Roman" w:cs="Arial"/>
          <w:color w:val="000000"/>
          <w:szCs w:val="24"/>
          <w:lang w:eastAsia="es-CO"/>
        </w:rPr>
        <w:t>Sprint  0</w:t>
      </w:r>
    </w:p>
    <w:p w:rsidR="004C4567" w:rsidRPr="0077234B" w:rsidRDefault="004C4567" w:rsidP="004C4567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:rsidR="004C4567" w:rsidRPr="0077234B" w:rsidRDefault="004C4567" w:rsidP="004C4567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100%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100%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=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100% cumple (Definitivo)</w:t>
      </w:r>
    </w:p>
    <w:p w:rsidR="004C4567" w:rsidRPr="0077234B" w:rsidRDefault="004C4567" w:rsidP="004C4567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77234B">
        <w:rPr>
          <w:rFonts w:ascii="Arial" w:eastAsia="Times New Roman" w:hAnsi="Arial" w:cs="Arial"/>
          <w:color w:val="365F91"/>
          <w:sz w:val="24"/>
          <w:szCs w:val="24"/>
          <w:lang w:eastAsia="es-CO"/>
        </w:rPr>
        <w:t> </w:t>
      </w:r>
    </w:p>
    <w:p w:rsidR="004C4567" w:rsidRPr="0077234B" w:rsidRDefault="004C4567" w:rsidP="004C4567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Sprint 1</w:t>
      </w:r>
    </w:p>
    <w:p w:rsidR="004C4567" w:rsidRPr="0077234B" w:rsidRDefault="004C4567" w:rsidP="004C4567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:rsidR="004C4567" w:rsidRDefault="004C4567" w:rsidP="004C4567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64% / 67</w:t>
      </w: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%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=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96% </w:t>
      </w: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Cumple (Parcial).</w:t>
      </w:r>
    </w:p>
    <w:p w:rsidR="00A964DA" w:rsidRDefault="00A964DA" w:rsidP="004C4567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A964DA" w:rsidRPr="0077234B" w:rsidRDefault="00A964DA" w:rsidP="00A964DA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print 2</w:t>
      </w:r>
    </w:p>
    <w:p w:rsidR="00A964DA" w:rsidRPr="0077234B" w:rsidRDefault="00A964DA" w:rsidP="00A964DA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:rsidR="00A964DA" w:rsidRDefault="00E84E6E" w:rsidP="00A964DA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5% / 6</w:t>
      </w:r>
      <w:r w:rsidR="00A964DA"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%</w:t>
      </w:r>
      <w:r w:rsidR="00A964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A964DA"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=</w:t>
      </w:r>
      <w:r w:rsidR="00A964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83% </w:t>
      </w:r>
      <w:r w:rsidR="00A964DA"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No </w:t>
      </w:r>
      <w:r w:rsidR="00A964DA"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Cumple (Parcial).</w:t>
      </w:r>
    </w:p>
    <w:p w:rsidR="00A964DA" w:rsidRDefault="00A964DA" w:rsidP="004C4567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C4567" w:rsidRPr="0077234B" w:rsidRDefault="004C4567" w:rsidP="004C4567">
      <w:pPr>
        <w:pStyle w:val="GELParrafo"/>
        <w:rPr>
          <w:lang w:val="es-CO" w:eastAsia="es-CO"/>
        </w:rPr>
      </w:pPr>
      <w:r w:rsidRPr="0077234B">
        <w:rPr>
          <w:lang w:eastAsia="es-CO"/>
        </w:rPr>
        <w:t>El avance planeado del proyecto al </w:t>
      </w:r>
      <w:r w:rsidRPr="00F21733">
        <w:rPr>
          <w:lang w:eastAsia="es-CO"/>
        </w:rPr>
        <w:t>3</w:t>
      </w:r>
      <w:r>
        <w:rPr>
          <w:lang w:eastAsia="es-CO"/>
        </w:rPr>
        <w:t>0</w:t>
      </w:r>
      <w:r w:rsidRPr="00F21733">
        <w:rPr>
          <w:lang w:eastAsia="es-CO"/>
        </w:rPr>
        <w:t xml:space="preserve"> de </w:t>
      </w:r>
      <w:r>
        <w:rPr>
          <w:lang w:eastAsia="es-CO"/>
        </w:rPr>
        <w:t>noviembre</w:t>
      </w:r>
      <w:r w:rsidRPr="00F21733">
        <w:rPr>
          <w:lang w:eastAsia="es-CO"/>
        </w:rPr>
        <w:t> </w:t>
      </w:r>
      <w:r w:rsidRPr="0077234B">
        <w:rPr>
          <w:lang w:eastAsia="es-CO"/>
        </w:rPr>
        <w:t xml:space="preserve">de 2013 es del </w:t>
      </w:r>
      <w:r>
        <w:rPr>
          <w:lang w:eastAsia="es-CO"/>
        </w:rPr>
        <w:t>18</w:t>
      </w:r>
      <w:r w:rsidRPr="0077234B">
        <w:rPr>
          <w:lang w:eastAsia="es-CO"/>
        </w:rPr>
        <w:t xml:space="preserve">%. El avance ejecutado corresponde al </w:t>
      </w:r>
      <w:r>
        <w:rPr>
          <w:lang w:eastAsia="es-CO"/>
        </w:rPr>
        <w:t>17%</w:t>
      </w:r>
      <w:r w:rsidRPr="0077234B">
        <w:rPr>
          <w:lang w:eastAsia="es-CO"/>
        </w:rPr>
        <w:t>.</w:t>
      </w:r>
    </w:p>
    <w:p w:rsidR="004C4567" w:rsidRPr="0077234B" w:rsidRDefault="004C4567" w:rsidP="004C4567">
      <w:pPr>
        <w:pStyle w:val="GELParrafo"/>
        <w:rPr>
          <w:lang w:val="es-CO" w:eastAsia="es-CO"/>
        </w:rPr>
      </w:pPr>
      <w:r w:rsidRPr="0077234B">
        <w:rPr>
          <w:lang w:eastAsia="es-CO"/>
        </w:rPr>
        <w:t xml:space="preserve">El cálculo del ANS 2 corresponde entonces al </w:t>
      </w:r>
      <w:r>
        <w:rPr>
          <w:lang w:eastAsia="es-CO"/>
        </w:rPr>
        <w:t>96</w:t>
      </w:r>
      <w:r w:rsidRPr="0077234B">
        <w:rPr>
          <w:lang w:eastAsia="es-CO"/>
        </w:rPr>
        <w:t>% con lo cual se está por encima del nivel mínimo requerido para tener cumplimiento del ANS.</w:t>
      </w:r>
    </w:p>
    <w:p w:rsidR="004C4567" w:rsidRDefault="004C4567" w:rsidP="004C4567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882F61" w:rsidRPr="00EF4F4F" w:rsidRDefault="004C4567" w:rsidP="004C4567">
      <w:pPr>
        <w:rPr>
          <w:rFonts w:ascii="Arial" w:hAnsi="Arial"/>
          <w:sz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reitera que el </w:t>
      </w: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cumplimiento es debido a que se registra el avance de actividades terminadas. </w:t>
      </w:r>
      <w:r w:rsidR="00882F61" w:rsidRPr="00A972B1">
        <w:rPr>
          <w:rFonts w:ascii="Arial" w:hAnsi="Arial"/>
          <w:color w:val="365F91" w:themeColor="accent1" w:themeShade="BF"/>
          <w:sz w:val="24"/>
        </w:rPr>
        <w:t xml:space="preserve"> </w:t>
      </w:r>
    </w:p>
    <w:p w:rsidR="00882F61" w:rsidRPr="00562E45" w:rsidRDefault="00882F61" w:rsidP="00A972B1">
      <w:pPr>
        <w:pStyle w:val="GELParrafo"/>
      </w:pPr>
    </w:p>
    <w:p w:rsidR="00652546" w:rsidRDefault="00652546" w:rsidP="00652546">
      <w:pPr>
        <w:pStyle w:val="GELTtulo2"/>
        <w:ind w:left="357" w:hanging="357"/>
      </w:pPr>
      <w:bookmarkStart w:id="126" w:name="_Toc375833822"/>
      <w:r>
        <w:t>ANS 3</w:t>
      </w:r>
      <w:r w:rsidRPr="00A23D7B">
        <w:t xml:space="preserve"> - REVISIÓN DE ENTREGABLES</w:t>
      </w:r>
      <w:bookmarkEnd w:id="126"/>
    </w:p>
    <w:p w:rsidR="00882F61" w:rsidRPr="003363A5" w:rsidRDefault="00882F61" w:rsidP="00A972B1">
      <w:pPr>
        <w:pStyle w:val="GELParrafo"/>
      </w:pPr>
      <w:r w:rsidRPr="00610F74">
        <w:t xml:space="preserve">A continuación, se presenta el estado del ANS </w:t>
      </w:r>
      <w:r w:rsidRPr="00A972B1">
        <w:rPr>
          <w:bCs/>
          <w:caps/>
        </w:rPr>
        <w:t>3</w:t>
      </w:r>
      <w:r w:rsidRPr="00610F74">
        <w:t>.</w:t>
      </w:r>
    </w:p>
    <w:p w:rsidR="00882F61" w:rsidRDefault="00882F61" w:rsidP="00882F61">
      <w:pPr>
        <w:rPr>
          <w:rFonts w:ascii="Arial" w:hAnsi="Arial"/>
          <w:sz w:val="24"/>
        </w:rPr>
      </w:pPr>
    </w:p>
    <w:p w:rsidR="00882F61" w:rsidRDefault="00882F61" w:rsidP="00882F61">
      <w:pPr>
        <w:rPr>
          <w:rFonts w:ascii="Arial" w:hAnsi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82F61" w:rsidTr="004C4567">
        <w:trPr>
          <w:trHeight w:val="1658"/>
        </w:trPr>
        <w:tc>
          <w:tcPr>
            <w:tcW w:w="8665" w:type="dxa"/>
          </w:tcPr>
          <w:p w:rsidR="00882F61" w:rsidRDefault="004C4567" w:rsidP="00C059DB">
            <w:pPr>
              <w:rPr>
                <w:rFonts w:ascii="Arial" w:hAnsi="Arial"/>
                <w:sz w:val="24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7FEB0C0" wp14:editId="50CF7357">
                  <wp:extent cx="5612130" cy="4481830"/>
                  <wp:effectExtent l="0" t="0" r="762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48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2F61" w:rsidRPr="00621AF7" w:rsidRDefault="00882F61" w:rsidP="003A77D3">
      <w:pPr>
        <w:pStyle w:val="GELtitulofiguras"/>
      </w:pPr>
      <w:bookmarkStart w:id="127" w:name="_Toc375834563"/>
      <w:r w:rsidRPr="002875A7">
        <w:t xml:space="preserve">Figura </w:t>
      </w:r>
      <w:fldSimple w:instr=" SEQ Figura \* ARABIC ">
        <w:r w:rsidR="00083646">
          <w:rPr>
            <w:noProof/>
          </w:rPr>
          <w:t>5</w:t>
        </w:r>
      </w:fldSimple>
      <w:r w:rsidRPr="002875A7">
        <w:t xml:space="preserve">. </w:t>
      </w:r>
      <w:r>
        <w:t>ANS3 – Revisión entregables</w:t>
      </w:r>
      <w:bookmarkEnd w:id="127"/>
    </w:p>
    <w:p w:rsidR="00882F61" w:rsidRDefault="00882F61" w:rsidP="00882F61">
      <w:pPr>
        <w:rPr>
          <w:rFonts w:ascii="Arial" w:hAnsi="Arial"/>
          <w:sz w:val="24"/>
        </w:rPr>
      </w:pPr>
    </w:p>
    <w:p w:rsidR="004C4567" w:rsidRDefault="004C4567" w:rsidP="004C4567">
      <w:pPr>
        <w:pStyle w:val="GELParrafo"/>
      </w:pPr>
      <w:r>
        <w:t>El ANS 3 – Revisión de entregables – se encuentra para el 30 de Noviembre de 2013 en 0 debido a que ningún entregable ha tenido más de tres revisiones.</w:t>
      </w:r>
    </w:p>
    <w:p w:rsidR="004C4567" w:rsidRPr="00A972B1" w:rsidRDefault="004C4567" w:rsidP="004C4567">
      <w:pPr>
        <w:pStyle w:val="GELParrafo"/>
      </w:pPr>
      <w:r>
        <w:t>Este ANS cumple el nivel de aceptación establecido</w:t>
      </w:r>
    </w:p>
    <w:p w:rsidR="00882F61" w:rsidRPr="00A972B1" w:rsidRDefault="00882F61" w:rsidP="00882F61">
      <w:pPr>
        <w:rPr>
          <w:rFonts w:ascii="Arial" w:hAnsi="Arial"/>
          <w:color w:val="365F91" w:themeColor="accent1" w:themeShade="BF"/>
          <w:sz w:val="24"/>
        </w:rPr>
      </w:pPr>
    </w:p>
    <w:p w:rsidR="005B68EF" w:rsidRPr="00A972B1" w:rsidRDefault="005B68EF" w:rsidP="00831188">
      <w:pPr>
        <w:pStyle w:val="GELParrafo"/>
      </w:pPr>
    </w:p>
    <w:p w:rsidR="005B68EF" w:rsidRDefault="005B68EF" w:rsidP="00831188">
      <w:pPr>
        <w:pStyle w:val="GELParrafo"/>
      </w:pPr>
    </w:p>
    <w:p w:rsidR="005B68EF" w:rsidRPr="00831188" w:rsidRDefault="005B68EF" w:rsidP="00831188">
      <w:pPr>
        <w:pStyle w:val="GELParrafo"/>
      </w:pPr>
    </w:p>
    <w:p w:rsidR="00ED1C66" w:rsidRPr="00581798" w:rsidRDefault="0037373D" w:rsidP="00581798">
      <w:pPr>
        <w:pStyle w:val="GELTtulo1"/>
        <w:ind w:left="714" w:hanging="357"/>
        <w:rPr>
          <w:caps w:val="0"/>
          <w:color w:val="000000" w:themeColor="text1"/>
        </w:rPr>
      </w:pPr>
      <w:bookmarkStart w:id="128" w:name="_Toc375833823"/>
      <w:r>
        <w:rPr>
          <w:caps w:val="0"/>
          <w:color w:val="000000" w:themeColor="text1"/>
        </w:rPr>
        <w:lastRenderedPageBreak/>
        <w:t>DETALLE INCIDENCIAS</w:t>
      </w:r>
      <w:bookmarkEnd w:id="128"/>
    </w:p>
    <w:p w:rsidR="004319CA" w:rsidRDefault="009A1A44" w:rsidP="00102004">
      <w:pPr>
        <w:pStyle w:val="GELParrafo"/>
        <w:rPr>
          <w:color w:val="365F91" w:themeColor="accent1" w:themeShade="BF"/>
        </w:rPr>
      </w:pPr>
      <w:r>
        <w:rPr>
          <w:lang w:val="es-MX"/>
        </w:rPr>
        <w:t xml:space="preserve">Para </w:t>
      </w:r>
      <w:r w:rsidR="00D731AF">
        <w:rPr>
          <w:lang w:val="es-MX"/>
        </w:rPr>
        <w:t>esta e</w:t>
      </w:r>
      <w:r>
        <w:rPr>
          <w:lang w:val="es-MX"/>
        </w:rPr>
        <w:t xml:space="preserve">tapa del proyecto no aplica esta sección </w:t>
      </w:r>
      <w:r w:rsidR="00D731AF">
        <w:rPr>
          <w:lang w:val="es-MX"/>
        </w:rPr>
        <w:t>porque todavía no se ha entregado el producto</w:t>
      </w:r>
      <w:proofErr w:type="gramStart"/>
      <w:r w:rsidR="00D731AF">
        <w:rPr>
          <w:lang w:val="es-MX"/>
        </w:rPr>
        <w:t>.</w:t>
      </w:r>
      <w:r w:rsidR="00633BF5">
        <w:t>.</w:t>
      </w:r>
      <w:proofErr w:type="gramEnd"/>
    </w:p>
    <w:p w:rsidR="0037373D" w:rsidRPr="0037373D" w:rsidRDefault="0037373D" w:rsidP="001A1E80">
      <w:pPr>
        <w:pStyle w:val="GELTtulo1"/>
      </w:pPr>
      <w:bookmarkStart w:id="129" w:name="_Toc375833824"/>
      <w:r w:rsidRPr="0037373D">
        <w:lastRenderedPageBreak/>
        <w:t>CONTROL DE CAMBIOS</w:t>
      </w:r>
      <w:bookmarkEnd w:id="129"/>
    </w:p>
    <w:p w:rsidR="004C4567" w:rsidRPr="00690F20" w:rsidRDefault="004C4567" w:rsidP="004C4567">
      <w:pPr>
        <w:pStyle w:val="GELParrafo"/>
      </w:pPr>
      <w:r>
        <w:rPr>
          <w:lang w:val="es-MX"/>
        </w:rPr>
        <w:t>Durante</w:t>
      </w:r>
      <w:r>
        <w:t xml:space="preserve"> el periodo evaluado </w:t>
      </w:r>
      <w:r w:rsidRPr="00AC31C1">
        <w:t xml:space="preserve">no se presentaron </w:t>
      </w:r>
      <w:r>
        <w:t xml:space="preserve">requerimientos de </w:t>
      </w:r>
      <w:r w:rsidRPr="00AC31C1">
        <w:t>control de cambio</w:t>
      </w:r>
      <w:r>
        <w:t>s</w:t>
      </w:r>
      <w:r w:rsidRPr="00690F20">
        <w:t>.</w:t>
      </w:r>
    </w:p>
    <w:p w:rsidR="0037373D" w:rsidRPr="004C4567" w:rsidRDefault="0037373D" w:rsidP="004C4567">
      <w:pPr>
        <w:pStyle w:val="GELParrafo"/>
        <w:rPr>
          <w:color w:val="365F91" w:themeColor="accent1" w:themeShade="BF"/>
        </w:rPr>
      </w:pPr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C92A44" w:rsidRPr="00C92A44" w:rsidRDefault="00C92A44" w:rsidP="001A1E80">
      <w:pPr>
        <w:pStyle w:val="GELTtulo1"/>
      </w:pPr>
      <w:bookmarkStart w:id="130" w:name="_Toc375833825"/>
      <w:r>
        <w:lastRenderedPageBreak/>
        <w:t>RECURSO HUMANO</w:t>
      </w:r>
      <w:bookmarkEnd w:id="130"/>
    </w:p>
    <w:p w:rsidR="00C92A44" w:rsidRDefault="00C92A44" w:rsidP="00C92A44">
      <w:pPr>
        <w:pStyle w:val="GELParrafo"/>
      </w:pPr>
      <w:r>
        <w:t xml:space="preserve">A continuación se detalla el equipo humano asignado al proyecto </w:t>
      </w:r>
      <w:r w:rsidR="004C4567">
        <w:t>Soluciones Móviles 4</w:t>
      </w:r>
      <w:r w:rsidRPr="003363A5">
        <w:t xml:space="preserve"> </w:t>
      </w:r>
      <w:r>
        <w:t xml:space="preserve">durante el periodo de este informe. </w:t>
      </w:r>
    </w:p>
    <w:p w:rsidR="003363A5" w:rsidRPr="00197AFD" w:rsidRDefault="003363A5" w:rsidP="00102004">
      <w:pPr>
        <w:pStyle w:val="GELParrafo"/>
        <w:rPr>
          <w:color w:val="365F91" w:themeColor="accent1" w:themeShade="BF"/>
        </w:rPr>
      </w:pPr>
    </w:p>
    <w:p w:rsidR="003F539E" w:rsidRPr="00A972B1" w:rsidRDefault="003F539E" w:rsidP="003A77D3">
      <w:pPr>
        <w:pStyle w:val="GELtitulofiguras"/>
        <w:rPr>
          <w:color w:val="365F91" w:themeColor="accent1" w:themeShade="BF"/>
          <w:lang w:val="es-CO"/>
        </w:rPr>
      </w:pPr>
      <w:bookmarkStart w:id="131" w:name="_Toc375833846"/>
      <w:bookmarkStart w:id="132" w:name="_Toc375834400"/>
      <w:bookmarkStart w:id="133" w:name="_Toc375834479"/>
      <w:bookmarkStart w:id="134" w:name="_Toc375834522"/>
      <w:bookmarkStart w:id="135" w:name="_Toc375834591"/>
      <w:r w:rsidRPr="00B60DE0">
        <w:t xml:space="preserve">Tabla </w:t>
      </w:r>
      <w:fldSimple w:instr=" SEQ Tabla \* ARABIC ">
        <w:r w:rsidR="007D29F2">
          <w:rPr>
            <w:noProof/>
          </w:rPr>
          <w:t>10</w:t>
        </w:r>
      </w:fldSimple>
      <w:r>
        <w:t>. Estado de horas trabajadas</w:t>
      </w:r>
      <w:bookmarkEnd w:id="131"/>
      <w:bookmarkEnd w:id="132"/>
      <w:bookmarkEnd w:id="133"/>
      <w:bookmarkEnd w:id="134"/>
      <w:bookmarkEnd w:id="135"/>
    </w:p>
    <w:tbl>
      <w:tblPr>
        <w:tblW w:w="880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19"/>
        <w:gridCol w:w="1701"/>
        <w:gridCol w:w="1559"/>
      </w:tblGrid>
      <w:tr w:rsidR="00C921E7" w:rsidRPr="00C921E7" w:rsidTr="00C921E7">
        <w:trPr>
          <w:trHeight w:val="780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921E7" w:rsidRPr="00C921E7" w:rsidRDefault="00C921E7" w:rsidP="00C921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NOMBRE DEL RECURSO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921E7" w:rsidRPr="00C921E7" w:rsidRDefault="00C921E7" w:rsidP="00C921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ROL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C921E7" w:rsidRPr="00C921E7" w:rsidRDefault="00C921E7" w:rsidP="00C921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HORAS PLANEADAS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C921E7" w:rsidRPr="00C921E7" w:rsidRDefault="00C921E7" w:rsidP="00C921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HORAS EJECUTADAS</w:t>
            </w:r>
          </w:p>
        </w:tc>
      </w:tr>
      <w:tr w:rsidR="00C921E7" w:rsidRPr="00C921E7" w:rsidTr="00C921E7">
        <w:trPr>
          <w:trHeight w:val="525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Cristina Cortes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Líder técnico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88</w:t>
            </w:r>
          </w:p>
        </w:tc>
      </w:tr>
      <w:tr w:rsidR="00C921E7" w:rsidRPr="00C921E7" w:rsidTr="00C921E7">
        <w:trPr>
          <w:trHeight w:val="78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Mónica Aguilar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Experto Documentador junior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83</w:t>
            </w:r>
          </w:p>
        </w:tc>
      </w:tr>
      <w:tr w:rsidR="00C921E7" w:rsidRPr="00C921E7" w:rsidTr="00C921E7">
        <w:trPr>
          <w:trHeight w:val="52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Juan Pablo Quiroga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Arquitecto de software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68</w:t>
            </w:r>
          </w:p>
        </w:tc>
      </w:tr>
      <w:tr w:rsidR="00C921E7" w:rsidRPr="00C921E7" w:rsidTr="00C921E7">
        <w:trPr>
          <w:trHeight w:val="696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Miguel Castiblanco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Experto Programador de soluciones móviles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76</w:t>
            </w:r>
          </w:p>
        </w:tc>
      </w:tr>
      <w:tr w:rsidR="00C921E7" w:rsidRPr="00C921E7" w:rsidTr="00C921E7">
        <w:trPr>
          <w:trHeight w:val="69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proofErr w:type="spellStart"/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Ihonahan</w:t>
            </w:r>
            <w:proofErr w:type="spellEnd"/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Buitrago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Experto Programador de soluciones móviles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79</w:t>
            </w:r>
          </w:p>
        </w:tc>
      </w:tr>
      <w:tr w:rsidR="00C921E7" w:rsidRPr="00C921E7" w:rsidTr="00C921E7">
        <w:trPr>
          <w:trHeight w:val="547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Pendiente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Analista Sénior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</w:tr>
      <w:tr w:rsidR="00C921E7" w:rsidRPr="00C921E7" w:rsidTr="00C921E7">
        <w:trPr>
          <w:trHeight w:val="55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Aníbal Parra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Analista Junior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44</w:t>
            </w:r>
          </w:p>
        </w:tc>
      </w:tr>
      <w:tr w:rsidR="00C921E7" w:rsidRPr="00C921E7" w:rsidTr="00C921E7">
        <w:trPr>
          <w:trHeight w:val="549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proofErr w:type="spellStart"/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Heidy</w:t>
            </w:r>
            <w:proofErr w:type="spellEnd"/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Socha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Analista Junior de pruebas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</w:tr>
      <w:tr w:rsidR="00C921E7" w:rsidRPr="00C921E7" w:rsidTr="00C921E7">
        <w:trPr>
          <w:trHeight w:val="543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Oveymar </w:t>
            </w:r>
            <w:r w:rsidR="00776731"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Rodríguez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Analista junior de pruebas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22</w:t>
            </w:r>
          </w:p>
        </w:tc>
      </w:tr>
      <w:tr w:rsidR="00C921E7" w:rsidRPr="00C921E7" w:rsidTr="00C921E7">
        <w:trPr>
          <w:trHeight w:val="537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proofErr w:type="spellStart"/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Ahida</w:t>
            </w:r>
            <w:proofErr w:type="spellEnd"/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Guayazán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Experto Especificador Junior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40</w:t>
            </w:r>
          </w:p>
        </w:tc>
      </w:tr>
      <w:tr w:rsidR="00C921E7" w:rsidRPr="00C921E7" w:rsidTr="00C921E7">
        <w:trPr>
          <w:trHeight w:val="52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Oscar Valderrama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Diseñador gráfico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77</w:t>
            </w:r>
          </w:p>
        </w:tc>
      </w:tr>
      <w:tr w:rsidR="00C921E7" w:rsidRPr="00C921E7" w:rsidTr="00C921E7">
        <w:trPr>
          <w:trHeight w:val="52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Giovanni Cruz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Experto en seguridad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</w:tr>
      <w:tr w:rsidR="00C921E7" w:rsidRPr="00C921E7" w:rsidTr="00C921E7">
        <w:trPr>
          <w:trHeight w:val="603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Marco Antonio Dávila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Líder de infraestructura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</w:tr>
      <w:tr w:rsidR="00C921E7" w:rsidRPr="00C921E7" w:rsidTr="00C921E7">
        <w:trPr>
          <w:trHeight w:val="315"/>
        </w:trPr>
        <w:tc>
          <w:tcPr>
            <w:tcW w:w="5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577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21E7" w:rsidRPr="00C921E7" w:rsidRDefault="00C921E7" w:rsidP="00C921E7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C921E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577</w:t>
            </w:r>
          </w:p>
        </w:tc>
      </w:tr>
    </w:tbl>
    <w:p w:rsidR="00C92A44" w:rsidRPr="00C92A44" w:rsidRDefault="00C92A44" w:rsidP="008B2CB7">
      <w:pPr>
        <w:pStyle w:val="GELTtulo1"/>
        <w:ind w:left="714" w:hanging="357"/>
        <w:rPr>
          <w:caps w:val="0"/>
          <w:color w:val="000000" w:themeColor="text1"/>
        </w:rPr>
      </w:pPr>
      <w:bookmarkStart w:id="136" w:name="_Toc375833826"/>
      <w:r>
        <w:rPr>
          <w:caps w:val="0"/>
          <w:color w:val="000000" w:themeColor="text1"/>
        </w:rPr>
        <w:lastRenderedPageBreak/>
        <w:t>ADQUISICIONES</w:t>
      </w:r>
      <w:bookmarkEnd w:id="136"/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4C4567" w:rsidRDefault="004C4567" w:rsidP="004C4567">
      <w:pPr>
        <w:pStyle w:val="GELParrafo"/>
        <w:rPr>
          <w:color w:val="000000" w:themeColor="text1"/>
          <w:lang w:val="es-CO"/>
        </w:rPr>
      </w:pPr>
      <w:r>
        <w:rPr>
          <w:lang w:val="es-MX"/>
        </w:rPr>
        <w:t>Durante</w:t>
      </w:r>
      <w:r>
        <w:rPr>
          <w:color w:val="000000" w:themeColor="text1"/>
          <w:lang w:val="es-CO"/>
        </w:rPr>
        <w:t xml:space="preserve"> este periodo del informe no hubo ninguna adquisición.</w:t>
      </w:r>
      <w:r w:rsidRPr="000B1056" w:rsidDel="000002AF">
        <w:t xml:space="preserve"> </w:t>
      </w:r>
    </w:p>
    <w:p w:rsidR="00C92A44" w:rsidRPr="00A972B1" w:rsidRDefault="00C92A44" w:rsidP="00B31A72">
      <w:pPr>
        <w:pStyle w:val="GELParrafo"/>
        <w:rPr>
          <w:color w:val="365F91" w:themeColor="accent1" w:themeShade="BF"/>
        </w:rPr>
      </w:pPr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EE03C5" w:rsidRDefault="00EE03C5" w:rsidP="008B2CB7">
      <w:pPr>
        <w:pStyle w:val="GELTtulo1"/>
        <w:ind w:left="714" w:hanging="357"/>
        <w:rPr>
          <w:caps w:val="0"/>
          <w:color w:val="000000" w:themeColor="text1"/>
        </w:rPr>
        <w:sectPr w:rsidR="00EE03C5" w:rsidSect="007367A8">
          <w:pgSz w:w="12242" w:h="15842" w:code="1"/>
          <w:pgMar w:top="1134" w:right="1701" w:bottom="1486" w:left="1701" w:header="851" w:footer="113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C92A44" w:rsidRPr="00C92A44" w:rsidRDefault="00551674" w:rsidP="008B2CB7">
      <w:pPr>
        <w:pStyle w:val="GELTtulo1"/>
        <w:ind w:left="714" w:hanging="357"/>
        <w:rPr>
          <w:caps w:val="0"/>
          <w:color w:val="000000" w:themeColor="text1"/>
        </w:rPr>
      </w:pPr>
      <w:bookmarkStart w:id="137" w:name="_Toc375833827"/>
      <w:r>
        <w:rPr>
          <w:caps w:val="0"/>
          <w:color w:val="000000" w:themeColor="text1"/>
        </w:rPr>
        <w:lastRenderedPageBreak/>
        <w:t>LECCIONES APRENDIDAS</w:t>
      </w:r>
      <w:bookmarkEnd w:id="137"/>
    </w:p>
    <w:p w:rsidR="00FB2D10" w:rsidRPr="00852E52" w:rsidRDefault="007D29F2" w:rsidP="003A77D3">
      <w:pPr>
        <w:pStyle w:val="GELtitulofiguras"/>
      </w:pPr>
      <w:bookmarkStart w:id="138" w:name="_Toc375833847"/>
      <w:bookmarkStart w:id="139" w:name="_Toc375834401"/>
      <w:bookmarkStart w:id="140" w:name="_Toc375834480"/>
      <w:bookmarkStart w:id="141" w:name="_Toc375834523"/>
      <w:bookmarkStart w:id="142" w:name="_Toc375834592"/>
      <w:r w:rsidRPr="00852E52">
        <w:t xml:space="preserve">Tabla </w:t>
      </w:r>
      <w:fldSimple w:instr=" SEQ Tabla \* ARABIC ">
        <w:r w:rsidRPr="00852E52">
          <w:t>11</w:t>
        </w:r>
      </w:fldSimple>
      <w:r w:rsidRPr="00852E52">
        <w:t>. Lecciones Aprendidas</w:t>
      </w:r>
      <w:bookmarkEnd w:id="138"/>
      <w:bookmarkEnd w:id="139"/>
      <w:bookmarkEnd w:id="140"/>
      <w:bookmarkEnd w:id="141"/>
      <w:bookmarkEnd w:id="142"/>
    </w:p>
    <w:tbl>
      <w:tblPr>
        <w:tblW w:w="5000" w:type="pct"/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2354"/>
        <w:gridCol w:w="3528"/>
        <w:gridCol w:w="1702"/>
        <w:gridCol w:w="1558"/>
        <w:gridCol w:w="1986"/>
        <w:gridCol w:w="2234"/>
      </w:tblGrid>
      <w:tr w:rsidR="0071319B" w:rsidRPr="00FB2D10" w:rsidTr="00814E19">
        <w:trPr>
          <w:trHeight w:val="630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B2D10" w:rsidRPr="00C00BC9" w:rsidRDefault="00FB2D10" w:rsidP="00FB2D1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00B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ANTECEDENTES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B2D10" w:rsidRPr="00C00BC9" w:rsidRDefault="00FB2D10" w:rsidP="00FB2D1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00B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LECCION APRENDIDA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FB2D10" w:rsidRPr="00C00BC9" w:rsidRDefault="00FB2D10" w:rsidP="00FB2D1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00B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AREA DE CONOCIMIENTO (PMI)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FB2D10" w:rsidRPr="00C00BC9" w:rsidRDefault="00FB2D10" w:rsidP="00FB2D1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00B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AREA APLICABLE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FB2D10" w:rsidRPr="00C00BC9" w:rsidRDefault="00FB2D10" w:rsidP="00FB2D1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00B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DE IDENTIFICACIÓN</w:t>
            </w:r>
          </w:p>
          <w:p w:rsidR="008B429D" w:rsidRPr="00C00BC9" w:rsidRDefault="008B429D" w:rsidP="00FB2D1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00B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(</w:t>
            </w:r>
            <w:proofErr w:type="spellStart"/>
            <w:r w:rsidRPr="00C00B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aaaa</w:t>
            </w:r>
            <w:proofErr w:type="spellEnd"/>
            <w:r w:rsidRPr="00C00B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-mm-</w:t>
            </w:r>
            <w:proofErr w:type="spellStart"/>
            <w:r w:rsidRPr="00C00B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dd</w:t>
            </w:r>
            <w:proofErr w:type="spellEnd"/>
            <w:r w:rsidRPr="00C00B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)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FB2D10" w:rsidRPr="00C00BC9" w:rsidRDefault="00FB2D10" w:rsidP="00FB2D1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C00B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FACTORES CRÍTICOS DE ÉXITO</w:t>
            </w:r>
          </w:p>
        </w:tc>
      </w:tr>
      <w:tr w:rsidR="00814E19" w:rsidRPr="00FB2D10" w:rsidTr="00814E19">
        <w:trPr>
          <w:trHeight w:val="255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E19" w:rsidRPr="00412C4C" w:rsidRDefault="00412C4C" w:rsidP="0071319B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12C4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Las entidades del estado no cuentan con un equipo técnico fuerte para realizar mejoras a las Aplicaciones Móviles que se entregan de la ejecución del proyecto.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E19" w:rsidRPr="00412C4C" w:rsidRDefault="00412C4C" w:rsidP="00E976A8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412C4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Se debe informar a las Entidades que quieren participar </w:t>
            </w:r>
            <w:r w:rsidR="00E976A8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en</w:t>
            </w:r>
            <w:r w:rsidRPr="00412C4C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los proyectos</w:t>
            </w:r>
            <w:r w:rsidR="00201D67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, </w:t>
            </w:r>
            <w:r w:rsidR="0034636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que una vez se entregue el producto deben contar con los recursos que tengan el conocimiento técnico para realizar el mantenimiento de las aplicaciones.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E19" w:rsidRPr="00814E19" w:rsidRDefault="00412C4C" w:rsidP="0071319B">
            <w:pPr>
              <w:jc w:val="center"/>
              <w:rPr>
                <w:rFonts w:ascii="Arial" w:eastAsia="Times New Roman" w:hAnsi="Arial" w:cs="Arial"/>
                <w:color w:val="548DD4" w:themeColor="text2" w:themeTint="99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Planeación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E19" w:rsidRPr="00814E19" w:rsidRDefault="00412C4C" w:rsidP="00352303">
            <w:pPr>
              <w:jc w:val="center"/>
              <w:rPr>
                <w:rFonts w:ascii="Arial" w:eastAsia="Times New Roman" w:hAnsi="Arial" w:cs="Arial"/>
                <w:color w:val="548DD4" w:themeColor="text2" w:themeTint="99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Iniciación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E19" w:rsidRPr="00814E19" w:rsidRDefault="00412C4C" w:rsidP="0071319B">
            <w:pPr>
              <w:jc w:val="center"/>
              <w:rPr>
                <w:rFonts w:ascii="Arial" w:eastAsia="Times New Roman" w:hAnsi="Arial" w:cs="Arial"/>
                <w:color w:val="548DD4" w:themeColor="text2" w:themeTint="99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2013-11-28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E19" w:rsidRPr="00814E19" w:rsidRDefault="00412C4C" w:rsidP="00352303">
            <w:pPr>
              <w:jc w:val="both"/>
              <w:rPr>
                <w:rFonts w:ascii="Arial" w:eastAsia="Times New Roman" w:hAnsi="Arial" w:cs="Arial"/>
                <w:color w:val="548DD4" w:themeColor="text2" w:themeTint="99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 la definición de las necesidades por parte de GEL con las entidades, es necesario hacer énfasis en los requerimientos técnicos y de recursos para el mantenimiento de las soluciones a desarrollar, después de realizada la entrega por parte de la fábrica.</w:t>
            </w:r>
          </w:p>
        </w:tc>
      </w:tr>
    </w:tbl>
    <w:p w:rsidR="00412C4C" w:rsidRDefault="00320BBB" w:rsidP="00412C4C">
      <w:pPr>
        <w:pStyle w:val="GELParrafo"/>
      </w:pPr>
      <w:r w:rsidRPr="00320BBB">
        <w:t>Link blog de lecciones aprendidas de la solución:</w:t>
      </w:r>
    </w:p>
    <w:p w:rsidR="00412C4C" w:rsidRDefault="008D5B91" w:rsidP="00412C4C">
      <w:pPr>
        <w:pStyle w:val="GELParrafo"/>
        <w:spacing w:before="0"/>
        <w:rPr>
          <w:color w:val="365F91" w:themeColor="accent1" w:themeShade="BF"/>
        </w:rPr>
      </w:pPr>
      <w:hyperlink r:id="rId27" w:history="1">
        <w:r w:rsidR="00412C4C" w:rsidRPr="00CA55D9">
          <w:rPr>
            <w:rStyle w:val="Hipervnculo"/>
          </w:rPr>
          <w:t>http://softwareworks.com.co:8086/confluence/pages/viewrecentblogposts.action?key=SM4</w:t>
        </w:r>
      </w:hyperlink>
      <w:r w:rsidR="00412C4C">
        <w:rPr>
          <w:color w:val="365F91" w:themeColor="accent1" w:themeShade="BF"/>
        </w:rPr>
        <w:t>.</w:t>
      </w:r>
    </w:p>
    <w:p w:rsidR="00412C4C" w:rsidRDefault="00412C4C" w:rsidP="00412C4C">
      <w:pPr>
        <w:pStyle w:val="GELParrafo"/>
        <w:rPr>
          <w:caps/>
          <w:color w:val="000000" w:themeColor="text1"/>
        </w:rPr>
      </w:pPr>
    </w:p>
    <w:p w:rsidR="00412C4C" w:rsidRDefault="00412C4C" w:rsidP="00412C4C">
      <w:pPr>
        <w:pStyle w:val="GELParrafo"/>
        <w:rPr>
          <w:caps/>
          <w:color w:val="000000" w:themeColor="text1"/>
        </w:rPr>
        <w:sectPr w:rsidR="00412C4C" w:rsidSect="00EE03C5">
          <w:pgSz w:w="15842" w:h="12242" w:orient="landscape" w:code="1"/>
          <w:pgMar w:top="1701" w:right="1134" w:bottom="1701" w:left="1486" w:header="851" w:footer="113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7124D" w:rsidRPr="00D7124D" w:rsidRDefault="00D7124D" w:rsidP="00D7124D">
      <w:pPr>
        <w:pStyle w:val="GELTtulo1"/>
        <w:ind w:left="714" w:hanging="357"/>
        <w:rPr>
          <w:caps w:val="0"/>
          <w:color w:val="000000" w:themeColor="text1"/>
        </w:rPr>
      </w:pPr>
      <w:bookmarkStart w:id="143" w:name="_Toc375833828"/>
      <w:r>
        <w:rPr>
          <w:caps w:val="0"/>
          <w:color w:val="000000" w:themeColor="text1"/>
        </w:rPr>
        <w:lastRenderedPageBreak/>
        <w:t>CONCLUSIONES</w:t>
      </w:r>
      <w:bookmarkEnd w:id="143"/>
    </w:p>
    <w:p w:rsidR="00D00B73" w:rsidRPr="00852E52" w:rsidRDefault="00D00B73" w:rsidP="00D00B73">
      <w:pPr>
        <w:pStyle w:val="GELParrafo"/>
        <w:numPr>
          <w:ilvl w:val="0"/>
          <w:numId w:val="24"/>
        </w:numPr>
        <w:ind w:left="851" w:hanging="425"/>
        <w:rPr>
          <w:lang w:val="es-MX"/>
        </w:rPr>
      </w:pPr>
      <w:r>
        <w:t xml:space="preserve">El ANS </w:t>
      </w:r>
      <w:r w:rsidR="005A7110" w:rsidRPr="005A7110">
        <w:t>1</w:t>
      </w:r>
      <w:r>
        <w:t xml:space="preserve"> no se cumplió por dos actas en ajustes que no se presentaron a tiempo </w:t>
      </w:r>
      <w:r w:rsidR="005A7110" w:rsidRPr="005A7110">
        <w:t xml:space="preserve"> y </w:t>
      </w:r>
      <w:r>
        <w:t xml:space="preserve">ANS </w:t>
      </w:r>
      <w:r w:rsidR="005A7110" w:rsidRPr="005A7110">
        <w:t>3 se han cumplido de acuerdo  al número de devoluciones y, el ANS 3 es una medición parcial pero se cumple con los porcentajes establecidos.</w:t>
      </w:r>
    </w:p>
    <w:p w:rsidR="00412C4C" w:rsidRPr="00D00B73" w:rsidRDefault="00412C4C" w:rsidP="00D00B73">
      <w:pPr>
        <w:pStyle w:val="GELParrafo"/>
        <w:numPr>
          <w:ilvl w:val="0"/>
          <w:numId w:val="24"/>
        </w:numPr>
        <w:ind w:left="851" w:hanging="425"/>
        <w:rPr>
          <w:lang w:val="es-MX"/>
        </w:rPr>
      </w:pPr>
      <w:r w:rsidRPr="00CA212F">
        <w:rPr>
          <w:color w:val="000000" w:themeColor="text1"/>
          <w:lang w:val="es-CO"/>
        </w:rPr>
        <w:t xml:space="preserve">Durante la ejecución del Sprint 0 y 1 de la Solución Móvil Elefantes Blancos y Sprint </w:t>
      </w:r>
      <w:r w:rsidR="00CA212F" w:rsidRPr="00CA212F">
        <w:rPr>
          <w:color w:val="000000" w:themeColor="text1"/>
          <w:lang w:val="es-CO"/>
        </w:rPr>
        <w:t xml:space="preserve">0, 1 y 2 del Administrador Elefantes Blancos </w:t>
      </w:r>
      <w:r w:rsidRPr="00CA212F">
        <w:rPr>
          <w:color w:val="000000" w:themeColor="text1"/>
          <w:lang w:val="es-CO"/>
        </w:rPr>
        <w:t xml:space="preserve"> </w:t>
      </w:r>
      <w:r w:rsidR="00CA212F" w:rsidRPr="00CA212F">
        <w:rPr>
          <w:color w:val="000000" w:themeColor="text1"/>
          <w:lang w:val="es-CO"/>
        </w:rPr>
        <w:t>no se ha presentado atraso en la</w:t>
      </w:r>
      <w:r w:rsidRPr="00CA212F">
        <w:rPr>
          <w:color w:val="000000" w:themeColor="text1"/>
          <w:lang w:val="es-CO"/>
        </w:rPr>
        <w:t xml:space="preserve"> </w:t>
      </w:r>
      <w:r w:rsidR="00CA212F" w:rsidRPr="00CA212F">
        <w:rPr>
          <w:color w:val="000000" w:themeColor="text1"/>
          <w:lang w:val="es-CO"/>
        </w:rPr>
        <w:t>ejecución de las actividades.</w:t>
      </w:r>
    </w:p>
    <w:sectPr w:rsidR="00412C4C" w:rsidRPr="00D00B73" w:rsidSect="007367A8">
      <w:pgSz w:w="12242" w:h="15842" w:code="1"/>
      <w:pgMar w:top="1134" w:right="1701" w:bottom="1486" w:left="1701" w:header="851" w:footer="113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0"/>
    </wne:keymap>
    <wne:keymap wne:kcmPrimary="0631">
      <wne:acd wne:acdName="acd1"/>
    </wne:keymap>
    <wne:keymap wne:kcmPrimary="0632">
      <wne:acd wne:acdName="acd2"/>
    </wne:keymap>
    <wne:keymap wne:kcmPrimary="0633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HAEUATABfAFAAYQByAHIAYQBmAG8A" wne:acdName="acd0" wne:fciIndexBasedOn="0065"/>
    <wne:acd wne:argValue="AgBHAEUATABfAFQA7QB0AHUAbABvADEA" wne:acdName="acd1" wne:fciIndexBasedOn="0065"/>
    <wne:acd wne:argValue="AgBHAEUATABfAFQA7QB0AHUAbABvADIA" wne:acdName="acd2" wne:fciIndexBasedOn="0065"/>
    <wne:acd wne:argValue="AgBHAEUATABfAFQA7QB0AHUAbABvADM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B91" w:rsidRDefault="008D5B91" w:rsidP="0002426A">
      <w:r>
        <w:separator/>
      </w:r>
    </w:p>
  </w:endnote>
  <w:endnote w:type="continuationSeparator" w:id="0">
    <w:p w:rsidR="008D5B91" w:rsidRDefault="008D5B91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4"/>
        <w:szCs w:val="14"/>
      </w:rPr>
      <w:id w:val="-76091131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-1098335493"/>
          <w:docPartObj>
            <w:docPartGallery w:val="Page Numbers (Top of Page)"/>
            <w:docPartUnique/>
          </w:docPartObj>
        </w:sdtPr>
        <w:sdtEndPr/>
        <w:sdtContent>
          <w:p w:rsidR="00852E52" w:rsidRDefault="00852E52" w:rsidP="00CC293B">
            <w:pPr>
              <w:pBdr>
                <w:top w:val="single" w:sz="4" w:space="1" w:color="auto"/>
                <w:bottom w:val="single" w:sz="4" w:space="1" w:color="auto"/>
              </w:pBdr>
              <w:jc w:val="center"/>
            </w:pPr>
            <w:r>
              <w:rPr>
                <w:rFonts w:ascii="Arial" w:hAnsi="Arial" w:cs="Arial"/>
                <w:b/>
                <w:sz w:val="14"/>
                <w:szCs w:val="14"/>
              </w:rPr>
              <w:t>INFORME MENSUAL DE GESTIÓN CONTRATO Nº 000532 CORRESPONDIENTE A</w:t>
            </w:r>
            <w:r w:rsidRPr="0005201B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NOVIEMBRE </w:t>
            </w:r>
            <w:r w:rsidRPr="0005201B">
              <w:rPr>
                <w:rFonts w:ascii="Arial" w:hAnsi="Arial" w:cs="Arial"/>
                <w:b/>
                <w:sz w:val="14"/>
                <w:szCs w:val="14"/>
              </w:rPr>
              <w:t xml:space="preserve">DE 2013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4"/>
        <w:szCs w:val="14"/>
      </w:rPr>
      <w:id w:val="418443430"/>
      <w:docPartObj>
        <w:docPartGallery w:val="Page Numbers (Top of Page)"/>
        <w:docPartUnique/>
      </w:docPartObj>
    </w:sdtPr>
    <w:sdtEndPr/>
    <w:sdtContent>
      <w:p w:rsidR="00852E52" w:rsidRPr="003D0949" w:rsidRDefault="00852E52" w:rsidP="00AA6BE5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9F5D04">
          <w:rPr>
            <w:rFonts w:ascii="Arial" w:hAnsi="Arial" w:cs="Arial"/>
            <w:sz w:val="14"/>
            <w:szCs w:val="14"/>
          </w:rPr>
          <w:t xml:space="preserve">Página </w: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9F5D04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>
          <w:rPr>
            <w:rFonts w:ascii="Arial" w:hAnsi="Arial" w:cs="Arial"/>
            <w:b/>
            <w:bCs/>
            <w:noProof/>
            <w:sz w:val="14"/>
            <w:szCs w:val="14"/>
          </w:rPr>
          <w:t>18</w: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9F5D04">
          <w:rPr>
            <w:rFonts w:ascii="Arial" w:hAnsi="Arial" w:cs="Arial"/>
            <w:sz w:val="14"/>
            <w:szCs w:val="14"/>
          </w:rPr>
          <w:t xml:space="preserve"> de </w: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9F5D04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>
          <w:rPr>
            <w:rFonts w:ascii="Arial" w:hAnsi="Arial" w:cs="Arial"/>
            <w:b/>
            <w:bCs/>
            <w:noProof/>
            <w:sz w:val="14"/>
            <w:szCs w:val="14"/>
          </w:rPr>
          <w:t>32</w: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B91" w:rsidRDefault="008D5B91" w:rsidP="0002426A">
      <w:r>
        <w:separator/>
      </w:r>
    </w:p>
  </w:footnote>
  <w:footnote w:type="continuationSeparator" w:id="0">
    <w:p w:rsidR="008D5B91" w:rsidRDefault="008D5B91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E52" w:rsidRDefault="00852E52" w:rsidP="00C40C3E">
    <w:pPr>
      <w:pBdr>
        <w:top w:val="single" w:sz="4" w:space="1" w:color="auto"/>
        <w:bottom w:val="single" w:sz="4" w:space="1" w:color="auto"/>
      </w:pBdr>
      <w:ind w:left="-567" w:right="-516" w:firstLine="567"/>
      <w:jc w:val="right"/>
      <w:rPr>
        <w:rFonts w:ascii="Tahoma" w:hAnsi="Tahoma" w:cs="Tahoma"/>
        <w:b/>
      </w:rPr>
    </w:pPr>
    <w:r>
      <w:rPr>
        <w:rFonts w:ascii="Tahoma" w:hAnsi="Tahoma" w:cs="Tahoma"/>
        <w:b/>
      </w:rPr>
      <w:t xml:space="preserve">    UT SOFTWARE WORKS   </w:t>
    </w:r>
  </w:p>
  <w:p w:rsidR="00852E52" w:rsidRDefault="00852E5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E52" w:rsidRDefault="00852E52" w:rsidP="00E60754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DBBF19" wp14:editId="393F1EEA">
              <wp:simplePos x="0" y="0"/>
              <wp:positionH relativeFrom="column">
                <wp:posOffset>122555</wp:posOffset>
              </wp:positionH>
              <wp:positionV relativeFrom="paragraph">
                <wp:posOffset>-64135</wp:posOffset>
              </wp:positionV>
              <wp:extent cx="6033135" cy="696595"/>
              <wp:effectExtent l="0" t="254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3135" cy="696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2E52" w:rsidRDefault="00852E52" w:rsidP="00D07894">
                          <w:pPr>
                            <w:pBdr>
                              <w:top w:val="single" w:sz="4" w:space="1" w:color="auto"/>
                              <w:bottom w:val="single" w:sz="4" w:space="0" w:color="auto"/>
                            </w:pBdr>
                            <w:jc w:val="right"/>
                            <w:rPr>
                              <w:rFonts w:ascii="Tahoma" w:hAnsi="Tahoma" w:cs="Tahoma"/>
                              <w:b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</w:rPr>
                            <w:t>COORDINACIÓN DE DESARROLLO TECNOLÓGICO</w:t>
                          </w:r>
                        </w:p>
                        <w:p w:rsidR="00852E52" w:rsidRDefault="00852E52" w:rsidP="00D07894">
                          <w:pPr>
                            <w:pBdr>
                              <w:top w:val="single" w:sz="4" w:space="1" w:color="auto"/>
                              <w:bottom w:val="single" w:sz="4" w:space="0" w:color="auto"/>
                            </w:pBdr>
                            <w:jc w:val="right"/>
                            <w:rPr>
                              <w:rFonts w:ascii="Tahoma" w:hAnsi="Tahoma" w:cs="Tahoma"/>
                              <w:b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</w:rPr>
                            <w:t>PROGRAMA AGENDA DE CONECTIVIDAD</w:t>
                          </w:r>
                        </w:p>
                        <w:p w:rsidR="00852E52" w:rsidRPr="001D0C0C" w:rsidRDefault="00852E52" w:rsidP="00D07894">
                          <w:pPr>
                            <w:pBdr>
                              <w:top w:val="single" w:sz="4" w:space="1" w:color="auto"/>
                              <w:bottom w:val="single" w:sz="4" w:space="0" w:color="auto"/>
                            </w:pBdr>
                            <w:jc w:val="right"/>
                            <w:rPr>
                              <w:rFonts w:ascii="Tahoma" w:hAnsi="Tahoma" w:cs="Tahoma"/>
                              <w:b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</w:rPr>
                            <w:t>ESTRATEGIA GOBIERNO EN LÍNEA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.65pt;margin-top:-5.05pt;width:475.05pt;height:5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" stroked="f">
              <v:textbox>
                <w:txbxContent>
                  <w:p w:rsidR="00852E52" w:rsidRDefault="00852E52" w:rsidP="00D07894">
                    <w:pPr>
                      <w:pBdr>
                        <w:top w:val="single" w:sz="4" w:space="1" w:color="auto"/>
                        <w:bottom w:val="single" w:sz="4" w:space="0" w:color="auto"/>
                      </w:pBdr>
                      <w:jc w:val="right"/>
                      <w:rPr>
                        <w:rFonts w:ascii="Tahoma" w:hAnsi="Tahoma" w:cs="Tahoma"/>
                        <w:b/>
                      </w:rPr>
                    </w:pPr>
                    <w:r>
                      <w:rPr>
                        <w:rFonts w:ascii="Tahoma" w:hAnsi="Tahoma" w:cs="Tahoma"/>
                        <w:b/>
                      </w:rPr>
                      <w:t>COORDINACIÓN DE DESARROLLO TECNOLÓGICO</w:t>
                    </w:r>
                  </w:p>
                  <w:p w:rsidR="00852E52" w:rsidRDefault="00852E52" w:rsidP="00D07894">
                    <w:pPr>
                      <w:pBdr>
                        <w:top w:val="single" w:sz="4" w:space="1" w:color="auto"/>
                        <w:bottom w:val="single" w:sz="4" w:space="0" w:color="auto"/>
                      </w:pBdr>
                      <w:jc w:val="right"/>
                      <w:rPr>
                        <w:rFonts w:ascii="Tahoma" w:hAnsi="Tahoma" w:cs="Tahoma"/>
                        <w:b/>
                      </w:rPr>
                    </w:pPr>
                    <w:r>
                      <w:rPr>
                        <w:rFonts w:ascii="Tahoma" w:hAnsi="Tahoma" w:cs="Tahoma"/>
                        <w:b/>
                      </w:rPr>
                      <w:t>PROGRAMA AGENDA DE CONECTIVIDAD</w:t>
                    </w:r>
                  </w:p>
                  <w:p w:rsidR="00852E52" w:rsidRPr="001D0C0C" w:rsidRDefault="00852E52" w:rsidP="00D07894">
                    <w:pPr>
                      <w:pBdr>
                        <w:top w:val="single" w:sz="4" w:space="1" w:color="auto"/>
                        <w:bottom w:val="single" w:sz="4" w:space="0" w:color="auto"/>
                      </w:pBdr>
                      <w:jc w:val="right"/>
                      <w:rPr>
                        <w:rFonts w:ascii="Tahoma" w:hAnsi="Tahoma" w:cs="Tahoma"/>
                        <w:b/>
                      </w:rPr>
                    </w:pPr>
                    <w:r>
                      <w:rPr>
                        <w:rFonts w:ascii="Tahoma" w:hAnsi="Tahoma" w:cs="Tahoma"/>
                        <w:b/>
                      </w:rPr>
                      <w:t>ESTRATEGIA GOBIERNO EN LÍNEA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E52" w:rsidRPr="00C0577B" w:rsidRDefault="00852E52" w:rsidP="00C0577B">
    <w:pPr>
      <w:pBdr>
        <w:top w:val="single" w:sz="4" w:space="1" w:color="auto"/>
        <w:bottom w:val="single" w:sz="4" w:space="1" w:color="auto"/>
      </w:pBdr>
      <w:jc w:val="right"/>
      <w:rPr>
        <w:rFonts w:ascii="Tahoma" w:hAnsi="Tahoma" w:cs="Tahoma"/>
        <w:b/>
      </w:rPr>
    </w:pPr>
    <w:r>
      <w:rPr>
        <w:rFonts w:ascii="Tahoma" w:hAnsi="Tahoma" w:cs="Tahoma"/>
        <w:b/>
      </w:rPr>
      <w:t>UT SOFTWARE WORKS</w:t>
    </w:r>
    <w:r>
      <w:tab/>
    </w:r>
  </w:p>
  <w:p w:rsidR="00852E52" w:rsidRDefault="00852E52" w:rsidP="00ED1C66">
    <w:pPr>
      <w:pStyle w:val="Encabezado"/>
      <w:jc w:val="right"/>
    </w:pPr>
  </w:p>
  <w:p w:rsidR="00852E52" w:rsidRDefault="00852E52">
    <w:pPr>
      <w:pStyle w:val="Encabezado"/>
      <w:tabs>
        <w:tab w:val="clear" w:pos="4252"/>
        <w:tab w:val="clear" w:pos="8504"/>
        <w:tab w:val="left" w:pos="226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56DF"/>
    <w:multiLevelType w:val="hybridMultilevel"/>
    <w:tmpl w:val="01D6D6FA"/>
    <w:lvl w:ilvl="0" w:tplc="CB005F3E">
      <w:start w:val="1"/>
      <w:numFmt w:val="decimal"/>
      <w:pStyle w:val="GELVietanum"/>
      <w:lvlText w:val="%1. "/>
      <w:lvlJc w:val="left"/>
      <w:pPr>
        <w:ind w:left="108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0B018F"/>
    <w:multiLevelType w:val="multilevel"/>
    <w:tmpl w:val="0C36D53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AE62B6"/>
    <w:multiLevelType w:val="multilevel"/>
    <w:tmpl w:val="B9C67E0C"/>
    <w:lvl w:ilvl="0">
      <w:start w:val="1"/>
      <w:numFmt w:val="decimal"/>
      <w:pStyle w:val="GEL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GELTtulo2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pStyle w:val="GELTtulo3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A385E72"/>
    <w:multiLevelType w:val="hybridMultilevel"/>
    <w:tmpl w:val="E9E82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8165B"/>
    <w:multiLevelType w:val="hybridMultilevel"/>
    <w:tmpl w:val="53D478FE"/>
    <w:lvl w:ilvl="0" w:tplc="4998E4F6">
      <w:start w:val="1"/>
      <w:numFmt w:val="bullet"/>
      <w:pStyle w:val="GELMEMA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A688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B82C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B7A98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54F3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1AB6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BA07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72C9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786C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AF4968"/>
    <w:multiLevelType w:val="hybridMultilevel"/>
    <w:tmpl w:val="F5CA01B6"/>
    <w:lvl w:ilvl="0" w:tplc="0C0A000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45587498"/>
    <w:multiLevelType w:val="hybridMultilevel"/>
    <w:tmpl w:val="7220AC3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301915"/>
    <w:multiLevelType w:val="hybridMultilevel"/>
    <w:tmpl w:val="EE7825A4"/>
    <w:lvl w:ilvl="0" w:tplc="AF806C9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3B4073"/>
    <w:multiLevelType w:val="hybridMultilevel"/>
    <w:tmpl w:val="C5864F8C"/>
    <w:lvl w:ilvl="0" w:tplc="78E205DA">
      <w:start w:val="1"/>
      <w:numFmt w:val="decimal"/>
      <w:pStyle w:val="GELTtulo0"/>
      <w:lvlText w:val="%1."/>
      <w:lvlJc w:val="left"/>
      <w:pPr>
        <w:ind w:left="360" w:hanging="360"/>
      </w:pPr>
      <w:rPr>
        <w:rFonts w:ascii="Tahoma" w:hAnsi="Tahoma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11">
    <w:nsid w:val="5DEE3E3D"/>
    <w:multiLevelType w:val="hybridMultilevel"/>
    <w:tmpl w:val="EC90EB9E"/>
    <w:lvl w:ilvl="0" w:tplc="0F9C3392">
      <w:start w:val="1"/>
      <w:numFmt w:val="bullet"/>
      <w:pStyle w:val="GELVietapuntosencill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5495F"/>
    <w:multiLevelType w:val="hybridMultilevel"/>
    <w:tmpl w:val="F684B0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F14D0"/>
    <w:multiLevelType w:val="multilevel"/>
    <w:tmpl w:val="53A69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Zero"/>
      <w:pStyle w:val="GELTtulo4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4">
    <w:nsid w:val="7CDD7DC3"/>
    <w:multiLevelType w:val="multilevel"/>
    <w:tmpl w:val="0C36D53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13"/>
  </w:num>
  <w:num w:numId="6">
    <w:abstractNumId w:val="2"/>
  </w:num>
  <w:num w:numId="7">
    <w:abstractNumId w:val="1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4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"/>
  </w:num>
  <w:num w:numId="20">
    <w:abstractNumId w:val="12"/>
  </w:num>
  <w:num w:numId="21">
    <w:abstractNumId w:val="3"/>
  </w:num>
  <w:num w:numId="22">
    <w:abstractNumId w:val="14"/>
  </w:num>
  <w:num w:numId="23">
    <w:abstractNumId w:val="1"/>
  </w:num>
  <w:num w:numId="2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3D"/>
    <w:rsid w:val="00003244"/>
    <w:rsid w:val="00003366"/>
    <w:rsid w:val="00003566"/>
    <w:rsid w:val="00003F0C"/>
    <w:rsid w:val="000047C9"/>
    <w:rsid w:val="000102FE"/>
    <w:rsid w:val="000105DD"/>
    <w:rsid w:val="000115EE"/>
    <w:rsid w:val="00012B17"/>
    <w:rsid w:val="00013D3A"/>
    <w:rsid w:val="000168EE"/>
    <w:rsid w:val="00017AEA"/>
    <w:rsid w:val="000210F9"/>
    <w:rsid w:val="000212CC"/>
    <w:rsid w:val="00023F4E"/>
    <w:rsid w:val="0002426A"/>
    <w:rsid w:val="0002672C"/>
    <w:rsid w:val="00030C45"/>
    <w:rsid w:val="0003212F"/>
    <w:rsid w:val="00033A76"/>
    <w:rsid w:val="000421C5"/>
    <w:rsid w:val="00042C19"/>
    <w:rsid w:val="00043D92"/>
    <w:rsid w:val="0004625D"/>
    <w:rsid w:val="00046949"/>
    <w:rsid w:val="00047B51"/>
    <w:rsid w:val="00053F65"/>
    <w:rsid w:val="0005540E"/>
    <w:rsid w:val="000557F8"/>
    <w:rsid w:val="000564A2"/>
    <w:rsid w:val="00064359"/>
    <w:rsid w:val="0006706E"/>
    <w:rsid w:val="00067695"/>
    <w:rsid w:val="000712AA"/>
    <w:rsid w:val="00071E68"/>
    <w:rsid w:val="00071F23"/>
    <w:rsid w:val="000749B8"/>
    <w:rsid w:val="00074B96"/>
    <w:rsid w:val="0007617E"/>
    <w:rsid w:val="0007638D"/>
    <w:rsid w:val="000765CF"/>
    <w:rsid w:val="00076DB0"/>
    <w:rsid w:val="00077C95"/>
    <w:rsid w:val="00080D94"/>
    <w:rsid w:val="00083646"/>
    <w:rsid w:val="00083D41"/>
    <w:rsid w:val="000855C8"/>
    <w:rsid w:val="00085AF5"/>
    <w:rsid w:val="00087BCD"/>
    <w:rsid w:val="000929F4"/>
    <w:rsid w:val="00094006"/>
    <w:rsid w:val="00096848"/>
    <w:rsid w:val="000A0C56"/>
    <w:rsid w:val="000A418C"/>
    <w:rsid w:val="000A74A7"/>
    <w:rsid w:val="000A7967"/>
    <w:rsid w:val="000B2DD3"/>
    <w:rsid w:val="000B364F"/>
    <w:rsid w:val="000B6406"/>
    <w:rsid w:val="000B66B3"/>
    <w:rsid w:val="000B6A3B"/>
    <w:rsid w:val="000C052A"/>
    <w:rsid w:val="000C11A7"/>
    <w:rsid w:val="000C5475"/>
    <w:rsid w:val="000C7C67"/>
    <w:rsid w:val="000D0839"/>
    <w:rsid w:val="000D2E3A"/>
    <w:rsid w:val="000D4B98"/>
    <w:rsid w:val="000D7C52"/>
    <w:rsid w:val="000E1C58"/>
    <w:rsid w:val="000E4FDF"/>
    <w:rsid w:val="000E6162"/>
    <w:rsid w:val="000F3CA1"/>
    <w:rsid w:val="000F517F"/>
    <w:rsid w:val="000F7E36"/>
    <w:rsid w:val="00100B69"/>
    <w:rsid w:val="00101C86"/>
    <w:rsid w:val="00102004"/>
    <w:rsid w:val="00102323"/>
    <w:rsid w:val="0010282F"/>
    <w:rsid w:val="001030B0"/>
    <w:rsid w:val="0010333B"/>
    <w:rsid w:val="0010362C"/>
    <w:rsid w:val="0010422F"/>
    <w:rsid w:val="00104C1A"/>
    <w:rsid w:val="001067C4"/>
    <w:rsid w:val="00107410"/>
    <w:rsid w:val="00107A2B"/>
    <w:rsid w:val="00111695"/>
    <w:rsid w:val="00114A81"/>
    <w:rsid w:val="00117C8C"/>
    <w:rsid w:val="00122A98"/>
    <w:rsid w:val="00122AAC"/>
    <w:rsid w:val="00123661"/>
    <w:rsid w:val="0012520C"/>
    <w:rsid w:val="00125948"/>
    <w:rsid w:val="0012630B"/>
    <w:rsid w:val="0012725E"/>
    <w:rsid w:val="0013175F"/>
    <w:rsid w:val="00131E97"/>
    <w:rsid w:val="001325CE"/>
    <w:rsid w:val="001364B2"/>
    <w:rsid w:val="00141D87"/>
    <w:rsid w:val="00145956"/>
    <w:rsid w:val="00152230"/>
    <w:rsid w:val="001529E5"/>
    <w:rsid w:val="00152DB4"/>
    <w:rsid w:val="00153390"/>
    <w:rsid w:val="001541BC"/>
    <w:rsid w:val="00154582"/>
    <w:rsid w:val="001546F8"/>
    <w:rsid w:val="0016143A"/>
    <w:rsid w:val="00161A74"/>
    <w:rsid w:val="001624C7"/>
    <w:rsid w:val="0016280D"/>
    <w:rsid w:val="00162C34"/>
    <w:rsid w:val="00164918"/>
    <w:rsid w:val="00164FB4"/>
    <w:rsid w:val="00165572"/>
    <w:rsid w:val="00165969"/>
    <w:rsid w:val="00165B53"/>
    <w:rsid w:val="0017215A"/>
    <w:rsid w:val="00173172"/>
    <w:rsid w:val="00173FF4"/>
    <w:rsid w:val="00176D2D"/>
    <w:rsid w:val="0018089E"/>
    <w:rsid w:val="00183A21"/>
    <w:rsid w:val="00184B20"/>
    <w:rsid w:val="00186536"/>
    <w:rsid w:val="001907B9"/>
    <w:rsid w:val="0019254C"/>
    <w:rsid w:val="001926E1"/>
    <w:rsid w:val="0019333E"/>
    <w:rsid w:val="00195881"/>
    <w:rsid w:val="001960CF"/>
    <w:rsid w:val="00197AFD"/>
    <w:rsid w:val="00197C04"/>
    <w:rsid w:val="001A196D"/>
    <w:rsid w:val="001A1E80"/>
    <w:rsid w:val="001A24AC"/>
    <w:rsid w:val="001A290E"/>
    <w:rsid w:val="001A4A82"/>
    <w:rsid w:val="001A66BC"/>
    <w:rsid w:val="001B0FD1"/>
    <w:rsid w:val="001B1914"/>
    <w:rsid w:val="001B407A"/>
    <w:rsid w:val="001B511E"/>
    <w:rsid w:val="001B5F44"/>
    <w:rsid w:val="001C271E"/>
    <w:rsid w:val="001D1B20"/>
    <w:rsid w:val="001D33B6"/>
    <w:rsid w:val="001D3496"/>
    <w:rsid w:val="001D6D1F"/>
    <w:rsid w:val="001D780C"/>
    <w:rsid w:val="001E01E7"/>
    <w:rsid w:val="001E0C78"/>
    <w:rsid w:val="001E4D7D"/>
    <w:rsid w:val="001E6ABC"/>
    <w:rsid w:val="001F03D5"/>
    <w:rsid w:val="001F03DB"/>
    <w:rsid w:val="001F2F38"/>
    <w:rsid w:val="001F3513"/>
    <w:rsid w:val="001F38AC"/>
    <w:rsid w:val="001F48A5"/>
    <w:rsid w:val="001F5C54"/>
    <w:rsid w:val="001F5CB3"/>
    <w:rsid w:val="00201D67"/>
    <w:rsid w:val="00202A7C"/>
    <w:rsid w:val="0021165E"/>
    <w:rsid w:val="0021212C"/>
    <w:rsid w:val="00212380"/>
    <w:rsid w:val="002131D7"/>
    <w:rsid w:val="00213631"/>
    <w:rsid w:val="00213E96"/>
    <w:rsid w:val="002151D0"/>
    <w:rsid w:val="00216B38"/>
    <w:rsid w:val="0022021D"/>
    <w:rsid w:val="00220D66"/>
    <w:rsid w:val="002214D7"/>
    <w:rsid w:val="00221541"/>
    <w:rsid w:val="00221712"/>
    <w:rsid w:val="00222181"/>
    <w:rsid w:val="00230362"/>
    <w:rsid w:val="00231CA7"/>
    <w:rsid w:val="00232130"/>
    <w:rsid w:val="002339EB"/>
    <w:rsid w:val="00233C3E"/>
    <w:rsid w:val="00234460"/>
    <w:rsid w:val="00236778"/>
    <w:rsid w:val="0023768A"/>
    <w:rsid w:val="00241597"/>
    <w:rsid w:val="00241C11"/>
    <w:rsid w:val="0024737F"/>
    <w:rsid w:val="00247768"/>
    <w:rsid w:val="00247AB4"/>
    <w:rsid w:val="00250EB4"/>
    <w:rsid w:val="0026244A"/>
    <w:rsid w:val="0026278C"/>
    <w:rsid w:val="00265B26"/>
    <w:rsid w:val="002755E8"/>
    <w:rsid w:val="00275641"/>
    <w:rsid w:val="00277575"/>
    <w:rsid w:val="00281499"/>
    <w:rsid w:val="00283447"/>
    <w:rsid w:val="002845CB"/>
    <w:rsid w:val="00284ABF"/>
    <w:rsid w:val="002875A7"/>
    <w:rsid w:val="00290E30"/>
    <w:rsid w:val="00292C9F"/>
    <w:rsid w:val="00293225"/>
    <w:rsid w:val="002939F4"/>
    <w:rsid w:val="00294F66"/>
    <w:rsid w:val="00295BA6"/>
    <w:rsid w:val="00297DC5"/>
    <w:rsid w:val="002A1ABD"/>
    <w:rsid w:val="002A1E60"/>
    <w:rsid w:val="002A3EBD"/>
    <w:rsid w:val="002A3FF9"/>
    <w:rsid w:val="002A471F"/>
    <w:rsid w:val="002A59D4"/>
    <w:rsid w:val="002B1720"/>
    <w:rsid w:val="002B6F6A"/>
    <w:rsid w:val="002C1608"/>
    <w:rsid w:val="002C2BD1"/>
    <w:rsid w:val="002C320A"/>
    <w:rsid w:val="002C6247"/>
    <w:rsid w:val="002D0C85"/>
    <w:rsid w:val="002D3153"/>
    <w:rsid w:val="002E54BC"/>
    <w:rsid w:val="002E5BDA"/>
    <w:rsid w:val="002E5CFC"/>
    <w:rsid w:val="002E6E96"/>
    <w:rsid w:val="002F0DE7"/>
    <w:rsid w:val="002F14C4"/>
    <w:rsid w:val="002F4154"/>
    <w:rsid w:val="003003E5"/>
    <w:rsid w:val="003018AA"/>
    <w:rsid w:val="0030277A"/>
    <w:rsid w:val="00302F40"/>
    <w:rsid w:val="00304D2D"/>
    <w:rsid w:val="00305F0B"/>
    <w:rsid w:val="00306087"/>
    <w:rsid w:val="00307A99"/>
    <w:rsid w:val="00307AD7"/>
    <w:rsid w:val="00310BFF"/>
    <w:rsid w:val="003135FF"/>
    <w:rsid w:val="003136AE"/>
    <w:rsid w:val="003140DA"/>
    <w:rsid w:val="00315BB1"/>
    <w:rsid w:val="003176FA"/>
    <w:rsid w:val="00320BBB"/>
    <w:rsid w:val="003215E0"/>
    <w:rsid w:val="00321F14"/>
    <w:rsid w:val="003363A5"/>
    <w:rsid w:val="00340BED"/>
    <w:rsid w:val="00346366"/>
    <w:rsid w:val="00347E5D"/>
    <w:rsid w:val="00347F65"/>
    <w:rsid w:val="00351765"/>
    <w:rsid w:val="00352303"/>
    <w:rsid w:val="00353831"/>
    <w:rsid w:val="00353A66"/>
    <w:rsid w:val="00356C6F"/>
    <w:rsid w:val="003572EA"/>
    <w:rsid w:val="003576ED"/>
    <w:rsid w:val="0036016F"/>
    <w:rsid w:val="00361232"/>
    <w:rsid w:val="00362BA7"/>
    <w:rsid w:val="00364539"/>
    <w:rsid w:val="00365643"/>
    <w:rsid w:val="003663CF"/>
    <w:rsid w:val="0037373D"/>
    <w:rsid w:val="00373F1A"/>
    <w:rsid w:val="0037404F"/>
    <w:rsid w:val="00374BAD"/>
    <w:rsid w:val="003755A9"/>
    <w:rsid w:val="00376869"/>
    <w:rsid w:val="003817B0"/>
    <w:rsid w:val="00381A56"/>
    <w:rsid w:val="00386885"/>
    <w:rsid w:val="00386EED"/>
    <w:rsid w:val="003942F6"/>
    <w:rsid w:val="003957F4"/>
    <w:rsid w:val="00396155"/>
    <w:rsid w:val="003A2BDF"/>
    <w:rsid w:val="003A5546"/>
    <w:rsid w:val="003A66DF"/>
    <w:rsid w:val="003A6EFC"/>
    <w:rsid w:val="003A77D3"/>
    <w:rsid w:val="003B036E"/>
    <w:rsid w:val="003B11CF"/>
    <w:rsid w:val="003B22C3"/>
    <w:rsid w:val="003B28A3"/>
    <w:rsid w:val="003B430C"/>
    <w:rsid w:val="003B5508"/>
    <w:rsid w:val="003C4547"/>
    <w:rsid w:val="003C75BE"/>
    <w:rsid w:val="003D3395"/>
    <w:rsid w:val="003E1287"/>
    <w:rsid w:val="003E1410"/>
    <w:rsid w:val="003E39DB"/>
    <w:rsid w:val="003E3A68"/>
    <w:rsid w:val="003E4806"/>
    <w:rsid w:val="003E5501"/>
    <w:rsid w:val="003F00B6"/>
    <w:rsid w:val="003F21D5"/>
    <w:rsid w:val="003F2D3B"/>
    <w:rsid w:val="003F4E2C"/>
    <w:rsid w:val="003F539E"/>
    <w:rsid w:val="00402063"/>
    <w:rsid w:val="00402C08"/>
    <w:rsid w:val="00404B34"/>
    <w:rsid w:val="00404B3A"/>
    <w:rsid w:val="00405AD8"/>
    <w:rsid w:val="00412C4C"/>
    <w:rsid w:val="00414789"/>
    <w:rsid w:val="004171E2"/>
    <w:rsid w:val="004230AD"/>
    <w:rsid w:val="004233A3"/>
    <w:rsid w:val="004237F4"/>
    <w:rsid w:val="00425D57"/>
    <w:rsid w:val="0042638B"/>
    <w:rsid w:val="004276C5"/>
    <w:rsid w:val="00430044"/>
    <w:rsid w:val="00430932"/>
    <w:rsid w:val="004319CA"/>
    <w:rsid w:val="00432837"/>
    <w:rsid w:val="00435E9E"/>
    <w:rsid w:val="00436BFD"/>
    <w:rsid w:val="004370CF"/>
    <w:rsid w:val="00437FC1"/>
    <w:rsid w:val="0044449B"/>
    <w:rsid w:val="00444A77"/>
    <w:rsid w:val="00444BA0"/>
    <w:rsid w:val="00445516"/>
    <w:rsid w:val="00446500"/>
    <w:rsid w:val="00446E68"/>
    <w:rsid w:val="00447DC0"/>
    <w:rsid w:val="00447EBC"/>
    <w:rsid w:val="00456540"/>
    <w:rsid w:val="0046053C"/>
    <w:rsid w:val="00461A2E"/>
    <w:rsid w:val="00461C38"/>
    <w:rsid w:val="00461E56"/>
    <w:rsid w:val="0046293A"/>
    <w:rsid w:val="0046399F"/>
    <w:rsid w:val="00470FDC"/>
    <w:rsid w:val="0047104B"/>
    <w:rsid w:val="00472A9E"/>
    <w:rsid w:val="00474804"/>
    <w:rsid w:val="00474D6B"/>
    <w:rsid w:val="00482A1F"/>
    <w:rsid w:val="004832AE"/>
    <w:rsid w:val="00484DDD"/>
    <w:rsid w:val="004861D7"/>
    <w:rsid w:val="00487693"/>
    <w:rsid w:val="00490372"/>
    <w:rsid w:val="0049069F"/>
    <w:rsid w:val="00491827"/>
    <w:rsid w:val="004926A1"/>
    <w:rsid w:val="00493BC5"/>
    <w:rsid w:val="0049697E"/>
    <w:rsid w:val="00497799"/>
    <w:rsid w:val="004A0DFC"/>
    <w:rsid w:val="004A4B52"/>
    <w:rsid w:val="004A5876"/>
    <w:rsid w:val="004A5BD3"/>
    <w:rsid w:val="004B21CD"/>
    <w:rsid w:val="004B2296"/>
    <w:rsid w:val="004B2F14"/>
    <w:rsid w:val="004B5D34"/>
    <w:rsid w:val="004C0603"/>
    <w:rsid w:val="004C1840"/>
    <w:rsid w:val="004C4567"/>
    <w:rsid w:val="004C5920"/>
    <w:rsid w:val="004C72A7"/>
    <w:rsid w:val="004C76C8"/>
    <w:rsid w:val="004C7927"/>
    <w:rsid w:val="004D40DA"/>
    <w:rsid w:val="004D436F"/>
    <w:rsid w:val="004D56EE"/>
    <w:rsid w:val="004D6CD6"/>
    <w:rsid w:val="004E147F"/>
    <w:rsid w:val="004E71EE"/>
    <w:rsid w:val="004F13CA"/>
    <w:rsid w:val="004F18CC"/>
    <w:rsid w:val="004F2FB6"/>
    <w:rsid w:val="004F3428"/>
    <w:rsid w:val="004F5E4C"/>
    <w:rsid w:val="0050447D"/>
    <w:rsid w:val="005047E2"/>
    <w:rsid w:val="0050497D"/>
    <w:rsid w:val="00506789"/>
    <w:rsid w:val="00506AEB"/>
    <w:rsid w:val="00507B6B"/>
    <w:rsid w:val="00510862"/>
    <w:rsid w:val="005116B7"/>
    <w:rsid w:val="00513A3B"/>
    <w:rsid w:val="00516543"/>
    <w:rsid w:val="00516DB3"/>
    <w:rsid w:val="0052258A"/>
    <w:rsid w:val="00523DFB"/>
    <w:rsid w:val="0052446A"/>
    <w:rsid w:val="0052470B"/>
    <w:rsid w:val="00525BE8"/>
    <w:rsid w:val="005341C3"/>
    <w:rsid w:val="005345A4"/>
    <w:rsid w:val="00535495"/>
    <w:rsid w:val="00535CE3"/>
    <w:rsid w:val="00536FE4"/>
    <w:rsid w:val="005373F8"/>
    <w:rsid w:val="00537CB3"/>
    <w:rsid w:val="00544F09"/>
    <w:rsid w:val="0055078B"/>
    <w:rsid w:val="00551674"/>
    <w:rsid w:val="005546C8"/>
    <w:rsid w:val="00554F7C"/>
    <w:rsid w:val="00556344"/>
    <w:rsid w:val="0055708C"/>
    <w:rsid w:val="0055772F"/>
    <w:rsid w:val="00557A48"/>
    <w:rsid w:val="00562BF4"/>
    <w:rsid w:val="00562E45"/>
    <w:rsid w:val="00564453"/>
    <w:rsid w:val="0056537B"/>
    <w:rsid w:val="005654B7"/>
    <w:rsid w:val="005658B7"/>
    <w:rsid w:val="0056642F"/>
    <w:rsid w:val="00567F80"/>
    <w:rsid w:val="005708CA"/>
    <w:rsid w:val="00571527"/>
    <w:rsid w:val="00571D86"/>
    <w:rsid w:val="00581798"/>
    <w:rsid w:val="00585113"/>
    <w:rsid w:val="005860D6"/>
    <w:rsid w:val="005870EA"/>
    <w:rsid w:val="00590E56"/>
    <w:rsid w:val="00597078"/>
    <w:rsid w:val="005A0098"/>
    <w:rsid w:val="005A093B"/>
    <w:rsid w:val="005A1186"/>
    <w:rsid w:val="005A4BCD"/>
    <w:rsid w:val="005A51E5"/>
    <w:rsid w:val="005A6950"/>
    <w:rsid w:val="005A6A34"/>
    <w:rsid w:val="005A6D3A"/>
    <w:rsid w:val="005A7110"/>
    <w:rsid w:val="005A719B"/>
    <w:rsid w:val="005B09A0"/>
    <w:rsid w:val="005B55A8"/>
    <w:rsid w:val="005B5741"/>
    <w:rsid w:val="005B6886"/>
    <w:rsid w:val="005B68EF"/>
    <w:rsid w:val="005B7DC5"/>
    <w:rsid w:val="005C02E5"/>
    <w:rsid w:val="005C468A"/>
    <w:rsid w:val="005C5AA3"/>
    <w:rsid w:val="005C75B7"/>
    <w:rsid w:val="005D0976"/>
    <w:rsid w:val="005D15E7"/>
    <w:rsid w:val="005D2841"/>
    <w:rsid w:val="005D5315"/>
    <w:rsid w:val="005D5404"/>
    <w:rsid w:val="005D555C"/>
    <w:rsid w:val="005D5F36"/>
    <w:rsid w:val="005D65F0"/>
    <w:rsid w:val="005E2BE3"/>
    <w:rsid w:val="005F514C"/>
    <w:rsid w:val="005F7A33"/>
    <w:rsid w:val="00604D50"/>
    <w:rsid w:val="006054B6"/>
    <w:rsid w:val="00605CAC"/>
    <w:rsid w:val="00610F74"/>
    <w:rsid w:val="00611FB9"/>
    <w:rsid w:val="006123B0"/>
    <w:rsid w:val="00613290"/>
    <w:rsid w:val="006157A0"/>
    <w:rsid w:val="00615BE8"/>
    <w:rsid w:val="00617F8F"/>
    <w:rsid w:val="00621AF7"/>
    <w:rsid w:val="00624321"/>
    <w:rsid w:val="00624E1D"/>
    <w:rsid w:val="006254D3"/>
    <w:rsid w:val="00627729"/>
    <w:rsid w:val="006308F6"/>
    <w:rsid w:val="00631541"/>
    <w:rsid w:val="00633BF5"/>
    <w:rsid w:val="00635DF4"/>
    <w:rsid w:val="00640391"/>
    <w:rsid w:val="0064232D"/>
    <w:rsid w:val="0064278A"/>
    <w:rsid w:val="00644154"/>
    <w:rsid w:val="006443C3"/>
    <w:rsid w:val="00651D2D"/>
    <w:rsid w:val="00652546"/>
    <w:rsid w:val="00656474"/>
    <w:rsid w:val="00664705"/>
    <w:rsid w:val="00664903"/>
    <w:rsid w:val="00666011"/>
    <w:rsid w:val="006714F8"/>
    <w:rsid w:val="00671BB9"/>
    <w:rsid w:val="0068049E"/>
    <w:rsid w:val="0068084A"/>
    <w:rsid w:val="00682934"/>
    <w:rsid w:val="006856C7"/>
    <w:rsid w:val="00692C5E"/>
    <w:rsid w:val="00693685"/>
    <w:rsid w:val="0069412D"/>
    <w:rsid w:val="0069600D"/>
    <w:rsid w:val="00697B45"/>
    <w:rsid w:val="006A2272"/>
    <w:rsid w:val="006A30D3"/>
    <w:rsid w:val="006A3A49"/>
    <w:rsid w:val="006A61EA"/>
    <w:rsid w:val="006A6842"/>
    <w:rsid w:val="006A686F"/>
    <w:rsid w:val="006B1523"/>
    <w:rsid w:val="006B27FA"/>
    <w:rsid w:val="006B3ABD"/>
    <w:rsid w:val="006B4C4D"/>
    <w:rsid w:val="006C138F"/>
    <w:rsid w:val="006C1763"/>
    <w:rsid w:val="006C177A"/>
    <w:rsid w:val="006C183D"/>
    <w:rsid w:val="006D3D4B"/>
    <w:rsid w:val="006D4746"/>
    <w:rsid w:val="006D7957"/>
    <w:rsid w:val="006E10F6"/>
    <w:rsid w:val="006E14F5"/>
    <w:rsid w:val="006E3188"/>
    <w:rsid w:val="006E47F1"/>
    <w:rsid w:val="006E7090"/>
    <w:rsid w:val="006F168C"/>
    <w:rsid w:val="006F1784"/>
    <w:rsid w:val="006F4A38"/>
    <w:rsid w:val="006F58D3"/>
    <w:rsid w:val="006F72F9"/>
    <w:rsid w:val="006F7E07"/>
    <w:rsid w:val="007027A6"/>
    <w:rsid w:val="00704B23"/>
    <w:rsid w:val="0071129C"/>
    <w:rsid w:val="0071319B"/>
    <w:rsid w:val="007162B3"/>
    <w:rsid w:val="00716E7A"/>
    <w:rsid w:val="00717F67"/>
    <w:rsid w:val="00721983"/>
    <w:rsid w:val="00723625"/>
    <w:rsid w:val="00726F3A"/>
    <w:rsid w:val="00732608"/>
    <w:rsid w:val="00732A57"/>
    <w:rsid w:val="00735954"/>
    <w:rsid w:val="007367A8"/>
    <w:rsid w:val="00736BF9"/>
    <w:rsid w:val="0073782C"/>
    <w:rsid w:val="00740D0C"/>
    <w:rsid w:val="00747CA3"/>
    <w:rsid w:val="00751C74"/>
    <w:rsid w:val="0075398C"/>
    <w:rsid w:val="00754E53"/>
    <w:rsid w:val="00755127"/>
    <w:rsid w:val="00755B35"/>
    <w:rsid w:val="00755DC3"/>
    <w:rsid w:val="00757EE5"/>
    <w:rsid w:val="00761D24"/>
    <w:rsid w:val="00762683"/>
    <w:rsid w:val="00762CD7"/>
    <w:rsid w:val="00763126"/>
    <w:rsid w:val="007662DD"/>
    <w:rsid w:val="007706F3"/>
    <w:rsid w:val="00776731"/>
    <w:rsid w:val="0077736A"/>
    <w:rsid w:val="00777F2A"/>
    <w:rsid w:val="00782831"/>
    <w:rsid w:val="007837A1"/>
    <w:rsid w:val="0078395A"/>
    <w:rsid w:val="00787077"/>
    <w:rsid w:val="00787D26"/>
    <w:rsid w:val="00790CF0"/>
    <w:rsid w:val="00791289"/>
    <w:rsid w:val="007928EA"/>
    <w:rsid w:val="00793F40"/>
    <w:rsid w:val="0079414A"/>
    <w:rsid w:val="00796E5D"/>
    <w:rsid w:val="007A01EC"/>
    <w:rsid w:val="007A2B39"/>
    <w:rsid w:val="007B11C9"/>
    <w:rsid w:val="007B2C64"/>
    <w:rsid w:val="007B39AE"/>
    <w:rsid w:val="007C16A9"/>
    <w:rsid w:val="007C1A71"/>
    <w:rsid w:val="007C2293"/>
    <w:rsid w:val="007C49B2"/>
    <w:rsid w:val="007C4FC9"/>
    <w:rsid w:val="007C5978"/>
    <w:rsid w:val="007D2104"/>
    <w:rsid w:val="007D29F2"/>
    <w:rsid w:val="007D5A41"/>
    <w:rsid w:val="007E22D5"/>
    <w:rsid w:val="007E2693"/>
    <w:rsid w:val="007E47B3"/>
    <w:rsid w:val="007E4B7D"/>
    <w:rsid w:val="007E52D2"/>
    <w:rsid w:val="007E5BF2"/>
    <w:rsid w:val="007E65A0"/>
    <w:rsid w:val="007E7E0B"/>
    <w:rsid w:val="007E7EFA"/>
    <w:rsid w:val="007F0795"/>
    <w:rsid w:val="007F085E"/>
    <w:rsid w:val="007F0B92"/>
    <w:rsid w:val="007F4973"/>
    <w:rsid w:val="007F5DC3"/>
    <w:rsid w:val="007F6044"/>
    <w:rsid w:val="008005D8"/>
    <w:rsid w:val="00802063"/>
    <w:rsid w:val="00806B5A"/>
    <w:rsid w:val="008115AB"/>
    <w:rsid w:val="00813685"/>
    <w:rsid w:val="00814E19"/>
    <w:rsid w:val="00815241"/>
    <w:rsid w:val="00816AA8"/>
    <w:rsid w:val="0081764F"/>
    <w:rsid w:val="00820073"/>
    <w:rsid w:val="00821581"/>
    <w:rsid w:val="00821792"/>
    <w:rsid w:val="008239CD"/>
    <w:rsid w:val="00823B04"/>
    <w:rsid w:val="0082494B"/>
    <w:rsid w:val="00831188"/>
    <w:rsid w:val="00831FC0"/>
    <w:rsid w:val="00835C5B"/>
    <w:rsid w:val="00837492"/>
    <w:rsid w:val="00840306"/>
    <w:rsid w:val="008432C9"/>
    <w:rsid w:val="00846852"/>
    <w:rsid w:val="00847B0A"/>
    <w:rsid w:val="0085076C"/>
    <w:rsid w:val="0085186F"/>
    <w:rsid w:val="008525EB"/>
    <w:rsid w:val="00852E52"/>
    <w:rsid w:val="008540D5"/>
    <w:rsid w:val="00861674"/>
    <w:rsid w:val="0086197A"/>
    <w:rsid w:val="008622C8"/>
    <w:rsid w:val="00864924"/>
    <w:rsid w:val="00865DF5"/>
    <w:rsid w:val="00867956"/>
    <w:rsid w:val="00867F1A"/>
    <w:rsid w:val="00870475"/>
    <w:rsid w:val="00870C74"/>
    <w:rsid w:val="00870D55"/>
    <w:rsid w:val="0087108A"/>
    <w:rsid w:val="008739BC"/>
    <w:rsid w:val="00875F7B"/>
    <w:rsid w:val="008764E9"/>
    <w:rsid w:val="00876E16"/>
    <w:rsid w:val="00880B33"/>
    <w:rsid w:val="00881DDE"/>
    <w:rsid w:val="00882F61"/>
    <w:rsid w:val="008844BC"/>
    <w:rsid w:val="0088518B"/>
    <w:rsid w:val="00886308"/>
    <w:rsid w:val="00890F05"/>
    <w:rsid w:val="00894DBD"/>
    <w:rsid w:val="00895765"/>
    <w:rsid w:val="00895F19"/>
    <w:rsid w:val="008A076D"/>
    <w:rsid w:val="008A24AC"/>
    <w:rsid w:val="008A439C"/>
    <w:rsid w:val="008A73BF"/>
    <w:rsid w:val="008B10F4"/>
    <w:rsid w:val="008B2CB7"/>
    <w:rsid w:val="008B3145"/>
    <w:rsid w:val="008B3CC6"/>
    <w:rsid w:val="008B429D"/>
    <w:rsid w:val="008B4F14"/>
    <w:rsid w:val="008B562B"/>
    <w:rsid w:val="008B66BE"/>
    <w:rsid w:val="008B7E79"/>
    <w:rsid w:val="008C04F9"/>
    <w:rsid w:val="008C0E54"/>
    <w:rsid w:val="008C6D15"/>
    <w:rsid w:val="008C6D41"/>
    <w:rsid w:val="008C7DA5"/>
    <w:rsid w:val="008D0BD4"/>
    <w:rsid w:val="008D295C"/>
    <w:rsid w:val="008D2A1D"/>
    <w:rsid w:val="008D5B91"/>
    <w:rsid w:val="008E1901"/>
    <w:rsid w:val="008E4B90"/>
    <w:rsid w:val="008E6FEC"/>
    <w:rsid w:val="008E7A99"/>
    <w:rsid w:val="008F07E5"/>
    <w:rsid w:val="008F2777"/>
    <w:rsid w:val="008F5367"/>
    <w:rsid w:val="008F54EB"/>
    <w:rsid w:val="009000D1"/>
    <w:rsid w:val="00900420"/>
    <w:rsid w:val="00901189"/>
    <w:rsid w:val="009013E5"/>
    <w:rsid w:val="009028B6"/>
    <w:rsid w:val="00902F03"/>
    <w:rsid w:val="00904354"/>
    <w:rsid w:val="009047BF"/>
    <w:rsid w:val="00904BC4"/>
    <w:rsid w:val="00907703"/>
    <w:rsid w:val="00907FE1"/>
    <w:rsid w:val="00910A13"/>
    <w:rsid w:val="009153DB"/>
    <w:rsid w:val="00920307"/>
    <w:rsid w:val="00920AFE"/>
    <w:rsid w:val="00921B1E"/>
    <w:rsid w:val="009224CA"/>
    <w:rsid w:val="00923428"/>
    <w:rsid w:val="00924AB6"/>
    <w:rsid w:val="00925280"/>
    <w:rsid w:val="009269A2"/>
    <w:rsid w:val="00930147"/>
    <w:rsid w:val="009320E1"/>
    <w:rsid w:val="00932937"/>
    <w:rsid w:val="00935109"/>
    <w:rsid w:val="009353FF"/>
    <w:rsid w:val="009358ED"/>
    <w:rsid w:val="00936EF4"/>
    <w:rsid w:val="00940749"/>
    <w:rsid w:val="00942F7C"/>
    <w:rsid w:val="00944C5B"/>
    <w:rsid w:val="009456D9"/>
    <w:rsid w:val="0094717D"/>
    <w:rsid w:val="0096146B"/>
    <w:rsid w:val="009630B2"/>
    <w:rsid w:val="00965125"/>
    <w:rsid w:val="00965B18"/>
    <w:rsid w:val="00966EF8"/>
    <w:rsid w:val="009679DB"/>
    <w:rsid w:val="009700CD"/>
    <w:rsid w:val="00971F75"/>
    <w:rsid w:val="009727C3"/>
    <w:rsid w:val="00974DDA"/>
    <w:rsid w:val="00975EA2"/>
    <w:rsid w:val="00975FD3"/>
    <w:rsid w:val="009772A6"/>
    <w:rsid w:val="00986271"/>
    <w:rsid w:val="009872A3"/>
    <w:rsid w:val="00991732"/>
    <w:rsid w:val="0099181D"/>
    <w:rsid w:val="00992FAD"/>
    <w:rsid w:val="00993354"/>
    <w:rsid w:val="00993C26"/>
    <w:rsid w:val="009A1135"/>
    <w:rsid w:val="009A1A44"/>
    <w:rsid w:val="009A4835"/>
    <w:rsid w:val="009A6DEA"/>
    <w:rsid w:val="009B061D"/>
    <w:rsid w:val="009B15F1"/>
    <w:rsid w:val="009B180C"/>
    <w:rsid w:val="009B1B0B"/>
    <w:rsid w:val="009B4215"/>
    <w:rsid w:val="009B444E"/>
    <w:rsid w:val="009B669A"/>
    <w:rsid w:val="009C0BD4"/>
    <w:rsid w:val="009C16FA"/>
    <w:rsid w:val="009C3113"/>
    <w:rsid w:val="009C3AC9"/>
    <w:rsid w:val="009C5A23"/>
    <w:rsid w:val="009C776E"/>
    <w:rsid w:val="009D61F2"/>
    <w:rsid w:val="009E0B6E"/>
    <w:rsid w:val="009E20C1"/>
    <w:rsid w:val="009E25AB"/>
    <w:rsid w:val="009E58D4"/>
    <w:rsid w:val="009E6B73"/>
    <w:rsid w:val="009F4651"/>
    <w:rsid w:val="009F5392"/>
    <w:rsid w:val="009F612F"/>
    <w:rsid w:val="009F794A"/>
    <w:rsid w:val="00A027B9"/>
    <w:rsid w:val="00A0534B"/>
    <w:rsid w:val="00A05486"/>
    <w:rsid w:val="00A074BC"/>
    <w:rsid w:val="00A101AB"/>
    <w:rsid w:val="00A10A6F"/>
    <w:rsid w:val="00A1228E"/>
    <w:rsid w:val="00A13184"/>
    <w:rsid w:val="00A13490"/>
    <w:rsid w:val="00A13E3B"/>
    <w:rsid w:val="00A14CC4"/>
    <w:rsid w:val="00A1598F"/>
    <w:rsid w:val="00A21ED4"/>
    <w:rsid w:val="00A24142"/>
    <w:rsid w:val="00A27FAC"/>
    <w:rsid w:val="00A325A0"/>
    <w:rsid w:val="00A329EB"/>
    <w:rsid w:val="00A36751"/>
    <w:rsid w:val="00A36F2D"/>
    <w:rsid w:val="00A476B1"/>
    <w:rsid w:val="00A47DFD"/>
    <w:rsid w:val="00A47E9F"/>
    <w:rsid w:val="00A50B48"/>
    <w:rsid w:val="00A51540"/>
    <w:rsid w:val="00A5209C"/>
    <w:rsid w:val="00A55CA0"/>
    <w:rsid w:val="00A5643B"/>
    <w:rsid w:val="00A572AA"/>
    <w:rsid w:val="00A572F3"/>
    <w:rsid w:val="00A60E35"/>
    <w:rsid w:val="00A61CBD"/>
    <w:rsid w:val="00A61F04"/>
    <w:rsid w:val="00A666D2"/>
    <w:rsid w:val="00A72232"/>
    <w:rsid w:val="00A72BDC"/>
    <w:rsid w:val="00A72F8C"/>
    <w:rsid w:val="00A73A5B"/>
    <w:rsid w:val="00A74522"/>
    <w:rsid w:val="00A80A49"/>
    <w:rsid w:val="00A80E0F"/>
    <w:rsid w:val="00A82765"/>
    <w:rsid w:val="00A82FDC"/>
    <w:rsid w:val="00A83D58"/>
    <w:rsid w:val="00A846AB"/>
    <w:rsid w:val="00A85D1D"/>
    <w:rsid w:val="00A91465"/>
    <w:rsid w:val="00A927CC"/>
    <w:rsid w:val="00A933CA"/>
    <w:rsid w:val="00A94790"/>
    <w:rsid w:val="00A95972"/>
    <w:rsid w:val="00A964DA"/>
    <w:rsid w:val="00A972B1"/>
    <w:rsid w:val="00A97EAC"/>
    <w:rsid w:val="00AA0408"/>
    <w:rsid w:val="00AA5499"/>
    <w:rsid w:val="00AA6BE5"/>
    <w:rsid w:val="00AA7BA0"/>
    <w:rsid w:val="00AB12D7"/>
    <w:rsid w:val="00AB4B56"/>
    <w:rsid w:val="00AB5DD5"/>
    <w:rsid w:val="00AB670F"/>
    <w:rsid w:val="00AB7C40"/>
    <w:rsid w:val="00AB7DF8"/>
    <w:rsid w:val="00AC27F9"/>
    <w:rsid w:val="00AC37C7"/>
    <w:rsid w:val="00AC40AA"/>
    <w:rsid w:val="00AC42AD"/>
    <w:rsid w:val="00AC65B1"/>
    <w:rsid w:val="00AD3F4E"/>
    <w:rsid w:val="00AD73D8"/>
    <w:rsid w:val="00AD7DB1"/>
    <w:rsid w:val="00AE0106"/>
    <w:rsid w:val="00AE097F"/>
    <w:rsid w:val="00AE1563"/>
    <w:rsid w:val="00AE4F67"/>
    <w:rsid w:val="00AE61D0"/>
    <w:rsid w:val="00AE713D"/>
    <w:rsid w:val="00AF11FE"/>
    <w:rsid w:val="00AF1D7A"/>
    <w:rsid w:val="00AF1DE2"/>
    <w:rsid w:val="00AF2D18"/>
    <w:rsid w:val="00AF2FF0"/>
    <w:rsid w:val="00AF452F"/>
    <w:rsid w:val="00AF7C9A"/>
    <w:rsid w:val="00B01258"/>
    <w:rsid w:val="00B028D7"/>
    <w:rsid w:val="00B036E1"/>
    <w:rsid w:val="00B05F16"/>
    <w:rsid w:val="00B10378"/>
    <w:rsid w:val="00B13325"/>
    <w:rsid w:val="00B17904"/>
    <w:rsid w:val="00B2175D"/>
    <w:rsid w:val="00B22373"/>
    <w:rsid w:val="00B2590D"/>
    <w:rsid w:val="00B262F9"/>
    <w:rsid w:val="00B275CE"/>
    <w:rsid w:val="00B313DD"/>
    <w:rsid w:val="00B31A72"/>
    <w:rsid w:val="00B34136"/>
    <w:rsid w:val="00B3498F"/>
    <w:rsid w:val="00B36464"/>
    <w:rsid w:val="00B3783E"/>
    <w:rsid w:val="00B44758"/>
    <w:rsid w:val="00B46CFA"/>
    <w:rsid w:val="00B477C7"/>
    <w:rsid w:val="00B52A75"/>
    <w:rsid w:val="00B60DE0"/>
    <w:rsid w:val="00B62417"/>
    <w:rsid w:val="00B64573"/>
    <w:rsid w:val="00B6471D"/>
    <w:rsid w:val="00B67265"/>
    <w:rsid w:val="00B67655"/>
    <w:rsid w:val="00B73AD1"/>
    <w:rsid w:val="00B74B93"/>
    <w:rsid w:val="00B75B06"/>
    <w:rsid w:val="00B76E64"/>
    <w:rsid w:val="00B807E3"/>
    <w:rsid w:val="00B8401C"/>
    <w:rsid w:val="00B844A4"/>
    <w:rsid w:val="00B84BEF"/>
    <w:rsid w:val="00B86A3F"/>
    <w:rsid w:val="00B86DDA"/>
    <w:rsid w:val="00B902C1"/>
    <w:rsid w:val="00B903ED"/>
    <w:rsid w:val="00B90912"/>
    <w:rsid w:val="00B90EE3"/>
    <w:rsid w:val="00B966A5"/>
    <w:rsid w:val="00B96768"/>
    <w:rsid w:val="00B976C8"/>
    <w:rsid w:val="00BA0141"/>
    <w:rsid w:val="00BA3CDD"/>
    <w:rsid w:val="00BA41A9"/>
    <w:rsid w:val="00BB2DC3"/>
    <w:rsid w:val="00BB36E0"/>
    <w:rsid w:val="00BB5889"/>
    <w:rsid w:val="00BB7088"/>
    <w:rsid w:val="00BC0EA8"/>
    <w:rsid w:val="00BC0F1B"/>
    <w:rsid w:val="00BC1D8D"/>
    <w:rsid w:val="00BC5EA1"/>
    <w:rsid w:val="00BC6595"/>
    <w:rsid w:val="00BC77D4"/>
    <w:rsid w:val="00BD1933"/>
    <w:rsid w:val="00BD30DA"/>
    <w:rsid w:val="00BD3159"/>
    <w:rsid w:val="00BD315B"/>
    <w:rsid w:val="00BD65AE"/>
    <w:rsid w:val="00BD756B"/>
    <w:rsid w:val="00BE0006"/>
    <w:rsid w:val="00BE03D2"/>
    <w:rsid w:val="00BE13FC"/>
    <w:rsid w:val="00BE6D1C"/>
    <w:rsid w:val="00BE740E"/>
    <w:rsid w:val="00BF29D7"/>
    <w:rsid w:val="00BF582D"/>
    <w:rsid w:val="00BF6A4B"/>
    <w:rsid w:val="00BF6EB1"/>
    <w:rsid w:val="00C00BC9"/>
    <w:rsid w:val="00C046EB"/>
    <w:rsid w:val="00C0577B"/>
    <w:rsid w:val="00C059DB"/>
    <w:rsid w:val="00C06157"/>
    <w:rsid w:val="00C06367"/>
    <w:rsid w:val="00C112E7"/>
    <w:rsid w:val="00C1159B"/>
    <w:rsid w:val="00C154B2"/>
    <w:rsid w:val="00C1620F"/>
    <w:rsid w:val="00C2223B"/>
    <w:rsid w:val="00C239C8"/>
    <w:rsid w:val="00C24DF0"/>
    <w:rsid w:val="00C26206"/>
    <w:rsid w:val="00C276AA"/>
    <w:rsid w:val="00C32235"/>
    <w:rsid w:val="00C34001"/>
    <w:rsid w:val="00C34B19"/>
    <w:rsid w:val="00C367BC"/>
    <w:rsid w:val="00C4040A"/>
    <w:rsid w:val="00C40C3E"/>
    <w:rsid w:val="00C4316E"/>
    <w:rsid w:val="00C458B5"/>
    <w:rsid w:val="00C46706"/>
    <w:rsid w:val="00C46FD0"/>
    <w:rsid w:val="00C517EF"/>
    <w:rsid w:val="00C53904"/>
    <w:rsid w:val="00C54230"/>
    <w:rsid w:val="00C5451B"/>
    <w:rsid w:val="00C54E90"/>
    <w:rsid w:val="00C550DB"/>
    <w:rsid w:val="00C55B44"/>
    <w:rsid w:val="00C5778D"/>
    <w:rsid w:val="00C6313B"/>
    <w:rsid w:val="00C715A3"/>
    <w:rsid w:val="00C7263C"/>
    <w:rsid w:val="00C75444"/>
    <w:rsid w:val="00C77537"/>
    <w:rsid w:val="00C77C0B"/>
    <w:rsid w:val="00C829CC"/>
    <w:rsid w:val="00C83706"/>
    <w:rsid w:val="00C91CF4"/>
    <w:rsid w:val="00C921E7"/>
    <w:rsid w:val="00C92A44"/>
    <w:rsid w:val="00C92ED0"/>
    <w:rsid w:val="00C9360E"/>
    <w:rsid w:val="00C94765"/>
    <w:rsid w:val="00C976ED"/>
    <w:rsid w:val="00CA1067"/>
    <w:rsid w:val="00CA212F"/>
    <w:rsid w:val="00CA334C"/>
    <w:rsid w:val="00CA3867"/>
    <w:rsid w:val="00CA3C0C"/>
    <w:rsid w:val="00CA435B"/>
    <w:rsid w:val="00CA4D10"/>
    <w:rsid w:val="00CA4D96"/>
    <w:rsid w:val="00CA5453"/>
    <w:rsid w:val="00CA5DF3"/>
    <w:rsid w:val="00CA7365"/>
    <w:rsid w:val="00CA74BC"/>
    <w:rsid w:val="00CB772D"/>
    <w:rsid w:val="00CC0CE9"/>
    <w:rsid w:val="00CC293B"/>
    <w:rsid w:val="00CC6EC8"/>
    <w:rsid w:val="00CD00FA"/>
    <w:rsid w:val="00CD096F"/>
    <w:rsid w:val="00CD771B"/>
    <w:rsid w:val="00CE096B"/>
    <w:rsid w:val="00CE2C24"/>
    <w:rsid w:val="00CE362F"/>
    <w:rsid w:val="00CE38AA"/>
    <w:rsid w:val="00CE44A9"/>
    <w:rsid w:val="00CE4EBB"/>
    <w:rsid w:val="00CE6504"/>
    <w:rsid w:val="00CF27AF"/>
    <w:rsid w:val="00D00B73"/>
    <w:rsid w:val="00D034E7"/>
    <w:rsid w:val="00D03B54"/>
    <w:rsid w:val="00D06E55"/>
    <w:rsid w:val="00D07894"/>
    <w:rsid w:val="00D10BF7"/>
    <w:rsid w:val="00D111EA"/>
    <w:rsid w:val="00D13178"/>
    <w:rsid w:val="00D13B5F"/>
    <w:rsid w:val="00D141D6"/>
    <w:rsid w:val="00D16783"/>
    <w:rsid w:val="00D17C06"/>
    <w:rsid w:val="00D202FF"/>
    <w:rsid w:val="00D20772"/>
    <w:rsid w:val="00D229BC"/>
    <w:rsid w:val="00D25B45"/>
    <w:rsid w:val="00D30C66"/>
    <w:rsid w:val="00D31104"/>
    <w:rsid w:val="00D325A5"/>
    <w:rsid w:val="00D33939"/>
    <w:rsid w:val="00D40FD7"/>
    <w:rsid w:val="00D41E45"/>
    <w:rsid w:val="00D42387"/>
    <w:rsid w:val="00D42D5D"/>
    <w:rsid w:val="00D53735"/>
    <w:rsid w:val="00D549A2"/>
    <w:rsid w:val="00D54A73"/>
    <w:rsid w:val="00D556D3"/>
    <w:rsid w:val="00D559B8"/>
    <w:rsid w:val="00D55D21"/>
    <w:rsid w:val="00D56EE4"/>
    <w:rsid w:val="00D60C3F"/>
    <w:rsid w:val="00D61678"/>
    <w:rsid w:val="00D62813"/>
    <w:rsid w:val="00D62A8C"/>
    <w:rsid w:val="00D63852"/>
    <w:rsid w:val="00D63ED2"/>
    <w:rsid w:val="00D65D3B"/>
    <w:rsid w:val="00D7004E"/>
    <w:rsid w:val="00D70CC9"/>
    <w:rsid w:val="00D7124D"/>
    <w:rsid w:val="00D73116"/>
    <w:rsid w:val="00D731AF"/>
    <w:rsid w:val="00D735E8"/>
    <w:rsid w:val="00D74BE6"/>
    <w:rsid w:val="00D74E81"/>
    <w:rsid w:val="00D7636C"/>
    <w:rsid w:val="00D803FD"/>
    <w:rsid w:val="00D83F31"/>
    <w:rsid w:val="00D85F58"/>
    <w:rsid w:val="00D86089"/>
    <w:rsid w:val="00D87B1B"/>
    <w:rsid w:val="00D904D3"/>
    <w:rsid w:val="00D90CC7"/>
    <w:rsid w:val="00D91302"/>
    <w:rsid w:val="00D93B87"/>
    <w:rsid w:val="00D95C07"/>
    <w:rsid w:val="00D965F5"/>
    <w:rsid w:val="00D96D32"/>
    <w:rsid w:val="00D97EE0"/>
    <w:rsid w:val="00DA4498"/>
    <w:rsid w:val="00DB0551"/>
    <w:rsid w:val="00DB0845"/>
    <w:rsid w:val="00DB0F57"/>
    <w:rsid w:val="00DB2084"/>
    <w:rsid w:val="00DC0089"/>
    <w:rsid w:val="00DC0889"/>
    <w:rsid w:val="00DC16BC"/>
    <w:rsid w:val="00DC2C34"/>
    <w:rsid w:val="00DC4AAA"/>
    <w:rsid w:val="00DC4E29"/>
    <w:rsid w:val="00DC60C5"/>
    <w:rsid w:val="00DC74D2"/>
    <w:rsid w:val="00DD03E9"/>
    <w:rsid w:val="00DD1440"/>
    <w:rsid w:val="00DD7825"/>
    <w:rsid w:val="00DE055D"/>
    <w:rsid w:val="00DE2BDB"/>
    <w:rsid w:val="00DF0A81"/>
    <w:rsid w:val="00DF0EED"/>
    <w:rsid w:val="00DF2950"/>
    <w:rsid w:val="00DF2C4C"/>
    <w:rsid w:val="00DF3C3A"/>
    <w:rsid w:val="00DF4365"/>
    <w:rsid w:val="00DF4B03"/>
    <w:rsid w:val="00DF4B88"/>
    <w:rsid w:val="00DF65E4"/>
    <w:rsid w:val="00DF6C5F"/>
    <w:rsid w:val="00E02CC4"/>
    <w:rsid w:val="00E03EA1"/>
    <w:rsid w:val="00E050AE"/>
    <w:rsid w:val="00E12037"/>
    <w:rsid w:val="00E15574"/>
    <w:rsid w:val="00E15DDC"/>
    <w:rsid w:val="00E17999"/>
    <w:rsid w:val="00E20B86"/>
    <w:rsid w:val="00E21773"/>
    <w:rsid w:val="00E24968"/>
    <w:rsid w:val="00E2722F"/>
    <w:rsid w:val="00E32A39"/>
    <w:rsid w:val="00E334F6"/>
    <w:rsid w:val="00E3392E"/>
    <w:rsid w:val="00E33DA6"/>
    <w:rsid w:val="00E343C0"/>
    <w:rsid w:val="00E35388"/>
    <w:rsid w:val="00E4092B"/>
    <w:rsid w:val="00E41D4F"/>
    <w:rsid w:val="00E47076"/>
    <w:rsid w:val="00E508BE"/>
    <w:rsid w:val="00E50D40"/>
    <w:rsid w:val="00E527FF"/>
    <w:rsid w:val="00E55098"/>
    <w:rsid w:val="00E55C34"/>
    <w:rsid w:val="00E57669"/>
    <w:rsid w:val="00E57ED5"/>
    <w:rsid w:val="00E60751"/>
    <w:rsid w:val="00E60754"/>
    <w:rsid w:val="00E62EE4"/>
    <w:rsid w:val="00E66F08"/>
    <w:rsid w:val="00E67150"/>
    <w:rsid w:val="00E7160F"/>
    <w:rsid w:val="00E727DB"/>
    <w:rsid w:val="00E7379A"/>
    <w:rsid w:val="00E80455"/>
    <w:rsid w:val="00E806AE"/>
    <w:rsid w:val="00E80F06"/>
    <w:rsid w:val="00E81DFD"/>
    <w:rsid w:val="00E84E6E"/>
    <w:rsid w:val="00E8634F"/>
    <w:rsid w:val="00E901F9"/>
    <w:rsid w:val="00E90E32"/>
    <w:rsid w:val="00E91CBA"/>
    <w:rsid w:val="00E92258"/>
    <w:rsid w:val="00E92731"/>
    <w:rsid w:val="00E940C3"/>
    <w:rsid w:val="00E95D21"/>
    <w:rsid w:val="00E97217"/>
    <w:rsid w:val="00E976A8"/>
    <w:rsid w:val="00EA01D5"/>
    <w:rsid w:val="00EA0BD8"/>
    <w:rsid w:val="00EA4EB2"/>
    <w:rsid w:val="00EA4F90"/>
    <w:rsid w:val="00EB173D"/>
    <w:rsid w:val="00EB2B6B"/>
    <w:rsid w:val="00EB43E4"/>
    <w:rsid w:val="00EB51D6"/>
    <w:rsid w:val="00EB57F0"/>
    <w:rsid w:val="00EC09E3"/>
    <w:rsid w:val="00EC36BC"/>
    <w:rsid w:val="00EC59DF"/>
    <w:rsid w:val="00ED1505"/>
    <w:rsid w:val="00ED1C66"/>
    <w:rsid w:val="00ED2EEC"/>
    <w:rsid w:val="00ED537F"/>
    <w:rsid w:val="00ED5721"/>
    <w:rsid w:val="00ED78DD"/>
    <w:rsid w:val="00EE03C5"/>
    <w:rsid w:val="00EE3205"/>
    <w:rsid w:val="00EE3A73"/>
    <w:rsid w:val="00EE559A"/>
    <w:rsid w:val="00EE59D9"/>
    <w:rsid w:val="00EF57F5"/>
    <w:rsid w:val="00F01564"/>
    <w:rsid w:val="00F020F5"/>
    <w:rsid w:val="00F072B6"/>
    <w:rsid w:val="00F16485"/>
    <w:rsid w:val="00F16894"/>
    <w:rsid w:val="00F16A67"/>
    <w:rsid w:val="00F21BBE"/>
    <w:rsid w:val="00F253E3"/>
    <w:rsid w:val="00F32324"/>
    <w:rsid w:val="00F32C11"/>
    <w:rsid w:val="00F353DD"/>
    <w:rsid w:val="00F3771C"/>
    <w:rsid w:val="00F41277"/>
    <w:rsid w:val="00F41DF6"/>
    <w:rsid w:val="00F41FE3"/>
    <w:rsid w:val="00F43A9E"/>
    <w:rsid w:val="00F4657A"/>
    <w:rsid w:val="00F46F6C"/>
    <w:rsid w:val="00F47D7C"/>
    <w:rsid w:val="00F523D5"/>
    <w:rsid w:val="00F537FF"/>
    <w:rsid w:val="00F563E6"/>
    <w:rsid w:val="00F620F6"/>
    <w:rsid w:val="00F65BC2"/>
    <w:rsid w:val="00F65C73"/>
    <w:rsid w:val="00F664E1"/>
    <w:rsid w:val="00F67C11"/>
    <w:rsid w:val="00F70CEF"/>
    <w:rsid w:val="00F74868"/>
    <w:rsid w:val="00F7503C"/>
    <w:rsid w:val="00F751A9"/>
    <w:rsid w:val="00F75520"/>
    <w:rsid w:val="00F75931"/>
    <w:rsid w:val="00F831CE"/>
    <w:rsid w:val="00F83876"/>
    <w:rsid w:val="00F848F1"/>
    <w:rsid w:val="00F85B08"/>
    <w:rsid w:val="00F85FAE"/>
    <w:rsid w:val="00F90ACD"/>
    <w:rsid w:val="00F91D77"/>
    <w:rsid w:val="00FA0E77"/>
    <w:rsid w:val="00FA231A"/>
    <w:rsid w:val="00FA29A3"/>
    <w:rsid w:val="00FA2E17"/>
    <w:rsid w:val="00FA454B"/>
    <w:rsid w:val="00FA6FF0"/>
    <w:rsid w:val="00FA7452"/>
    <w:rsid w:val="00FB2D10"/>
    <w:rsid w:val="00FB4BDA"/>
    <w:rsid w:val="00FB4E95"/>
    <w:rsid w:val="00FB5749"/>
    <w:rsid w:val="00FB5F1E"/>
    <w:rsid w:val="00FB6822"/>
    <w:rsid w:val="00FB74C6"/>
    <w:rsid w:val="00FC0319"/>
    <w:rsid w:val="00FC1C38"/>
    <w:rsid w:val="00FC262B"/>
    <w:rsid w:val="00FC2DC7"/>
    <w:rsid w:val="00FC3B75"/>
    <w:rsid w:val="00FC425F"/>
    <w:rsid w:val="00FC44C0"/>
    <w:rsid w:val="00FC6235"/>
    <w:rsid w:val="00FC7A90"/>
    <w:rsid w:val="00FD41CA"/>
    <w:rsid w:val="00FE0C6A"/>
    <w:rsid w:val="00FE1829"/>
    <w:rsid w:val="00FE2BC0"/>
    <w:rsid w:val="00FE5187"/>
    <w:rsid w:val="00FE6ED7"/>
    <w:rsid w:val="00FE726B"/>
    <w:rsid w:val="00FF0013"/>
    <w:rsid w:val="00FF05F9"/>
    <w:rsid w:val="00FF0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A48"/>
  </w:style>
  <w:style w:type="paragraph" w:styleId="Ttulo1">
    <w:name w:val="heading 1"/>
    <w:basedOn w:val="Normal"/>
    <w:next w:val="Normal"/>
    <w:link w:val="Ttulo1Car"/>
    <w:qFormat/>
    <w:rsid w:val="00557A48"/>
    <w:pPr>
      <w:keepNext/>
      <w:keepLines/>
      <w:numPr>
        <w:numId w:val="1"/>
      </w:numPr>
      <w:pBdr>
        <w:top w:val="single" w:sz="18" w:space="1" w:color="auto"/>
        <w:bottom w:val="single" w:sz="18" w:space="1" w:color="auto"/>
      </w:pBdr>
      <w:spacing w:before="480"/>
      <w:outlineLvl w:val="0"/>
    </w:pPr>
    <w:rPr>
      <w:rFonts w:ascii="Tahoma" w:eastAsiaTheme="majorEastAsia" w:hAnsi="Tahoma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557A48"/>
    <w:rPr>
      <w:rFonts w:ascii="Tahoma" w:eastAsiaTheme="majorEastAsia" w:hAnsi="Tahoma" w:cstheme="majorBidi"/>
      <w:b/>
      <w:bCs/>
      <w:color w:val="000000" w:themeColor="text1"/>
      <w:sz w:val="24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D803FD"/>
    <w:pPr>
      <w:keepNext w:val="0"/>
      <w:keepLines w:val="0"/>
      <w:pageBreakBefore/>
      <w:widowControl w:val="0"/>
      <w:numPr>
        <w:numId w:val="6"/>
      </w:numPr>
      <w:spacing w:before="1080" w:after="480"/>
      <w:jc w:val="right"/>
    </w:pPr>
    <w:rPr>
      <w:b w:val="0"/>
      <w:caps/>
      <w:color w:val="auto"/>
      <w:sz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D803FD"/>
    <w:rPr>
      <w:rFonts w:ascii="Tahoma" w:eastAsiaTheme="majorEastAsia" w:hAnsi="Tahoma" w:cstheme="majorBidi"/>
      <w:b w:val="0"/>
      <w:bCs/>
      <w:caps/>
      <w:color w:val="000000" w:themeColor="text1"/>
      <w:sz w:val="32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5C75B7"/>
    <w:pPr>
      <w:jc w:val="center"/>
    </w:pPr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5C75B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D07894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tulo3">
    <w:name w:val="GEL_Título3"/>
    <w:basedOn w:val="GELTtulo2"/>
    <w:link w:val="GELTtulo3Car"/>
    <w:qFormat/>
    <w:rsid w:val="0055772F"/>
    <w:pPr>
      <w:numPr>
        <w:ilvl w:val="2"/>
      </w:numPr>
      <w:outlineLvl w:val="2"/>
    </w:p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3"/>
        <w:numId w:val="5"/>
      </w:numPr>
      <w:outlineLvl w:val="3"/>
    </w:pPr>
  </w:style>
  <w:style w:type="character" w:customStyle="1" w:styleId="GELTtulo3Car">
    <w:name w:val="GEL_Título3 Car"/>
    <w:basedOn w:val="GELTtulo2Car"/>
    <w:link w:val="GELTtulo3"/>
    <w:rsid w:val="0055772F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abla">
    <w:name w:val="GEL_tabla"/>
    <w:basedOn w:val="GELParrafo"/>
    <w:link w:val="GELtablaCar"/>
    <w:qFormat/>
    <w:rsid w:val="00597078"/>
    <w:rPr>
      <w:lang w:val="es-VE"/>
    </w:rPr>
  </w:style>
  <w:style w:type="character" w:customStyle="1" w:styleId="GELTtulogenCar">
    <w:name w:val="GEL_Título_gen Car"/>
    <w:basedOn w:val="GELPortadatituloCar"/>
    <w:link w:val="GELTtulogen"/>
    <w:rsid w:val="00940749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402C08"/>
    <w:rPr>
      <w:rFonts w:ascii="Arial" w:hAnsi="Arial"/>
      <w:sz w:val="20"/>
      <w:lang w:val="es-V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7638D"/>
    <w:pPr>
      <w:tabs>
        <w:tab w:val="left" w:pos="851"/>
        <w:tab w:val="right" w:leader="dot" w:pos="8830"/>
      </w:tabs>
      <w:spacing w:after="100"/>
    </w:pPr>
    <w:rPr>
      <w:rFonts w:ascii="Arial" w:eastAsiaTheme="minorEastAsia" w:hAnsi="Arial"/>
      <w:noProof/>
      <w:sz w:val="24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B6406"/>
    <w:pPr>
      <w:tabs>
        <w:tab w:val="left" w:pos="567"/>
        <w:tab w:val="right" w:leader="dot" w:pos="8800"/>
      </w:tabs>
    </w:pPr>
    <w:rPr>
      <w:rFonts w:ascii="Arial" w:hAnsi="Arial" w:cstheme="minorHAnsi"/>
      <w:smallCaps/>
      <w:noProof/>
    </w:rPr>
  </w:style>
  <w:style w:type="paragraph" w:customStyle="1" w:styleId="GELTBContenido">
    <w:name w:val="GEL_TB_Contenido"/>
    <w:basedOn w:val="Normal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C26206"/>
    <w:pPr>
      <w:pageBreakBefore/>
      <w:widowControl w:val="0"/>
      <w:numPr>
        <w:numId w:val="7"/>
      </w:numPr>
      <w:pBdr>
        <w:top w:val="single" w:sz="18" w:space="1" w:color="auto"/>
        <w:bottom w:val="single" w:sz="18" w:space="1" w:color="auto"/>
      </w:pBdr>
      <w:tabs>
        <w:tab w:val="left" w:pos="431"/>
      </w:tabs>
      <w:spacing w:before="2000" w:after="400"/>
      <w:jc w:val="right"/>
      <w:outlineLvl w:val="0"/>
    </w:pPr>
    <w:rPr>
      <w:smallCaps/>
      <w:sz w:val="36"/>
      <w:lang w:val="es-V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ELTtulo0Car">
    <w:name w:val="GEL_Título0 Car"/>
    <w:basedOn w:val="GELParrafoCar"/>
    <w:link w:val="GELTtulo0"/>
    <w:rsid w:val="00C26206"/>
    <w:rPr>
      <w:rFonts w:ascii="Arial" w:hAnsi="Arial"/>
      <w:smallCaps/>
      <w:sz w:val="36"/>
      <w:lang w:val="es-V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3A77D3"/>
    <w:rPr>
      <w:rFonts w:ascii="Arial" w:hAnsi="Arial"/>
      <w:i/>
      <w:sz w:val="24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BA3CDD"/>
    <w:pPr>
      <w:spacing w:before="240"/>
      <w:ind w:left="357" w:hanging="357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BA3CDD"/>
    <w:rPr>
      <w:rFonts w:ascii="Arial" w:hAnsi="Arial"/>
      <w:sz w:val="24"/>
      <w:lang w:val="es-VE"/>
    </w:rPr>
  </w:style>
  <w:style w:type="character" w:customStyle="1" w:styleId="GELVietapuntoCar">
    <w:name w:val="GEL_Viñeta_punto Car"/>
    <w:basedOn w:val="GELParrafoCar"/>
    <w:rsid w:val="00F831CE"/>
    <w:rPr>
      <w:rFonts w:ascii="Arial" w:hAnsi="Arial"/>
      <w:sz w:val="24"/>
    </w:rPr>
  </w:style>
  <w:style w:type="paragraph" w:customStyle="1" w:styleId="GELVietanum">
    <w:name w:val="GEL_Viñeta_num"/>
    <w:basedOn w:val="Normal"/>
    <w:link w:val="GELVietanumCar"/>
    <w:qFormat/>
    <w:rsid w:val="009013E5"/>
    <w:pPr>
      <w:numPr>
        <w:numId w:val="2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9013E5"/>
    <w:rPr>
      <w:rFonts w:ascii="Arial" w:hAnsi="Arial" w:cs="Arial"/>
      <w:sz w:val="24"/>
      <w:lang w:val="es-MX"/>
    </w:rPr>
  </w:style>
  <w:style w:type="paragraph" w:customStyle="1" w:styleId="GELtitulofiguras">
    <w:name w:val="GEL_titulo_figuras"/>
    <w:basedOn w:val="Epgrafe"/>
    <w:link w:val="GELtitulofigurasCar"/>
    <w:qFormat/>
    <w:rsid w:val="00852E52"/>
    <w:pPr>
      <w:spacing w:after="0"/>
      <w:jc w:val="center"/>
    </w:pPr>
    <w:rPr>
      <w:rFonts w:ascii="Arial" w:eastAsia="Times New Roman" w:hAnsi="Arial" w:cs="Times New Roman"/>
      <w:bCs w:val="0"/>
      <w:i/>
      <w:color w:val="auto"/>
      <w:sz w:val="20"/>
      <w:szCs w:val="20"/>
      <w:lang w:eastAsia="es-ES"/>
    </w:rPr>
  </w:style>
  <w:style w:type="character" w:customStyle="1" w:styleId="GELtitulofigurasCar">
    <w:name w:val="GEL_titulo_figuras Car"/>
    <w:basedOn w:val="Fuentedeprrafopredeter"/>
    <w:link w:val="GELtitulofiguras"/>
    <w:rsid w:val="00852E52"/>
    <w:rPr>
      <w:rFonts w:ascii="Arial" w:eastAsia="Times New Roman" w:hAnsi="Arial" w:cs="Times New Roman"/>
      <w:b/>
      <w:i/>
      <w:sz w:val="20"/>
      <w:szCs w:val="20"/>
      <w:lang w:eastAsia="es-ES"/>
    </w:rPr>
  </w:style>
  <w:style w:type="paragraph" w:styleId="Epgrafe">
    <w:name w:val="caption"/>
    <w:basedOn w:val="Normal"/>
    <w:next w:val="Normal"/>
    <w:unhideWhenUsed/>
    <w:qFormat/>
    <w:rsid w:val="00BA0141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alfinal">
    <w:name w:val="endnote text"/>
    <w:basedOn w:val="Normal"/>
    <w:link w:val="TextonotaalfinalCar"/>
    <w:semiHidden/>
    <w:rsid w:val="008E7A99"/>
    <w:rPr>
      <w:rFonts w:ascii="Courier" w:eastAsia="MS Mincho" w:hAnsi="Courier" w:cs="Times New Roman"/>
      <w:sz w:val="20"/>
      <w:szCs w:val="20"/>
      <w:lang w:val="es-ES_tradnl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8E7A99"/>
    <w:rPr>
      <w:rFonts w:ascii="Courier" w:eastAsia="MS Mincho" w:hAnsi="Courier" w:cs="Times New Roman"/>
      <w:sz w:val="20"/>
      <w:szCs w:val="20"/>
      <w:lang w:val="es-ES_tradnl" w:eastAsia="es-ES"/>
    </w:rPr>
  </w:style>
  <w:style w:type="paragraph" w:customStyle="1" w:styleId="GELVietapuntosencillo">
    <w:name w:val="GEL_Viñeta_punto_sencillo"/>
    <w:basedOn w:val="Normal"/>
    <w:link w:val="GELVietapuntosencilloCar"/>
    <w:qFormat/>
    <w:rsid w:val="00220D66"/>
    <w:pPr>
      <w:numPr>
        <w:numId w:val="3"/>
      </w:numPr>
    </w:pPr>
    <w:rPr>
      <w:rFonts w:eastAsia="Calibri" w:cs="Times New Roman"/>
      <w:lang w:val="es-ES_tradnl"/>
    </w:rPr>
  </w:style>
  <w:style w:type="character" w:customStyle="1" w:styleId="GELVietapuntosencilloCar">
    <w:name w:val="GEL_Viñeta_punto_sencillo Car"/>
    <w:link w:val="GELVietapuntosencillo"/>
    <w:rsid w:val="00220D66"/>
    <w:rPr>
      <w:rFonts w:eastAsia="Calibri" w:cs="Times New Roman"/>
      <w:lang w:val="es-ES_tradnl"/>
    </w:rPr>
  </w:style>
  <w:style w:type="paragraph" w:customStyle="1" w:styleId="Default">
    <w:name w:val="Default"/>
    <w:rsid w:val="00152D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02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02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02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2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2F4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A4A82"/>
  </w:style>
  <w:style w:type="paragraph" w:customStyle="1" w:styleId="GELMEMANORMALVIETA">
    <w:name w:val="GELMEMA NORMAL VIÑETA"/>
    <w:basedOn w:val="Normal"/>
    <w:link w:val="GELMEMANORMALVIETACar"/>
    <w:qFormat/>
    <w:rsid w:val="0068084A"/>
    <w:pPr>
      <w:numPr>
        <w:numId w:val="4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68084A"/>
    <w:rPr>
      <w:rFonts w:ascii="Arial" w:eastAsia="Times New Roman" w:hAnsi="Arial" w:cs="Arial"/>
      <w:szCs w:val="24"/>
      <w:lang w:val="es-CO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3AB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3A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B3ABD"/>
    <w:rPr>
      <w:vertAlign w:val="superscript"/>
    </w:rPr>
  </w:style>
  <w:style w:type="paragraph" w:customStyle="1" w:styleId="GELTtulo2">
    <w:name w:val="GEL_Título2"/>
    <w:basedOn w:val="GELTtulo1"/>
    <w:next w:val="GELTtulo3"/>
    <w:link w:val="GELTtulo2Car"/>
    <w:qFormat/>
    <w:rsid w:val="00D07894"/>
    <w:pPr>
      <w:pageBreakBefore w:val="0"/>
      <w:numPr>
        <w:ilvl w:val="1"/>
      </w:numPr>
      <w:pBdr>
        <w:top w:val="none" w:sz="0" w:space="0" w:color="auto"/>
        <w:bottom w:val="none" w:sz="0" w:space="0" w:color="auto"/>
      </w:pBdr>
      <w:spacing w:before="480"/>
      <w:jc w:val="left"/>
      <w:outlineLvl w:val="1"/>
    </w:pPr>
    <w:rPr>
      <w:rFonts w:ascii="Arial" w:hAnsi="Arial"/>
      <w:b/>
      <w:sz w:val="24"/>
    </w:rPr>
  </w:style>
  <w:style w:type="paragraph" w:customStyle="1" w:styleId="GELTtulogen">
    <w:name w:val="GEL_Título_gen"/>
    <w:basedOn w:val="GELPortadatitulo"/>
    <w:link w:val="GELTtulogenCar"/>
    <w:qFormat/>
    <w:rsid w:val="00B3498F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table" w:styleId="Tablaconcuadrcula">
    <w:name w:val="Table Grid"/>
    <w:basedOn w:val="Tablanormal"/>
    <w:uiPriority w:val="59"/>
    <w:rsid w:val="00567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C91CF4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7638D"/>
    <w:pPr>
      <w:tabs>
        <w:tab w:val="left" w:pos="426"/>
        <w:tab w:val="right" w:leader="dot" w:pos="8830"/>
      </w:tabs>
      <w:spacing w:after="100"/>
    </w:pPr>
    <w:rPr>
      <w:rFonts w:ascii="Arial" w:hAnsi="Arial"/>
      <w:noProof/>
      <w:sz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84DDD"/>
    <w:rPr>
      <w:rFonts w:ascii="Calibri" w:hAnsi="Calibri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84DDD"/>
    <w:rPr>
      <w:rFonts w:ascii="Calibri" w:hAnsi="Calibri"/>
      <w:szCs w:val="21"/>
      <w:lang w:val="es-CO"/>
    </w:rPr>
  </w:style>
  <w:style w:type="paragraph" w:customStyle="1" w:styleId="GELMEMAVIETAS">
    <w:name w:val="GELMEMA VIÑETAS"/>
    <w:basedOn w:val="Normal"/>
    <w:link w:val="GELMEMAVIETASCar"/>
    <w:qFormat/>
    <w:rsid w:val="0077736A"/>
    <w:pPr>
      <w:numPr>
        <w:numId w:val="11"/>
      </w:numPr>
      <w:autoSpaceDE w:val="0"/>
      <w:autoSpaceDN w:val="0"/>
      <w:adjustRightInd w:val="0"/>
      <w:jc w:val="both"/>
    </w:pPr>
    <w:rPr>
      <w:rFonts w:ascii="Arial" w:eastAsia="Batang" w:hAnsi="Arial" w:cs="Times New Roman"/>
      <w:lang w:val="x-none" w:eastAsia="x-none"/>
    </w:rPr>
  </w:style>
  <w:style w:type="character" w:customStyle="1" w:styleId="GELMEMAVIETASCar">
    <w:name w:val="GELMEMA VIÑETAS Car"/>
    <w:link w:val="GELMEMAVIETAS"/>
    <w:rsid w:val="0077736A"/>
    <w:rPr>
      <w:rFonts w:ascii="Arial" w:eastAsia="Batang" w:hAnsi="Arial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A48"/>
  </w:style>
  <w:style w:type="paragraph" w:styleId="Ttulo1">
    <w:name w:val="heading 1"/>
    <w:basedOn w:val="Normal"/>
    <w:next w:val="Normal"/>
    <w:link w:val="Ttulo1Car"/>
    <w:qFormat/>
    <w:rsid w:val="00557A48"/>
    <w:pPr>
      <w:keepNext/>
      <w:keepLines/>
      <w:numPr>
        <w:numId w:val="1"/>
      </w:numPr>
      <w:pBdr>
        <w:top w:val="single" w:sz="18" w:space="1" w:color="auto"/>
        <w:bottom w:val="single" w:sz="18" w:space="1" w:color="auto"/>
      </w:pBdr>
      <w:spacing w:before="480"/>
      <w:outlineLvl w:val="0"/>
    </w:pPr>
    <w:rPr>
      <w:rFonts w:ascii="Tahoma" w:eastAsiaTheme="majorEastAsia" w:hAnsi="Tahoma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557A48"/>
    <w:rPr>
      <w:rFonts w:ascii="Tahoma" w:eastAsiaTheme="majorEastAsia" w:hAnsi="Tahoma" w:cstheme="majorBidi"/>
      <w:b/>
      <w:bCs/>
      <w:color w:val="000000" w:themeColor="text1"/>
      <w:sz w:val="24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D803FD"/>
    <w:pPr>
      <w:keepNext w:val="0"/>
      <w:keepLines w:val="0"/>
      <w:pageBreakBefore/>
      <w:widowControl w:val="0"/>
      <w:numPr>
        <w:numId w:val="6"/>
      </w:numPr>
      <w:spacing w:before="1080" w:after="480"/>
      <w:jc w:val="right"/>
    </w:pPr>
    <w:rPr>
      <w:b w:val="0"/>
      <w:caps/>
      <w:color w:val="auto"/>
      <w:sz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D803FD"/>
    <w:rPr>
      <w:rFonts w:ascii="Tahoma" w:eastAsiaTheme="majorEastAsia" w:hAnsi="Tahoma" w:cstheme="majorBidi"/>
      <w:b w:val="0"/>
      <w:bCs/>
      <w:caps/>
      <w:color w:val="000000" w:themeColor="text1"/>
      <w:sz w:val="32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5C75B7"/>
    <w:pPr>
      <w:jc w:val="center"/>
    </w:pPr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5C75B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D07894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tulo3">
    <w:name w:val="GEL_Título3"/>
    <w:basedOn w:val="GELTtulo2"/>
    <w:link w:val="GELTtulo3Car"/>
    <w:qFormat/>
    <w:rsid w:val="0055772F"/>
    <w:pPr>
      <w:numPr>
        <w:ilvl w:val="2"/>
      </w:numPr>
      <w:outlineLvl w:val="2"/>
    </w:p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3"/>
        <w:numId w:val="5"/>
      </w:numPr>
      <w:outlineLvl w:val="3"/>
    </w:pPr>
  </w:style>
  <w:style w:type="character" w:customStyle="1" w:styleId="GELTtulo3Car">
    <w:name w:val="GEL_Título3 Car"/>
    <w:basedOn w:val="GELTtulo2Car"/>
    <w:link w:val="GELTtulo3"/>
    <w:rsid w:val="0055772F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abla">
    <w:name w:val="GEL_tabla"/>
    <w:basedOn w:val="GELParrafo"/>
    <w:link w:val="GELtablaCar"/>
    <w:qFormat/>
    <w:rsid w:val="00597078"/>
    <w:rPr>
      <w:lang w:val="es-VE"/>
    </w:rPr>
  </w:style>
  <w:style w:type="character" w:customStyle="1" w:styleId="GELTtulogenCar">
    <w:name w:val="GEL_Título_gen Car"/>
    <w:basedOn w:val="GELPortadatituloCar"/>
    <w:link w:val="GELTtulogen"/>
    <w:rsid w:val="00940749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402C08"/>
    <w:rPr>
      <w:rFonts w:ascii="Arial" w:hAnsi="Arial"/>
      <w:sz w:val="20"/>
      <w:lang w:val="es-V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7638D"/>
    <w:pPr>
      <w:tabs>
        <w:tab w:val="left" w:pos="851"/>
        <w:tab w:val="right" w:leader="dot" w:pos="8830"/>
      </w:tabs>
      <w:spacing w:after="100"/>
    </w:pPr>
    <w:rPr>
      <w:rFonts w:ascii="Arial" w:eastAsiaTheme="minorEastAsia" w:hAnsi="Arial"/>
      <w:noProof/>
      <w:sz w:val="24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B6406"/>
    <w:pPr>
      <w:tabs>
        <w:tab w:val="left" w:pos="567"/>
        <w:tab w:val="right" w:leader="dot" w:pos="8800"/>
      </w:tabs>
    </w:pPr>
    <w:rPr>
      <w:rFonts w:ascii="Arial" w:hAnsi="Arial" w:cstheme="minorHAnsi"/>
      <w:smallCaps/>
      <w:noProof/>
    </w:rPr>
  </w:style>
  <w:style w:type="paragraph" w:customStyle="1" w:styleId="GELTBContenido">
    <w:name w:val="GEL_TB_Contenido"/>
    <w:basedOn w:val="Normal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C26206"/>
    <w:pPr>
      <w:pageBreakBefore/>
      <w:widowControl w:val="0"/>
      <w:numPr>
        <w:numId w:val="7"/>
      </w:numPr>
      <w:pBdr>
        <w:top w:val="single" w:sz="18" w:space="1" w:color="auto"/>
        <w:bottom w:val="single" w:sz="18" w:space="1" w:color="auto"/>
      </w:pBdr>
      <w:tabs>
        <w:tab w:val="left" w:pos="431"/>
      </w:tabs>
      <w:spacing w:before="2000" w:after="400"/>
      <w:jc w:val="right"/>
      <w:outlineLvl w:val="0"/>
    </w:pPr>
    <w:rPr>
      <w:smallCaps/>
      <w:sz w:val="36"/>
      <w:lang w:val="es-V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ELTtulo0Car">
    <w:name w:val="GEL_Título0 Car"/>
    <w:basedOn w:val="GELParrafoCar"/>
    <w:link w:val="GELTtulo0"/>
    <w:rsid w:val="00C26206"/>
    <w:rPr>
      <w:rFonts w:ascii="Arial" w:hAnsi="Arial"/>
      <w:smallCaps/>
      <w:sz w:val="36"/>
      <w:lang w:val="es-V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3A77D3"/>
    <w:rPr>
      <w:rFonts w:ascii="Arial" w:hAnsi="Arial"/>
      <w:i/>
      <w:sz w:val="24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BA3CDD"/>
    <w:pPr>
      <w:spacing w:before="240"/>
      <w:ind w:left="357" w:hanging="357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BA3CDD"/>
    <w:rPr>
      <w:rFonts w:ascii="Arial" w:hAnsi="Arial"/>
      <w:sz w:val="24"/>
      <w:lang w:val="es-VE"/>
    </w:rPr>
  </w:style>
  <w:style w:type="character" w:customStyle="1" w:styleId="GELVietapuntoCar">
    <w:name w:val="GEL_Viñeta_punto Car"/>
    <w:basedOn w:val="GELParrafoCar"/>
    <w:rsid w:val="00F831CE"/>
    <w:rPr>
      <w:rFonts w:ascii="Arial" w:hAnsi="Arial"/>
      <w:sz w:val="24"/>
    </w:rPr>
  </w:style>
  <w:style w:type="paragraph" w:customStyle="1" w:styleId="GELVietanum">
    <w:name w:val="GEL_Viñeta_num"/>
    <w:basedOn w:val="Normal"/>
    <w:link w:val="GELVietanumCar"/>
    <w:qFormat/>
    <w:rsid w:val="009013E5"/>
    <w:pPr>
      <w:numPr>
        <w:numId w:val="2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9013E5"/>
    <w:rPr>
      <w:rFonts w:ascii="Arial" w:hAnsi="Arial" w:cs="Arial"/>
      <w:sz w:val="24"/>
      <w:lang w:val="es-MX"/>
    </w:rPr>
  </w:style>
  <w:style w:type="paragraph" w:customStyle="1" w:styleId="GELtitulofiguras">
    <w:name w:val="GEL_titulo_figuras"/>
    <w:basedOn w:val="Epgrafe"/>
    <w:link w:val="GELtitulofigurasCar"/>
    <w:qFormat/>
    <w:rsid w:val="00852E52"/>
    <w:pPr>
      <w:spacing w:after="0"/>
      <w:jc w:val="center"/>
    </w:pPr>
    <w:rPr>
      <w:rFonts w:ascii="Arial" w:eastAsia="Times New Roman" w:hAnsi="Arial" w:cs="Times New Roman"/>
      <w:bCs w:val="0"/>
      <w:i/>
      <w:color w:val="auto"/>
      <w:sz w:val="20"/>
      <w:szCs w:val="20"/>
      <w:lang w:eastAsia="es-ES"/>
    </w:rPr>
  </w:style>
  <w:style w:type="character" w:customStyle="1" w:styleId="GELtitulofigurasCar">
    <w:name w:val="GEL_titulo_figuras Car"/>
    <w:basedOn w:val="Fuentedeprrafopredeter"/>
    <w:link w:val="GELtitulofiguras"/>
    <w:rsid w:val="00852E52"/>
    <w:rPr>
      <w:rFonts w:ascii="Arial" w:eastAsia="Times New Roman" w:hAnsi="Arial" w:cs="Times New Roman"/>
      <w:b/>
      <w:i/>
      <w:sz w:val="20"/>
      <w:szCs w:val="20"/>
      <w:lang w:eastAsia="es-ES"/>
    </w:rPr>
  </w:style>
  <w:style w:type="paragraph" w:styleId="Epgrafe">
    <w:name w:val="caption"/>
    <w:basedOn w:val="Normal"/>
    <w:next w:val="Normal"/>
    <w:unhideWhenUsed/>
    <w:qFormat/>
    <w:rsid w:val="00BA0141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alfinal">
    <w:name w:val="endnote text"/>
    <w:basedOn w:val="Normal"/>
    <w:link w:val="TextonotaalfinalCar"/>
    <w:semiHidden/>
    <w:rsid w:val="008E7A99"/>
    <w:rPr>
      <w:rFonts w:ascii="Courier" w:eastAsia="MS Mincho" w:hAnsi="Courier" w:cs="Times New Roman"/>
      <w:sz w:val="20"/>
      <w:szCs w:val="20"/>
      <w:lang w:val="es-ES_tradnl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8E7A99"/>
    <w:rPr>
      <w:rFonts w:ascii="Courier" w:eastAsia="MS Mincho" w:hAnsi="Courier" w:cs="Times New Roman"/>
      <w:sz w:val="20"/>
      <w:szCs w:val="20"/>
      <w:lang w:val="es-ES_tradnl" w:eastAsia="es-ES"/>
    </w:rPr>
  </w:style>
  <w:style w:type="paragraph" w:customStyle="1" w:styleId="GELVietapuntosencillo">
    <w:name w:val="GEL_Viñeta_punto_sencillo"/>
    <w:basedOn w:val="Normal"/>
    <w:link w:val="GELVietapuntosencilloCar"/>
    <w:qFormat/>
    <w:rsid w:val="00220D66"/>
    <w:pPr>
      <w:numPr>
        <w:numId w:val="3"/>
      </w:numPr>
    </w:pPr>
    <w:rPr>
      <w:rFonts w:eastAsia="Calibri" w:cs="Times New Roman"/>
      <w:lang w:val="es-ES_tradnl"/>
    </w:rPr>
  </w:style>
  <w:style w:type="character" w:customStyle="1" w:styleId="GELVietapuntosencilloCar">
    <w:name w:val="GEL_Viñeta_punto_sencillo Car"/>
    <w:link w:val="GELVietapuntosencillo"/>
    <w:rsid w:val="00220D66"/>
    <w:rPr>
      <w:rFonts w:eastAsia="Calibri" w:cs="Times New Roman"/>
      <w:lang w:val="es-ES_tradnl"/>
    </w:rPr>
  </w:style>
  <w:style w:type="paragraph" w:customStyle="1" w:styleId="Default">
    <w:name w:val="Default"/>
    <w:rsid w:val="00152D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02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02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02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2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2F4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A4A82"/>
  </w:style>
  <w:style w:type="paragraph" w:customStyle="1" w:styleId="GELMEMANORMALVIETA">
    <w:name w:val="GELMEMA NORMAL VIÑETA"/>
    <w:basedOn w:val="Normal"/>
    <w:link w:val="GELMEMANORMALVIETACar"/>
    <w:qFormat/>
    <w:rsid w:val="0068084A"/>
    <w:pPr>
      <w:numPr>
        <w:numId w:val="4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68084A"/>
    <w:rPr>
      <w:rFonts w:ascii="Arial" w:eastAsia="Times New Roman" w:hAnsi="Arial" w:cs="Arial"/>
      <w:szCs w:val="24"/>
      <w:lang w:val="es-CO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3AB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3A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B3ABD"/>
    <w:rPr>
      <w:vertAlign w:val="superscript"/>
    </w:rPr>
  </w:style>
  <w:style w:type="paragraph" w:customStyle="1" w:styleId="GELTtulo2">
    <w:name w:val="GEL_Título2"/>
    <w:basedOn w:val="GELTtulo1"/>
    <w:next w:val="GELTtulo3"/>
    <w:link w:val="GELTtulo2Car"/>
    <w:qFormat/>
    <w:rsid w:val="00D07894"/>
    <w:pPr>
      <w:pageBreakBefore w:val="0"/>
      <w:numPr>
        <w:ilvl w:val="1"/>
      </w:numPr>
      <w:pBdr>
        <w:top w:val="none" w:sz="0" w:space="0" w:color="auto"/>
        <w:bottom w:val="none" w:sz="0" w:space="0" w:color="auto"/>
      </w:pBdr>
      <w:spacing w:before="480"/>
      <w:jc w:val="left"/>
      <w:outlineLvl w:val="1"/>
    </w:pPr>
    <w:rPr>
      <w:rFonts w:ascii="Arial" w:hAnsi="Arial"/>
      <w:b/>
      <w:sz w:val="24"/>
    </w:rPr>
  </w:style>
  <w:style w:type="paragraph" w:customStyle="1" w:styleId="GELTtulogen">
    <w:name w:val="GEL_Título_gen"/>
    <w:basedOn w:val="GELPortadatitulo"/>
    <w:link w:val="GELTtulogenCar"/>
    <w:qFormat/>
    <w:rsid w:val="00B3498F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table" w:styleId="Tablaconcuadrcula">
    <w:name w:val="Table Grid"/>
    <w:basedOn w:val="Tablanormal"/>
    <w:uiPriority w:val="59"/>
    <w:rsid w:val="00567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C91CF4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7638D"/>
    <w:pPr>
      <w:tabs>
        <w:tab w:val="left" w:pos="426"/>
        <w:tab w:val="right" w:leader="dot" w:pos="8830"/>
      </w:tabs>
      <w:spacing w:after="100"/>
    </w:pPr>
    <w:rPr>
      <w:rFonts w:ascii="Arial" w:hAnsi="Arial"/>
      <w:noProof/>
      <w:sz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84DDD"/>
    <w:rPr>
      <w:rFonts w:ascii="Calibri" w:hAnsi="Calibri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84DDD"/>
    <w:rPr>
      <w:rFonts w:ascii="Calibri" w:hAnsi="Calibri"/>
      <w:szCs w:val="21"/>
      <w:lang w:val="es-CO"/>
    </w:rPr>
  </w:style>
  <w:style w:type="paragraph" w:customStyle="1" w:styleId="GELMEMAVIETAS">
    <w:name w:val="GELMEMA VIÑETAS"/>
    <w:basedOn w:val="Normal"/>
    <w:link w:val="GELMEMAVIETASCar"/>
    <w:qFormat/>
    <w:rsid w:val="0077736A"/>
    <w:pPr>
      <w:numPr>
        <w:numId w:val="11"/>
      </w:numPr>
      <w:autoSpaceDE w:val="0"/>
      <w:autoSpaceDN w:val="0"/>
      <w:adjustRightInd w:val="0"/>
      <w:jc w:val="both"/>
    </w:pPr>
    <w:rPr>
      <w:rFonts w:ascii="Arial" w:eastAsia="Batang" w:hAnsi="Arial" w:cs="Times New Roman"/>
      <w:lang w:val="x-none" w:eastAsia="x-none"/>
    </w:rPr>
  </w:style>
  <w:style w:type="character" w:customStyle="1" w:styleId="GELMEMAVIETASCar">
    <w:name w:val="GELMEMA VIÑETAS Car"/>
    <w:link w:val="GELMEMAVIETAS"/>
    <w:rsid w:val="0077736A"/>
    <w:rPr>
      <w:rFonts w:ascii="Arial" w:eastAsia="Batang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8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48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74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61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281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19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2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7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08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63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9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chart" Target="charts/chart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hyperlink" Target="http://softwareworks.com.co:8086/confluence/display/SM3/2013++++01.+++Mayo" TargetMode="External"/><Relationship Id="rId20" Type="http://schemas.openxmlformats.org/officeDocument/2006/relationships/chart" Target="charts/chart1.xm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hyperlink" Target="http://softwareworks.com.co:8086/confluence/pages/viewrecentblogposts.action?key=SM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BRICA%20DE%20SOFTWARE\Plantillas\GLFS2-PLN-PLLA-001%20v.4.1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SOLUCIONES%20MOVILES%204\Informes%20Semanales\GLFS2-SM4-INF-20131129-InformeSemanalDeSeguimiento-N2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SOLUCIONES%20MOVILES%204\Informes%20Semanales\GLFS2-SM4-INF-20131129-InformeSemanalDeSeguimiento-N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[GLFS2-SM4-INF-20131129-InformeSemanalDeSeguimiento-N2.xls]ENTREGABLES!Tabla dinámica4</c:name>
    <c:fmtId val="-1"/>
  </c:pivotSource>
  <c:chart>
    <c:autoTitleDeleted val="1"/>
    <c:pivotFmts>
      <c:pivotFmt>
        <c:idx val="0"/>
        <c:spPr>
          <a:solidFill>
            <a:srgbClr val="7030A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spPr>
          <a:solidFill>
            <a:srgbClr val="92D050"/>
          </a:solidFill>
        </c:spPr>
      </c:pivotFmt>
      <c:pivotFmt>
        <c:idx val="2"/>
        <c:spPr>
          <a:solidFill>
            <a:srgbClr val="7030A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spPr>
          <a:solidFill>
            <a:srgbClr val="92D050"/>
          </a:solidFill>
        </c:spPr>
      </c:pivotFmt>
      <c:pivotFmt>
        <c:idx val="4"/>
        <c:spPr>
          <a:solidFill>
            <a:srgbClr val="7030A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5"/>
        <c:spPr>
          <a:solidFill>
            <a:srgbClr val="92D050"/>
          </a:solidFill>
        </c:spPr>
      </c:pivotFmt>
    </c:pivotFmts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ENTREGABLES!$B$6:$B$7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92D050"/>
              </a:solidFill>
            </c:spPr>
          </c:dPt>
          <c:dLbls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ENTREGABLES!$A$8:$A$9</c:f>
              <c:strCache>
                <c:ptCount val="1"/>
                <c:pt idx="0">
                  <c:v>2. Revisión de Interventoría</c:v>
                </c:pt>
              </c:strCache>
            </c:strRef>
          </c:cat>
          <c:val>
            <c:numRef>
              <c:f>ENTREGABLES!$B$8:$B$9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9935104"/>
        <c:axId val="159936896"/>
        <c:axId val="0"/>
      </c:bar3DChart>
      <c:catAx>
        <c:axId val="159935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270000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CO"/>
          </a:p>
        </c:txPr>
        <c:crossAx val="159936896"/>
        <c:crosses val="autoZero"/>
        <c:auto val="0"/>
        <c:lblAlgn val="ctr"/>
        <c:lblOffset val="100"/>
        <c:noMultiLvlLbl val="0"/>
      </c:catAx>
      <c:valAx>
        <c:axId val="159936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CO"/>
          </a:p>
        </c:txPr>
        <c:crossAx val="159935104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  <c:txPr>
        <a:bodyPr/>
        <a:lstStyle/>
        <a:p>
          <a:pPr>
            <a:defRPr sz="71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CO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CO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[GLFS2-SM4-INF-20131129-InformeSemanalDeSeguimiento-N2.xls]ACTAS!Tabla dinámica4</c:name>
    <c:fmtId val="-1"/>
  </c:pivotSource>
  <c:chart>
    <c:autoTitleDeleted val="1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spPr>
          <a:solidFill>
            <a:srgbClr val="92D050"/>
          </a:solidFill>
        </c:spPr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spPr>
          <a:solidFill>
            <a:srgbClr val="92D050"/>
          </a:solidFill>
        </c:spPr>
      </c:pivotFmt>
      <c:pivotFmt>
        <c:idx val="4"/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5"/>
        <c:spPr>
          <a:solidFill>
            <a:srgbClr val="92D050"/>
          </a:solidFill>
        </c:spPr>
      </c:pivotFmt>
    </c:pivotFmts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ACTAS!$B$6:$B$7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92D050"/>
              </a:solidFill>
            </c:spPr>
          </c:dPt>
          <c:dLbls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ACTAS!$A$8:$A$10</c:f>
              <c:strCache>
                <c:ptCount val="2"/>
                <c:pt idx="0">
                  <c:v>2. Revisión de Interventoría</c:v>
                </c:pt>
                <c:pt idx="1">
                  <c:v>5. En Ajustes</c:v>
                </c:pt>
              </c:strCache>
            </c:strRef>
          </c:cat>
          <c:val>
            <c:numRef>
              <c:f>ACTAS!$B$8:$B$10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3060224"/>
        <c:axId val="193082496"/>
        <c:axId val="0"/>
      </c:bar3DChart>
      <c:catAx>
        <c:axId val="193060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120000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CO"/>
          </a:p>
        </c:txPr>
        <c:crossAx val="193082496"/>
        <c:crosses val="autoZero"/>
        <c:auto val="0"/>
        <c:lblAlgn val="ctr"/>
        <c:lblOffset val="100"/>
        <c:noMultiLvlLbl val="0"/>
      </c:catAx>
      <c:valAx>
        <c:axId val="193082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CO"/>
          </a:p>
        </c:txPr>
        <c:crossAx val="193060224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  <c:txPr>
        <a:bodyPr/>
        <a:lstStyle/>
        <a:p>
          <a:pPr>
            <a:defRPr sz="71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CO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CO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A809-530F-44BE-8F57-9A264458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GLFS2-PLN-PLLA-001 v.4.1</Template>
  <TotalTime>16</TotalTime>
  <Pages>35</Pages>
  <Words>4744</Words>
  <Characters>26094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JBonilla</cp:lastModifiedBy>
  <cp:revision>6</cp:revision>
  <cp:lastPrinted>2012-04-13T18:34:00Z</cp:lastPrinted>
  <dcterms:created xsi:type="dcterms:W3CDTF">2013-12-30T18:49:00Z</dcterms:created>
  <dcterms:modified xsi:type="dcterms:W3CDTF">2013-12-30T22:08:00Z</dcterms:modified>
</cp:coreProperties>
</file>